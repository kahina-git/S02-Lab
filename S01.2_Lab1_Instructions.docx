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BF9FF"/>
  <w:body>
    <w:p w14:paraId="51427F36" w14:textId="19FB96DF" w:rsidR="00D26CE9" w:rsidRDefault="00195EDD" w:rsidP="00497FB0">
      <w:pPr>
        <w:pStyle w:val="Titre"/>
      </w:pPr>
      <w:r w:rsidRPr="48C48EC0">
        <w:t>Laboratoire</w:t>
      </w:r>
      <w:r w:rsidR="00497FB0">
        <w:t xml:space="preserve">: </w:t>
      </w:r>
      <w:r w:rsidR="00E67115">
        <w:t>révision MVC</w:t>
      </w:r>
    </w:p>
    <w:p w14:paraId="7F1714C1" w14:textId="77777777" w:rsidR="00497FB0" w:rsidRDefault="00497FB0" w:rsidP="00497FB0">
      <w:pPr>
        <w:pStyle w:val="Titre1"/>
      </w:pPr>
      <w:r>
        <w:t>Objectif(s)</w:t>
      </w:r>
    </w:p>
    <w:p w14:paraId="3B41343C" w14:textId="1CCD2902" w:rsidR="00FA1C6A" w:rsidRPr="000A0FE2" w:rsidRDefault="00FA1C6A" w:rsidP="00BE6EBB">
      <w:pPr>
        <w:rPr>
          <w:b/>
          <w:bCs/>
        </w:rPr>
      </w:pPr>
      <w:r w:rsidRPr="000A0FE2">
        <w:rPr>
          <w:b/>
          <w:bCs/>
        </w:rPr>
        <w:t>GitHub</w:t>
      </w:r>
    </w:p>
    <w:p w14:paraId="05AB05F3" w14:textId="1C617D3E" w:rsidR="00FA1C6A" w:rsidRDefault="00A77521" w:rsidP="00D81875">
      <w:pPr>
        <w:pStyle w:val="Paragraphedeliste"/>
        <w:numPr>
          <w:ilvl w:val="0"/>
          <w:numId w:val="6"/>
        </w:numPr>
      </w:pPr>
      <w:r>
        <w:t>Clonage</w:t>
      </w:r>
    </w:p>
    <w:p w14:paraId="54EBFBCA" w14:textId="630E86D8" w:rsidR="000A0FE2" w:rsidRDefault="000A0FE2" w:rsidP="00D81875">
      <w:pPr>
        <w:pStyle w:val="Paragraphedeliste"/>
        <w:numPr>
          <w:ilvl w:val="0"/>
          <w:numId w:val="6"/>
        </w:numPr>
      </w:pPr>
      <w:r>
        <w:t>Création de branches</w:t>
      </w:r>
    </w:p>
    <w:p w14:paraId="3F57E5B5" w14:textId="7034ED6F" w:rsidR="00A77521" w:rsidRDefault="00A77521" w:rsidP="00D81875">
      <w:pPr>
        <w:pStyle w:val="Paragraphedeliste"/>
        <w:numPr>
          <w:ilvl w:val="0"/>
          <w:numId w:val="6"/>
        </w:numPr>
      </w:pPr>
      <w:r>
        <w:t>Commit/Push/Merge</w:t>
      </w:r>
    </w:p>
    <w:p w14:paraId="43389D87" w14:textId="1B5587A3" w:rsidR="00BE6EBB" w:rsidRPr="00DB6F60" w:rsidRDefault="00BE6EBB" w:rsidP="00BE6EBB">
      <w:pPr>
        <w:rPr>
          <w:b/>
          <w:bCs/>
        </w:rPr>
      </w:pPr>
      <w:r w:rsidRPr="00DB6F60">
        <w:rPr>
          <w:b/>
          <w:bCs/>
        </w:rPr>
        <w:t>Révision 2W5</w:t>
      </w:r>
    </w:p>
    <w:p w14:paraId="55C858EA" w14:textId="34769AF7" w:rsidR="00BE6EBB" w:rsidRPr="00A90792" w:rsidRDefault="00A90792" w:rsidP="00D81875">
      <w:pPr>
        <w:pStyle w:val="Paragraphedeliste"/>
        <w:numPr>
          <w:ilvl w:val="0"/>
          <w:numId w:val="2"/>
        </w:numPr>
        <w:spacing w:before="0" w:after="160" w:line="259" w:lineRule="auto"/>
        <w:rPr>
          <w:b/>
          <w:bCs/>
        </w:rPr>
      </w:pPr>
      <w:r>
        <w:t>Views</w:t>
      </w:r>
    </w:p>
    <w:p w14:paraId="4523C18F" w14:textId="5F3FD430" w:rsidR="00A90792" w:rsidRPr="00A90792" w:rsidRDefault="00A90792" w:rsidP="00D81875">
      <w:pPr>
        <w:pStyle w:val="Paragraphedeliste"/>
        <w:numPr>
          <w:ilvl w:val="0"/>
          <w:numId w:val="2"/>
        </w:numPr>
        <w:spacing w:before="0" w:after="160" w:line="259" w:lineRule="auto"/>
        <w:rPr>
          <w:b/>
          <w:bCs/>
        </w:rPr>
      </w:pPr>
      <w:r>
        <w:t>ViewModels</w:t>
      </w:r>
    </w:p>
    <w:p w14:paraId="2EBC2109" w14:textId="312CE393" w:rsidR="00A90792" w:rsidRPr="00A90792" w:rsidRDefault="00A90792" w:rsidP="00D81875">
      <w:pPr>
        <w:pStyle w:val="Paragraphedeliste"/>
        <w:numPr>
          <w:ilvl w:val="0"/>
          <w:numId w:val="2"/>
        </w:numPr>
        <w:spacing w:before="0" w:after="160" w:line="259" w:lineRule="auto"/>
        <w:rPr>
          <w:b/>
          <w:bCs/>
        </w:rPr>
      </w:pPr>
      <w:r>
        <w:t>An</w:t>
      </w:r>
      <w:r w:rsidR="007008BE">
        <w:t>notations</w:t>
      </w:r>
    </w:p>
    <w:p w14:paraId="33D91865" w14:textId="2CE49691" w:rsidR="00A90792" w:rsidRPr="00C64FCE" w:rsidRDefault="008D36B1" w:rsidP="00D81875">
      <w:pPr>
        <w:pStyle w:val="Paragraphedeliste"/>
        <w:numPr>
          <w:ilvl w:val="0"/>
          <w:numId w:val="2"/>
        </w:numPr>
        <w:spacing w:before="0" w:after="160" w:line="259" w:lineRule="auto"/>
        <w:rPr>
          <w:b/>
          <w:bCs/>
        </w:rPr>
      </w:pPr>
      <w:r>
        <w:t>ModelState</w:t>
      </w:r>
    </w:p>
    <w:p w14:paraId="66E1CE82" w14:textId="3F3658BF" w:rsidR="00C64FCE" w:rsidRPr="006F4B7F" w:rsidRDefault="006F4B7F" w:rsidP="00C64FCE">
      <w:pPr>
        <w:spacing w:before="0" w:after="160" w:line="259" w:lineRule="auto"/>
      </w:pPr>
      <w:r>
        <w:rPr>
          <w:b/>
          <w:bCs/>
        </w:rPr>
        <w:t xml:space="preserve">NOTE : </w:t>
      </w:r>
      <w:r>
        <w:t xml:space="preserve">Dans les laboratoires, vous ferez beaucoup plus de branches et de </w:t>
      </w:r>
      <w:r>
        <w:rPr>
          <w:i/>
          <w:iCs/>
        </w:rPr>
        <w:t>merge</w:t>
      </w:r>
      <w:r>
        <w:t xml:space="preserve"> que nécessaire : c’est pour la pratique.</w:t>
      </w:r>
      <w:r w:rsidR="00242229">
        <w:t xml:space="preserve"> Il est plutôt rare de faire trois ou quatre branches en deux heures!</w:t>
      </w:r>
      <w:r w:rsidR="00F34107">
        <w:t xml:space="preserve"> Faites-les quand même,</w:t>
      </w:r>
      <w:r w:rsidR="006058A9">
        <w:t xml:space="preserve"> parfois il y a des surprises</w:t>
      </w:r>
      <w:r w:rsidR="006C5EBA">
        <w:t>!</w:t>
      </w:r>
    </w:p>
    <w:p w14:paraId="4F9F950D" w14:textId="27D279F8" w:rsidR="000E7516" w:rsidRPr="00970D7A" w:rsidRDefault="000E7516" w:rsidP="000E7516">
      <w:pPr>
        <w:pStyle w:val="Titre1"/>
      </w:pPr>
      <w:r w:rsidRPr="00970D7A">
        <w:t>Repository GitHub</w:t>
      </w:r>
    </w:p>
    <w:p w14:paraId="44D6639C" w14:textId="4D42E810" w:rsidR="000E7516" w:rsidRPr="000C4172" w:rsidRDefault="000E7516" w:rsidP="000E7516">
      <w:pPr>
        <w:pStyle w:val="Titre2"/>
      </w:pPr>
      <w:r>
        <w:t>Clonage du repository</w:t>
      </w:r>
    </w:p>
    <w:p w14:paraId="6FB8431E" w14:textId="77777777" w:rsidR="000E7516" w:rsidRDefault="000E7516" w:rsidP="00D81875">
      <w:pPr>
        <w:pStyle w:val="Paragraphedeliste"/>
        <w:numPr>
          <w:ilvl w:val="0"/>
          <w:numId w:val="3"/>
        </w:numPr>
        <w:spacing w:before="0" w:after="160" w:line="259" w:lineRule="auto"/>
      </w:pPr>
      <w:r>
        <w:t>Dans Gitkraken, clonez le repository</w:t>
      </w:r>
    </w:p>
    <w:p w14:paraId="0AF3C1E0" w14:textId="77777777" w:rsidR="000E7516" w:rsidRDefault="000E7516" w:rsidP="00D81875">
      <w:pPr>
        <w:pStyle w:val="Paragraphedeliste"/>
        <w:numPr>
          <w:ilvl w:val="1"/>
          <w:numId w:val="3"/>
        </w:numPr>
        <w:spacing w:before="0" w:after="160" w:line="259" w:lineRule="auto"/>
      </w:pPr>
      <w:r>
        <w:t>Soit via URL</w:t>
      </w:r>
    </w:p>
    <w:p w14:paraId="4461581C" w14:textId="77777777" w:rsidR="000E7516" w:rsidRDefault="000E7516" w:rsidP="00D81875">
      <w:pPr>
        <w:pStyle w:val="Paragraphedeliste"/>
        <w:numPr>
          <w:ilvl w:val="1"/>
          <w:numId w:val="3"/>
        </w:numPr>
        <w:spacing w:before="0" w:after="160" w:line="259" w:lineRule="auto"/>
      </w:pPr>
      <w:r>
        <w:t>Soit via GitHub.com</w:t>
      </w:r>
    </w:p>
    <w:p w14:paraId="657E0AAD" w14:textId="782F0B87" w:rsidR="000E7516" w:rsidRDefault="000E7516" w:rsidP="00D81875">
      <w:pPr>
        <w:pStyle w:val="Paragraphedeliste"/>
        <w:numPr>
          <w:ilvl w:val="0"/>
          <w:numId w:val="3"/>
        </w:numPr>
        <w:spacing w:before="0" w:after="160" w:line="259" w:lineRule="auto"/>
      </w:pPr>
      <w:r>
        <w:t>Ouvrez le repository (OK)</w:t>
      </w:r>
    </w:p>
    <w:p w14:paraId="75BB0B40" w14:textId="106C4CF5" w:rsidR="003A361B" w:rsidRPr="000C4172" w:rsidRDefault="00596979" w:rsidP="003A361B">
      <w:pPr>
        <w:pStyle w:val="Titre2"/>
      </w:pPr>
      <w:r>
        <w:t>Création</w:t>
      </w:r>
      <w:r w:rsidR="003A361B">
        <w:t xml:space="preserve"> d</w:t>
      </w:r>
      <w:r>
        <w:t>’une branche pour la fonctionnalité</w:t>
      </w:r>
    </w:p>
    <w:p w14:paraId="4D25F579" w14:textId="6D3C6EF3" w:rsidR="00F77051" w:rsidRPr="00B30A98" w:rsidRDefault="00F77051" w:rsidP="00D81875">
      <w:pPr>
        <w:pStyle w:val="Paragraphedeliste"/>
        <w:numPr>
          <w:ilvl w:val="0"/>
          <w:numId w:val="3"/>
        </w:numPr>
        <w:spacing w:before="0" w:after="160" w:line="259" w:lineRule="auto"/>
      </w:pPr>
      <w:r>
        <w:t xml:space="preserve">Créez une branche </w:t>
      </w:r>
      <w:r w:rsidR="00FA1C6A">
        <w:t xml:space="preserve">appelée </w:t>
      </w:r>
      <w:r w:rsidR="00A90792">
        <w:rPr>
          <w:b/>
          <w:bCs/>
        </w:rPr>
        <w:t>FCT</w:t>
      </w:r>
      <w:r w:rsidR="00D05EF2">
        <w:rPr>
          <w:b/>
          <w:bCs/>
        </w:rPr>
        <w:t>_</w:t>
      </w:r>
      <w:r w:rsidR="00A90792">
        <w:rPr>
          <w:b/>
          <w:bCs/>
        </w:rPr>
        <w:t xml:space="preserve">BD </w:t>
      </w:r>
    </w:p>
    <w:p w14:paraId="2F6C8D41" w14:textId="537AC06C" w:rsidR="000E7516" w:rsidRPr="00B30A98" w:rsidRDefault="000E7516" w:rsidP="00D81875">
      <w:pPr>
        <w:pStyle w:val="Paragraphedeliste"/>
        <w:numPr>
          <w:ilvl w:val="0"/>
          <w:numId w:val="3"/>
        </w:numPr>
        <w:spacing w:before="0" w:after="160" w:line="259" w:lineRule="auto"/>
        <w:rPr>
          <w:highlight w:val="yellow"/>
        </w:rPr>
      </w:pPr>
      <w:r w:rsidRPr="00B30A98">
        <w:rPr>
          <w:highlight w:val="yellow"/>
        </w:rPr>
        <w:t xml:space="preserve">Assurez-vous d'être dans la branche </w:t>
      </w:r>
      <w:r w:rsidR="006F643A">
        <w:rPr>
          <w:highlight w:val="yellow"/>
        </w:rPr>
        <w:t>que vous avez créée</w:t>
      </w:r>
      <w:r>
        <w:rPr>
          <w:highlight w:val="yellow"/>
        </w:rPr>
        <w:t xml:space="preserve"> dans LOCAL</w:t>
      </w:r>
    </w:p>
    <w:p w14:paraId="515A5AF7" w14:textId="77777777" w:rsidR="00A841B8" w:rsidRDefault="00A841B8"/>
    <w:p w14:paraId="50654E2E" w14:textId="49C7A69A" w:rsidR="00A841B8" w:rsidRDefault="00410273" w:rsidP="00A841B8">
      <w:pPr>
        <w:pStyle w:val="Titre1"/>
      </w:pPr>
      <w:r>
        <w:t>Création de la base de données en listes</w:t>
      </w:r>
    </w:p>
    <w:p w14:paraId="3E750938" w14:textId="690AD0F8" w:rsidR="00B94281" w:rsidRPr="000C4172" w:rsidRDefault="00B94281" w:rsidP="00B94281">
      <w:pPr>
        <w:pStyle w:val="Titre2"/>
      </w:pPr>
      <w:r>
        <w:t>A</w:t>
      </w:r>
      <w:r w:rsidR="007008BE">
        <w:t>ssocier un ZombieType à aux Zombies</w:t>
      </w:r>
    </w:p>
    <w:p w14:paraId="65F11AC5" w14:textId="77777777" w:rsidR="00B44041" w:rsidRPr="00776F3C" w:rsidRDefault="00B44041" w:rsidP="00B44041">
      <w:pPr>
        <w:pStyle w:val="Paragraphedeliste"/>
        <w:numPr>
          <w:ilvl w:val="0"/>
          <w:numId w:val="8"/>
        </w:numPr>
        <w:spacing w:before="0" w:after="160" w:line="259" w:lineRule="auto"/>
      </w:pPr>
      <w:r>
        <w:t xml:space="preserve">Ouvrez la solution </w:t>
      </w:r>
      <w:r>
        <w:rPr>
          <w:b/>
          <w:bCs/>
        </w:rPr>
        <w:t>ZombieParty</w:t>
      </w:r>
    </w:p>
    <w:p w14:paraId="40DEDB60" w14:textId="63F33F85" w:rsidR="00B94281" w:rsidRPr="002B7DA4" w:rsidRDefault="00B94281" w:rsidP="00D81875">
      <w:pPr>
        <w:pStyle w:val="Paragraphedeliste"/>
        <w:numPr>
          <w:ilvl w:val="0"/>
          <w:numId w:val="8"/>
        </w:numPr>
        <w:spacing w:before="0" w:after="160" w:line="259" w:lineRule="auto"/>
      </w:pPr>
      <w:r>
        <w:t xml:space="preserve">Ouvrez la </w:t>
      </w:r>
      <w:r w:rsidR="007008BE">
        <w:t>classe</w:t>
      </w:r>
      <w:r>
        <w:t xml:space="preserve"> </w:t>
      </w:r>
      <w:r>
        <w:rPr>
          <w:b/>
          <w:bCs/>
        </w:rPr>
        <w:t>Zombie</w:t>
      </w:r>
    </w:p>
    <w:p w14:paraId="16B2136C" w14:textId="6A244B54" w:rsidR="002B7DA4" w:rsidRPr="00776F3C" w:rsidRDefault="002B7DA4" w:rsidP="00D81875">
      <w:pPr>
        <w:pStyle w:val="Paragraphedeliste"/>
        <w:numPr>
          <w:ilvl w:val="0"/>
          <w:numId w:val="8"/>
        </w:numPr>
        <w:spacing w:before="0" w:after="160" w:line="259" w:lineRule="auto"/>
      </w:pPr>
      <w:r>
        <w:t xml:space="preserve">Remplacez la propriété Type par </w:t>
      </w:r>
      <w:r w:rsidR="00A0625B">
        <w:t xml:space="preserve">la clé étrangère liée à </w:t>
      </w:r>
      <w:r w:rsidR="00A0625B" w:rsidRPr="00A0625B">
        <w:rPr>
          <w:b/>
          <w:bCs/>
        </w:rPr>
        <w:t>ZombieType</w:t>
      </w:r>
    </w:p>
    <w:p w14:paraId="5D692E49" w14:textId="23857D8E" w:rsidR="00EB5B7F" w:rsidRPr="00346C7A" w:rsidRDefault="00EB5B7F" w:rsidP="002B7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class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346C7A">
        <w:rPr>
          <w:rFonts w:ascii="Cascadia Mono" w:hAnsi="Cascadia Mono" w:cs="Cascadia Mono"/>
          <w:color w:val="2B91AF"/>
          <w:sz w:val="19"/>
          <w:szCs w:val="19"/>
          <w:lang w:val="en-CA"/>
        </w:rPr>
        <w:t>Zombie</w:t>
      </w:r>
    </w:p>
    <w:p w14:paraId="27218C33" w14:textId="5A91CD2F" w:rsidR="00EB5B7F" w:rsidRPr="00346C7A" w:rsidRDefault="00EB5B7F" w:rsidP="002B7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</w:p>
    <w:p w14:paraId="4D0C46A9" w14:textId="42E91A30" w:rsidR="00EB5B7F" w:rsidRPr="00EB5B7F" w:rsidRDefault="00EB5B7F" w:rsidP="002B7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B5B7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</w:t>
      </w:r>
      <w:r w:rsidR="00D05EF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EB5B7F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EB5B7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EB5B7F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EB5B7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Name { </w:t>
      </w:r>
      <w:r w:rsidRPr="00EB5B7F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EB5B7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EB5B7F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EB5B7F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6AFF9BD5" w14:textId="52BD4ABD" w:rsidR="00EB5B7F" w:rsidRPr="00EB5B7F" w:rsidRDefault="00EB5B7F" w:rsidP="002B7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B5B7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EB5B7F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EB5B7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EB5B7F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EB5B7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Point { </w:t>
      </w:r>
      <w:r w:rsidRPr="00EB5B7F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EB5B7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EB5B7F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EB5B7F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6B0A1D6F" w14:textId="77777777" w:rsidR="00EB5B7F" w:rsidRPr="00EB5B7F" w:rsidRDefault="00EB5B7F" w:rsidP="002B7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7E180A41" w14:textId="1F71E2C3" w:rsidR="00EB5B7F" w:rsidRPr="002B7DA4" w:rsidRDefault="00EB5B7F" w:rsidP="002B7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strike/>
          <w:color w:val="000000"/>
          <w:sz w:val="19"/>
          <w:szCs w:val="19"/>
          <w:lang w:val="en-CA"/>
        </w:rPr>
      </w:pPr>
      <w:r w:rsidRPr="002B7DA4">
        <w:rPr>
          <w:rFonts w:ascii="Cascadia Mono" w:hAnsi="Cascadia Mono" w:cs="Cascadia Mono"/>
          <w:strike/>
          <w:color w:val="000000"/>
          <w:sz w:val="19"/>
          <w:szCs w:val="19"/>
          <w:lang w:val="en-CA"/>
        </w:rPr>
        <w:t xml:space="preserve">    </w:t>
      </w:r>
      <w:r w:rsidRPr="002B7DA4">
        <w:rPr>
          <w:rFonts w:ascii="Cascadia Mono" w:hAnsi="Cascadia Mono" w:cs="Cascadia Mono"/>
          <w:strike/>
          <w:color w:val="0000FF"/>
          <w:sz w:val="19"/>
          <w:szCs w:val="19"/>
          <w:highlight w:val="magenta"/>
          <w:lang w:val="en-CA"/>
        </w:rPr>
        <w:t>public</w:t>
      </w:r>
      <w:r w:rsidRPr="002B7DA4">
        <w:rPr>
          <w:rFonts w:ascii="Cascadia Mono" w:hAnsi="Cascadia Mono" w:cs="Cascadia Mono"/>
          <w:strike/>
          <w:color w:val="000000"/>
          <w:sz w:val="19"/>
          <w:szCs w:val="19"/>
          <w:highlight w:val="magenta"/>
          <w:lang w:val="en-CA"/>
        </w:rPr>
        <w:t xml:space="preserve"> </w:t>
      </w:r>
      <w:r w:rsidRPr="002B7DA4">
        <w:rPr>
          <w:rFonts w:ascii="Cascadia Mono" w:hAnsi="Cascadia Mono" w:cs="Cascadia Mono"/>
          <w:strike/>
          <w:color w:val="0000FF"/>
          <w:sz w:val="19"/>
          <w:szCs w:val="19"/>
          <w:highlight w:val="magenta"/>
          <w:lang w:val="en-CA"/>
        </w:rPr>
        <w:t>string</w:t>
      </w:r>
      <w:r w:rsidRPr="002B7DA4">
        <w:rPr>
          <w:rFonts w:ascii="Cascadia Mono" w:hAnsi="Cascadia Mono" w:cs="Cascadia Mono"/>
          <w:strike/>
          <w:color w:val="000000"/>
          <w:sz w:val="19"/>
          <w:szCs w:val="19"/>
          <w:highlight w:val="magenta"/>
          <w:lang w:val="en-CA"/>
        </w:rPr>
        <w:t xml:space="preserve"> Type { </w:t>
      </w:r>
      <w:r w:rsidRPr="002B7DA4">
        <w:rPr>
          <w:rFonts w:ascii="Cascadia Mono" w:hAnsi="Cascadia Mono" w:cs="Cascadia Mono"/>
          <w:strike/>
          <w:color w:val="0000FF"/>
          <w:sz w:val="19"/>
          <w:szCs w:val="19"/>
          <w:highlight w:val="magenta"/>
          <w:lang w:val="en-CA"/>
        </w:rPr>
        <w:t>get</w:t>
      </w:r>
      <w:r w:rsidRPr="002B7DA4">
        <w:rPr>
          <w:rFonts w:ascii="Cascadia Mono" w:hAnsi="Cascadia Mono" w:cs="Cascadia Mono"/>
          <w:strike/>
          <w:color w:val="000000"/>
          <w:sz w:val="19"/>
          <w:szCs w:val="19"/>
          <w:highlight w:val="magenta"/>
          <w:lang w:val="en-CA"/>
        </w:rPr>
        <w:t xml:space="preserve">; </w:t>
      </w:r>
      <w:r w:rsidRPr="002B7DA4">
        <w:rPr>
          <w:rFonts w:ascii="Cascadia Mono" w:hAnsi="Cascadia Mono" w:cs="Cascadia Mono"/>
          <w:strike/>
          <w:color w:val="0000FF"/>
          <w:sz w:val="19"/>
          <w:szCs w:val="19"/>
          <w:highlight w:val="magenta"/>
          <w:lang w:val="en-CA"/>
        </w:rPr>
        <w:t>set</w:t>
      </w:r>
      <w:r w:rsidRPr="002B7DA4">
        <w:rPr>
          <w:rFonts w:ascii="Cascadia Mono" w:hAnsi="Cascadia Mono" w:cs="Cascadia Mono"/>
          <w:strike/>
          <w:color w:val="000000"/>
          <w:sz w:val="19"/>
          <w:szCs w:val="19"/>
          <w:highlight w:val="magenta"/>
          <w:lang w:val="en-CA"/>
        </w:rPr>
        <w:t>; }</w:t>
      </w:r>
    </w:p>
    <w:p w14:paraId="7B4E6535" w14:textId="09F7CB43" w:rsidR="00EB5B7F" w:rsidRPr="002B7DA4" w:rsidRDefault="00EB5B7F" w:rsidP="002B7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EB5B7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2B7DA4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public</w:t>
      </w:r>
      <w:r w:rsidRPr="002B7DA4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2B7DA4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int</w:t>
      </w:r>
      <w:r w:rsidRPr="002B7DA4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ZombieTypeId { </w:t>
      </w:r>
      <w:r w:rsidRPr="002B7DA4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get</w:t>
      </w:r>
      <w:r w:rsidRPr="002B7DA4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; </w:t>
      </w:r>
      <w:r w:rsidRPr="002B7DA4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set</w:t>
      </w:r>
      <w:r w:rsidRPr="002B7DA4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; }</w:t>
      </w:r>
    </w:p>
    <w:p w14:paraId="098D9D5D" w14:textId="6925E080" w:rsidR="00EB5B7F" w:rsidRPr="00EB5B7F" w:rsidRDefault="00EB5B7F" w:rsidP="002B7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B7DA4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Pr="002B7DA4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public</w:t>
      </w:r>
      <w:r w:rsidRPr="002B7DA4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ZombieType ZombieType { </w:t>
      </w:r>
      <w:r w:rsidRPr="002B7DA4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get</w:t>
      </w:r>
      <w:r w:rsidRPr="002B7DA4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; </w:t>
      </w:r>
      <w:r w:rsidRPr="002B7DA4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set</w:t>
      </w:r>
      <w:r w:rsidRPr="002B7DA4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; }</w:t>
      </w:r>
    </w:p>
    <w:p w14:paraId="1D794553" w14:textId="3431536B" w:rsidR="00322B48" w:rsidRDefault="00EB5B7F" w:rsidP="00B44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spacing w:before="0" w:after="160" w:line="259" w:lineRule="auto"/>
        <w:ind w:left="360"/>
      </w:pPr>
      <w:r w:rsidRPr="00EB5B7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62B767" w14:textId="461DFE26" w:rsidR="00322B48" w:rsidRPr="000C4172" w:rsidRDefault="00322B48" w:rsidP="00322B48">
      <w:pPr>
        <w:pStyle w:val="Titre2"/>
      </w:pPr>
      <w:r w:rsidRPr="000C4172">
        <w:lastRenderedPageBreak/>
        <w:t xml:space="preserve">Création </w:t>
      </w:r>
      <w:r>
        <w:t>de la classe de l’entrepôt de données</w:t>
      </w:r>
    </w:p>
    <w:p w14:paraId="0022E172" w14:textId="1F480708" w:rsidR="00322B48" w:rsidRDefault="00322B48" w:rsidP="00322B48">
      <w:r w:rsidRPr="00FA3D20">
        <w:rPr>
          <w:b/>
          <w:bCs/>
        </w:rPr>
        <w:t>NOTE</w:t>
      </w:r>
      <w:r w:rsidR="00FA3D20" w:rsidRPr="00FA3D20">
        <w:rPr>
          <w:b/>
          <w:bCs/>
        </w:rPr>
        <w:t xml:space="preserve"> et RAPPEL</w:t>
      </w:r>
      <w:r>
        <w:t> : Ce n’est pas la meilleure façon d’enregistrer des données de façon permanente, nous le verrons dans les prochaines séances.</w:t>
      </w:r>
      <w:r w:rsidR="00B60B84">
        <w:t xml:space="preserve"> Cette technique permet </w:t>
      </w:r>
      <w:r w:rsidR="00D05EF2">
        <w:t>cependant</w:t>
      </w:r>
      <w:r w:rsidR="00B60B84">
        <w:t xml:space="preserve"> de partager la </w:t>
      </w:r>
      <w:r w:rsidR="005A38C4">
        <w:t xml:space="preserve">même instance de </w:t>
      </w:r>
      <w:r w:rsidR="005A38C4" w:rsidRPr="001E4EA4">
        <w:rPr>
          <w:b/>
          <w:bCs/>
        </w:rPr>
        <w:t>BaseDonnees</w:t>
      </w:r>
      <w:r w:rsidR="005A38C4">
        <w:t xml:space="preserve"> dans toute l’application (tant qu</w:t>
      </w:r>
      <w:r w:rsidR="001E4EA4">
        <w:t>’elle roule! Les modifications seront perdues dès la fermeture)</w:t>
      </w:r>
      <w:r w:rsidR="00D81875">
        <w:t xml:space="preserve">, appelé un </w:t>
      </w:r>
      <w:r w:rsidR="00D81875" w:rsidRPr="00D81875">
        <w:rPr>
          <w:i/>
          <w:iCs/>
        </w:rPr>
        <w:t>Singleton</w:t>
      </w:r>
      <w:r w:rsidR="00D81875">
        <w:t>.</w:t>
      </w:r>
    </w:p>
    <w:p w14:paraId="1B66EB0C" w14:textId="6F4CF5AC" w:rsidR="00322B48" w:rsidRPr="00C249DA" w:rsidRDefault="00322B48" w:rsidP="00D81875">
      <w:pPr>
        <w:pStyle w:val="Paragraphedeliste"/>
        <w:numPr>
          <w:ilvl w:val="0"/>
          <w:numId w:val="4"/>
        </w:numPr>
        <w:spacing w:before="0" w:after="160" w:line="259" w:lineRule="auto"/>
      </w:pPr>
      <w:r>
        <w:t xml:space="preserve">Créez une classe public appelée </w:t>
      </w:r>
      <w:r w:rsidRPr="00DE0DD1">
        <w:rPr>
          <w:rFonts w:ascii="Cascadia Mono" w:hAnsi="Cascadia Mono" w:cs="Cascadia Mono"/>
          <w:b/>
          <w:bCs/>
          <w:sz w:val="19"/>
          <w:szCs w:val="19"/>
        </w:rPr>
        <w:t>BaseDonnees</w:t>
      </w:r>
      <w:r w:rsidRPr="00DE0DD1">
        <w:rPr>
          <w:rFonts w:ascii="Cascadia Mono" w:hAnsi="Cascadia Mono" w:cs="Cascadia Mono"/>
          <w:sz w:val="19"/>
          <w:szCs w:val="19"/>
        </w:rPr>
        <w:t xml:space="preserve"> </w:t>
      </w:r>
      <w:r>
        <w:t xml:space="preserve">dans le dossier </w:t>
      </w:r>
      <w:r w:rsidRPr="00BB21CB">
        <w:rPr>
          <w:b/>
          <w:bCs/>
        </w:rPr>
        <w:t>Models</w:t>
      </w:r>
    </w:p>
    <w:p w14:paraId="5653EB32" w14:textId="77777777" w:rsidR="00322B48" w:rsidRDefault="00322B48" w:rsidP="00D81875">
      <w:pPr>
        <w:pStyle w:val="Paragraphedeliste"/>
        <w:numPr>
          <w:ilvl w:val="0"/>
          <w:numId w:val="4"/>
        </w:numPr>
        <w:spacing w:before="0" w:after="160" w:line="259" w:lineRule="auto"/>
      </w:pPr>
      <w:r>
        <w:t xml:space="preserve">Ajoutez le code ci-dessous afin de créer des listes de données, tel que vu dans le cours </w:t>
      </w:r>
      <w:r w:rsidRPr="00BB21CB">
        <w:rPr>
          <w:b/>
          <w:bCs/>
        </w:rPr>
        <w:t>2W5</w:t>
      </w:r>
    </w:p>
    <w:p w14:paraId="3AB9FAC9" w14:textId="04B5FC60" w:rsidR="00C940C0" w:rsidRPr="00346C7A" w:rsidRDefault="00D05EF2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p</w:t>
      </w:r>
      <w:r w:rsidR="00C940C0"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ublic</w:t>
      </w:r>
      <w:r w:rsidR="00C940C0"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C940C0"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class</w:t>
      </w:r>
      <w:r w:rsidR="00C940C0"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C940C0" w:rsidRPr="00346C7A">
        <w:rPr>
          <w:rFonts w:ascii="Cascadia Mono" w:hAnsi="Cascadia Mono" w:cs="Cascadia Mono"/>
          <w:color w:val="2B91AF"/>
          <w:sz w:val="19"/>
          <w:szCs w:val="19"/>
          <w:lang w:val="en-CA"/>
        </w:rPr>
        <w:t>BaseDonnees</w:t>
      </w:r>
    </w:p>
    <w:p w14:paraId="0BD6BE46" w14:textId="2BFD5F02" w:rsidR="00C940C0" w:rsidRPr="00346C7A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</w:p>
    <w:p w14:paraId="7D2CC1F9" w14:textId="179012CD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C940C0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List&lt;ZombieType&gt; ZombieTypes { </w:t>
      </w:r>
      <w:r w:rsidRPr="00C940C0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C940C0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391A6FD5" w14:textId="05781522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C940C0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List&lt;Zombie&gt; Zombies { </w:t>
      </w:r>
      <w:r w:rsidRPr="00C940C0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C940C0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46411A51" w14:textId="77777777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4A9B6A65" w14:textId="6D5D7987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A57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40C0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940C0">
        <w:rPr>
          <w:rFonts w:ascii="Cascadia Mono" w:hAnsi="Cascadia Mono" w:cs="Cascadia Mono"/>
          <w:color w:val="2B91AF"/>
          <w:sz w:val="19"/>
          <w:szCs w:val="19"/>
        </w:rPr>
        <w:t>BaseDonnees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74D7DC8" w14:textId="48165B96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EA7D23B" w14:textId="05F52663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940C0">
        <w:rPr>
          <w:rFonts w:ascii="Cascadia Mono" w:hAnsi="Cascadia Mono" w:cs="Cascadia Mono"/>
          <w:color w:val="008000"/>
          <w:sz w:val="19"/>
          <w:szCs w:val="19"/>
        </w:rPr>
        <w:t>//Initialiser des listes vides</w:t>
      </w:r>
    </w:p>
    <w:p w14:paraId="1739010B" w14:textId="43E55A01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       Zombies = </w:t>
      </w:r>
      <w:r w:rsidRPr="00C940C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List&lt;Zombie&gt;();</w:t>
      </w:r>
    </w:p>
    <w:p w14:paraId="5FD267BB" w14:textId="77777777" w:rsidR="007D3E77" w:rsidRPr="00C940C0" w:rsidRDefault="007D3E77" w:rsidP="007D3E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940C0">
        <w:rPr>
          <w:rFonts w:ascii="Cascadia Mono" w:hAnsi="Cascadia Mono" w:cs="Cascadia Mono"/>
          <w:color w:val="008000"/>
          <w:sz w:val="19"/>
          <w:szCs w:val="19"/>
        </w:rPr>
        <w:t>//Remplir la liste des ZombieTypes</w:t>
      </w:r>
    </w:p>
    <w:p w14:paraId="00E9D426" w14:textId="25E26AEB" w:rsidR="00C940C0" w:rsidRPr="00C54201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5420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ZombieTypes = </w:t>
      </w:r>
      <w:r w:rsidRPr="00C54201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C5420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List&lt;ZombieType&gt;()</w:t>
      </w:r>
    </w:p>
    <w:p w14:paraId="1D136FC3" w14:textId="06019253" w:rsidR="00C940C0" w:rsidRPr="007D3E77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5420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7D3E77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</w:p>
    <w:p w14:paraId="0DB358C2" w14:textId="24E9D841" w:rsidR="00C940C0" w:rsidRPr="007D3E77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D3E7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7D3E77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7D3E7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ZombieType() { TypeName = </w:t>
      </w:r>
      <w:r w:rsidRPr="007D3E77">
        <w:rPr>
          <w:rFonts w:ascii="Cascadia Mono" w:hAnsi="Cascadia Mono" w:cs="Cascadia Mono"/>
          <w:color w:val="A31515"/>
          <w:sz w:val="19"/>
          <w:szCs w:val="19"/>
          <w:lang w:val="en-CA"/>
        </w:rPr>
        <w:t>"Virus"</w:t>
      </w:r>
      <w:r w:rsidRPr="007D3E77">
        <w:rPr>
          <w:rFonts w:ascii="Cascadia Mono" w:hAnsi="Cascadia Mono" w:cs="Cascadia Mono"/>
          <w:color w:val="000000"/>
          <w:sz w:val="19"/>
          <w:szCs w:val="19"/>
          <w:lang w:val="en-CA"/>
        </w:rPr>
        <w:t>, Id = 1 }</w:t>
      </w:r>
      <w:r w:rsidR="007D3E77">
        <w:rPr>
          <w:rFonts w:ascii="Cascadia Mono" w:hAnsi="Cascadia Mono" w:cs="Cascadia Mono"/>
          <w:color w:val="000000"/>
          <w:sz w:val="19"/>
          <w:szCs w:val="19"/>
          <w:lang w:val="en-CA"/>
        </w:rPr>
        <w:t>,</w:t>
      </w:r>
    </w:p>
    <w:p w14:paraId="3460BC31" w14:textId="6098D8E3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D3E7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C940C0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ZombieType() { TypeName = </w:t>
      </w:r>
      <w:r w:rsidRPr="00C940C0">
        <w:rPr>
          <w:rFonts w:ascii="Cascadia Mono" w:hAnsi="Cascadia Mono" w:cs="Cascadia Mono"/>
          <w:color w:val="A31515"/>
          <w:sz w:val="19"/>
          <w:szCs w:val="19"/>
          <w:lang w:val="en-CA"/>
        </w:rPr>
        <w:t>"Contact"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>, Id = 2 }</w:t>
      </w:r>
      <w:r w:rsidR="007D3E77">
        <w:rPr>
          <w:rFonts w:ascii="Cascadia Mono" w:hAnsi="Cascadia Mono" w:cs="Cascadia Mono"/>
          <w:color w:val="000000"/>
          <w:sz w:val="19"/>
          <w:szCs w:val="19"/>
          <w:lang w:val="en-CA"/>
        </w:rPr>
        <w:t>,</w:t>
      </w:r>
    </w:p>
    <w:p w14:paraId="7E207E59" w14:textId="47E2FC21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C940C0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ZombieType() { TypeName = </w:t>
      </w:r>
      <w:r w:rsidRPr="00C940C0">
        <w:rPr>
          <w:rFonts w:ascii="Cascadia Mono" w:hAnsi="Cascadia Mono" w:cs="Cascadia Mono"/>
          <w:color w:val="A31515"/>
          <w:sz w:val="19"/>
          <w:szCs w:val="19"/>
          <w:lang w:val="en-CA"/>
        </w:rPr>
        <w:t>"Radioactif"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>, Id = 3 }</w:t>
      </w:r>
    </w:p>
    <w:p w14:paraId="3F9C1D06" w14:textId="64470018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7D3E7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31234A3" w14:textId="77777777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</w:p>
    <w:p w14:paraId="4C7A39AA" w14:textId="2D261DD5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940C0">
        <w:rPr>
          <w:rFonts w:ascii="Cascadia Mono" w:hAnsi="Cascadia Mono" w:cs="Cascadia Mono"/>
          <w:color w:val="008000"/>
          <w:sz w:val="19"/>
          <w:szCs w:val="19"/>
        </w:rPr>
        <w:t>//Remplir la liste des Zombies</w:t>
      </w:r>
    </w:p>
    <w:p w14:paraId="0803108B" w14:textId="27A4B00B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       Zombies.Add(</w:t>
      </w:r>
      <w:r w:rsidRPr="00C940C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Zombie() { Name = </w:t>
      </w:r>
      <w:r w:rsidRPr="00C940C0">
        <w:rPr>
          <w:rFonts w:ascii="Cascadia Mono" w:hAnsi="Cascadia Mono" w:cs="Cascadia Mono"/>
          <w:color w:val="A31515"/>
          <w:sz w:val="19"/>
          <w:szCs w:val="19"/>
        </w:rPr>
        <w:t>"LeChuck"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>, Point = 5, ZombieTypeId = 2 });</w:t>
      </w:r>
    </w:p>
    <w:p w14:paraId="789E598B" w14:textId="224C7AD1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       Zombies.Add(</w:t>
      </w:r>
      <w:r w:rsidRPr="00C940C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Zombie() { Name = </w:t>
      </w:r>
      <w:r w:rsidRPr="00C940C0">
        <w:rPr>
          <w:rFonts w:ascii="Cascadia Mono" w:hAnsi="Cascadia Mono" w:cs="Cascadia Mono"/>
          <w:color w:val="A31515"/>
          <w:sz w:val="19"/>
          <w:szCs w:val="19"/>
        </w:rPr>
        <w:t>"Lenore"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>, Point = 4, ZombieTypeId = 2 });</w:t>
      </w:r>
    </w:p>
    <w:p w14:paraId="6DDE1A69" w14:textId="7B8C1624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       Zombies.Add(</w:t>
      </w:r>
      <w:r w:rsidRPr="00C940C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Zombie() { Name = </w:t>
      </w:r>
      <w:r w:rsidRPr="00C940C0">
        <w:rPr>
          <w:rFonts w:ascii="Cascadia Mono" w:hAnsi="Cascadia Mono" w:cs="Cascadia Mono"/>
          <w:color w:val="A31515"/>
          <w:sz w:val="19"/>
          <w:szCs w:val="19"/>
        </w:rPr>
        <w:t>"Draugr"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>, Point = 2, ZombieTypeId = 3 });</w:t>
      </w:r>
    </w:p>
    <w:p w14:paraId="7CA82427" w14:textId="4451D5A2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       Zombies.Add(</w:t>
      </w:r>
      <w:r w:rsidRPr="00C940C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Zombie() { Name = </w:t>
      </w:r>
      <w:r w:rsidRPr="00C940C0">
        <w:rPr>
          <w:rFonts w:ascii="Cascadia Mono" w:hAnsi="Cascadia Mono" w:cs="Cascadia Mono"/>
          <w:color w:val="A31515"/>
          <w:sz w:val="19"/>
          <w:szCs w:val="19"/>
        </w:rPr>
        <w:t>"Ragamuffin"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>, Point = 5, ZombieTypeId = 1 });</w:t>
      </w:r>
    </w:p>
    <w:p w14:paraId="597FEFAA" w14:textId="1DBFC9CC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5763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>Zombies.Add(</w:t>
      </w:r>
      <w:r w:rsidRPr="00C940C0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Zombie() { Name = </w:t>
      </w:r>
      <w:r w:rsidRPr="00C940C0">
        <w:rPr>
          <w:rFonts w:ascii="Cascadia Mono" w:hAnsi="Cascadia Mono" w:cs="Cascadia Mono"/>
          <w:color w:val="A31515"/>
          <w:sz w:val="19"/>
          <w:szCs w:val="19"/>
          <w:lang w:val="en-CA"/>
        </w:rPr>
        <w:t>"Taxidermy"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>, Point = 1, ZombieTypeId = 2 });</w:t>
      </w:r>
    </w:p>
    <w:p w14:paraId="1C1A4492" w14:textId="378199DF" w:rsidR="00C940C0" w:rsidRPr="006D22D1" w:rsidRDefault="00D05EF2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D22D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C940C0" w:rsidRPr="006D22D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Zombies.Add(</w:t>
      </w:r>
      <w:r w:rsidR="00C940C0" w:rsidRPr="006D22D1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="00C940C0" w:rsidRPr="006D22D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Zombie() { Name = </w:t>
      </w:r>
      <w:r w:rsidR="00C940C0" w:rsidRPr="006D22D1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="006D22D1" w:rsidRPr="006D22D1">
        <w:rPr>
          <w:rFonts w:ascii="Cascadia Mono" w:hAnsi="Cascadia Mono" w:cs="Cascadia Mono"/>
          <w:color w:val="A31515"/>
          <w:sz w:val="19"/>
          <w:szCs w:val="19"/>
          <w:lang w:val="en-CA"/>
        </w:rPr>
        <w:t>C</w:t>
      </w:r>
      <w:r w:rsidR="00C940C0" w:rsidRPr="006D22D1">
        <w:rPr>
          <w:rFonts w:ascii="Cascadia Mono" w:hAnsi="Cascadia Mono" w:cs="Cascadia Mono"/>
          <w:color w:val="A31515"/>
          <w:sz w:val="19"/>
          <w:szCs w:val="19"/>
          <w:lang w:val="en-CA"/>
        </w:rPr>
        <w:t>hien"</w:t>
      </w:r>
      <w:r w:rsidR="00C940C0" w:rsidRPr="006D22D1">
        <w:rPr>
          <w:rFonts w:ascii="Cascadia Mono" w:hAnsi="Cascadia Mono" w:cs="Cascadia Mono"/>
          <w:color w:val="000000"/>
          <w:sz w:val="19"/>
          <w:szCs w:val="19"/>
          <w:lang w:val="en-CA"/>
        </w:rPr>
        <w:t>, Point = 7, ZombieTypeId = 1 });</w:t>
      </w:r>
    </w:p>
    <w:p w14:paraId="36C55986" w14:textId="3F32C411" w:rsidR="00C940C0" w:rsidRPr="00A814C3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D22D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A814C3">
        <w:rPr>
          <w:rFonts w:ascii="Cascadia Mono" w:hAnsi="Cascadia Mono" w:cs="Cascadia Mono"/>
          <w:color w:val="000000"/>
          <w:sz w:val="19"/>
          <w:szCs w:val="19"/>
          <w:lang w:val="en-CA"/>
        </w:rPr>
        <w:t>Zombies.Add(</w:t>
      </w:r>
      <w:r w:rsidRPr="00A814C3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A814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Zombie() { Name = </w:t>
      </w:r>
      <w:r w:rsidRPr="00A814C3">
        <w:rPr>
          <w:rFonts w:ascii="Cascadia Mono" w:hAnsi="Cascadia Mono" w:cs="Cascadia Mono"/>
          <w:color w:val="A31515"/>
          <w:sz w:val="19"/>
          <w:szCs w:val="19"/>
          <w:lang w:val="en-CA"/>
        </w:rPr>
        <w:t>"Avogadro"</w:t>
      </w:r>
      <w:r w:rsidRPr="00A814C3">
        <w:rPr>
          <w:rFonts w:ascii="Cascadia Mono" w:hAnsi="Cascadia Mono" w:cs="Cascadia Mono"/>
          <w:color w:val="000000"/>
          <w:sz w:val="19"/>
          <w:szCs w:val="19"/>
          <w:lang w:val="en-CA"/>
        </w:rPr>
        <w:t>, Point = 9, ZombieTypeId = 3 });</w:t>
      </w:r>
    </w:p>
    <w:p w14:paraId="4C084445" w14:textId="11AE535D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A814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</w:t>
      </w:r>
      <w:r w:rsidR="00D05EF2" w:rsidRPr="00A814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E177B2" w14:textId="79E2ED16" w:rsidR="007D4CBC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28A353" w14:textId="1E4B7608" w:rsidR="00EB50C7" w:rsidRDefault="00EB50C7">
      <w:r>
        <w:br w:type="page"/>
      </w:r>
    </w:p>
    <w:p w14:paraId="4FFBD3E4" w14:textId="77777777" w:rsidR="00EB50C7" w:rsidRDefault="00EB50C7" w:rsidP="00EB50C7"/>
    <w:p w14:paraId="25B1BA8E" w14:textId="189BCDF5" w:rsidR="0006090B" w:rsidRPr="000C4172" w:rsidRDefault="0006090B" w:rsidP="0006090B">
      <w:pPr>
        <w:pStyle w:val="Titre2"/>
      </w:pPr>
      <w:r>
        <w:t xml:space="preserve">Injection de la dépendance </w:t>
      </w:r>
      <w:r w:rsidR="00715A0A">
        <w:t xml:space="preserve">à la BD </w:t>
      </w:r>
      <w:r>
        <w:t>dans program</w:t>
      </w:r>
    </w:p>
    <w:p w14:paraId="1943D0EE" w14:textId="40C60CD2" w:rsidR="0006090B" w:rsidRPr="00715A0A" w:rsidRDefault="0006090B" w:rsidP="00D81875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 xml:space="preserve">Ouvrez </w:t>
      </w:r>
      <w:r w:rsidR="00715A0A">
        <w:t xml:space="preserve">le fichier </w:t>
      </w:r>
      <w:r w:rsidR="00715A0A">
        <w:rPr>
          <w:b/>
          <w:bCs/>
        </w:rPr>
        <w:t>Program.cs</w:t>
      </w:r>
    </w:p>
    <w:p w14:paraId="1525F47D" w14:textId="3E20CDA8" w:rsidR="00715A0A" w:rsidRDefault="00C4322F" w:rsidP="00D81875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>Injectez la dépendance</w:t>
      </w:r>
      <w:r w:rsidR="00BB2F81">
        <w:t xml:space="preserve"> à </w:t>
      </w:r>
      <w:r w:rsidR="00BB2F81">
        <w:rPr>
          <w:b/>
          <w:bCs/>
        </w:rPr>
        <w:t xml:space="preserve">BaseDonnees </w:t>
      </w:r>
      <w:r w:rsidR="00BB2F81">
        <w:t>en Singleton</w:t>
      </w:r>
      <w:r w:rsidR="0097198C">
        <w:br/>
        <w:t xml:space="preserve">avant </w:t>
      </w:r>
      <w:r w:rsidR="00F565F6">
        <w:t>le builder.Buid()</w:t>
      </w:r>
    </w:p>
    <w:p w14:paraId="57EEC244" w14:textId="77777777" w:rsidR="0097198C" w:rsidRPr="0097198C" w:rsidRDefault="0097198C" w:rsidP="0097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97198C">
        <w:rPr>
          <w:rFonts w:ascii="Cascadia Mono" w:hAnsi="Cascadia Mono" w:cs="Cascadia Mono"/>
          <w:color w:val="008000"/>
          <w:sz w:val="19"/>
          <w:szCs w:val="19"/>
          <w:lang w:val="en-CA"/>
        </w:rPr>
        <w:t>// Add services to the container.</w:t>
      </w:r>
    </w:p>
    <w:p w14:paraId="7D9F9506" w14:textId="77777777" w:rsidR="0097198C" w:rsidRPr="00346C7A" w:rsidRDefault="0097198C" w:rsidP="0097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>builder.Services.AddControllersWithViews();</w:t>
      </w:r>
    </w:p>
    <w:p w14:paraId="6E24FDB7" w14:textId="77777777" w:rsidR="0097198C" w:rsidRPr="00346C7A" w:rsidRDefault="0097198C" w:rsidP="0097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1C263D1C" w14:textId="7C6C7092" w:rsidR="0097198C" w:rsidRPr="00346C7A" w:rsidRDefault="0097198C" w:rsidP="0097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BB21CB">
        <w:rPr>
          <w:rFonts w:ascii="Cascadia Mono" w:hAnsi="Cascadia Mono" w:cs="Cascadia Mono"/>
          <w:color w:val="008000"/>
          <w:sz w:val="19"/>
          <w:szCs w:val="19"/>
          <w:highlight w:val="green"/>
          <w:lang w:val="en-CA"/>
        </w:rPr>
        <w:t>// Injection de</w:t>
      </w:r>
      <w:r w:rsidR="00BB21CB" w:rsidRPr="00BB21CB">
        <w:rPr>
          <w:rFonts w:ascii="Cascadia Mono" w:hAnsi="Cascadia Mono" w:cs="Cascadia Mono"/>
          <w:color w:val="008000"/>
          <w:sz w:val="19"/>
          <w:szCs w:val="19"/>
          <w:highlight w:val="green"/>
          <w:lang w:val="en-CA"/>
        </w:rPr>
        <w:t>s</w:t>
      </w:r>
      <w:r w:rsidRPr="00BB21CB">
        <w:rPr>
          <w:rFonts w:ascii="Cascadia Mono" w:hAnsi="Cascadia Mono" w:cs="Cascadia Mono"/>
          <w:color w:val="008000"/>
          <w:sz w:val="19"/>
          <w:szCs w:val="19"/>
          <w:highlight w:val="green"/>
          <w:lang w:val="en-CA"/>
        </w:rPr>
        <w:t xml:space="preserve"> dépendance</w:t>
      </w:r>
      <w:r w:rsidR="00034531" w:rsidRPr="00BB21CB">
        <w:rPr>
          <w:rFonts w:ascii="Cascadia Mono" w:hAnsi="Cascadia Mono" w:cs="Cascadia Mono"/>
          <w:color w:val="008000"/>
          <w:sz w:val="19"/>
          <w:szCs w:val="19"/>
          <w:highlight w:val="green"/>
          <w:lang w:val="en-CA"/>
        </w:rPr>
        <w:t>s</w:t>
      </w:r>
    </w:p>
    <w:p w14:paraId="020316BE" w14:textId="77777777" w:rsidR="0097198C" w:rsidRPr="00346C7A" w:rsidRDefault="0097198C" w:rsidP="0097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builder.Services.AddSingleton&lt;BaseDonnees&gt;();</w:t>
      </w:r>
    </w:p>
    <w:p w14:paraId="4B8C3A02" w14:textId="77777777" w:rsidR="0097198C" w:rsidRPr="00346C7A" w:rsidRDefault="0097198C" w:rsidP="0097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5D9A4767" w14:textId="77777777" w:rsidR="0097198C" w:rsidRPr="00EC4846" w:rsidRDefault="0097198C" w:rsidP="0097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C4846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EC4846">
        <w:rPr>
          <w:rFonts w:ascii="Cascadia Mono" w:hAnsi="Cascadia Mono" w:cs="Cascadia Mono"/>
          <w:color w:val="000000"/>
          <w:sz w:val="19"/>
          <w:szCs w:val="19"/>
        </w:rPr>
        <w:t xml:space="preserve"> app = builder.Build();</w:t>
      </w:r>
    </w:p>
    <w:p w14:paraId="049365B6" w14:textId="77777777" w:rsidR="0006090B" w:rsidRPr="00EC4846" w:rsidRDefault="0006090B"/>
    <w:p w14:paraId="18C4E94D" w14:textId="77777777" w:rsidR="006A681F" w:rsidRPr="000A6F2B" w:rsidRDefault="006A681F" w:rsidP="006A681F">
      <w:pPr>
        <w:pStyle w:val="Titre2"/>
      </w:pPr>
      <w:r>
        <w:t>Commentaires et validation (</w:t>
      </w:r>
      <w:r w:rsidRPr="00C16935">
        <w:t>Commit)</w:t>
      </w:r>
      <w:r>
        <w:t xml:space="preserve"> des changements dans le code </w:t>
      </w:r>
    </w:p>
    <w:p w14:paraId="5536FF72" w14:textId="77777777" w:rsidR="006A681F" w:rsidRDefault="006A681F" w:rsidP="006A681F">
      <w:pPr>
        <w:pStyle w:val="Paragraphedeliste"/>
        <w:numPr>
          <w:ilvl w:val="0"/>
          <w:numId w:val="5"/>
        </w:numPr>
        <w:spacing w:before="0" w:after="160" w:line="259" w:lineRule="auto"/>
      </w:pPr>
      <w:r>
        <w:t>Dans Gitkraken, assurez-vous d'être dans le bon dossier/repo et sur la bonne branche</w:t>
      </w:r>
    </w:p>
    <w:p w14:paraId="39F29567" w14:textId="77777777" w:rsidR="006A681F" w:rsidRPr="00FC2466" w:rsidRDefault="006A681F" w:rsidP="006A681F">
      <w:pPr>
        <w:pStyle w:val="Paragraphedeliste"/>
        <w:numPr>
          <w:ilvl w:val="0"/>
          <w:numId w:val="5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>View changes</w:t>
      </w:r>
    </w:p>
    <w:p w14:paraId="2A5A53DB" w14:textId="77777777" w:rsidR="006A681F" w:rsidRPr="007E2E85" w:rsidRDefault="006A681F" w:rsidP="006A681F">
      <w:pPr>
        <w:pStyle w:val="Paragraphedeliste"/>
        <w:numPr>
          <w:ilvl w:val="0"/>
          <w:numId w:val="5"/>
        </w:numPr>
        <w:spacing w:before="0" w:after="160" w:line="259" w:lineRule="auto"/>
      </w:pPr>
      <w:r>
        <w:t>Validez les modifications: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664FBE51" w14:textId="77777777" w:rsidR="006A681F" w:rsidRDefault="006A681F" w:rsidP="006A681F">
      <w:pPr>
        <w:pStyle w:val="Paragraphedeliste"/>
        <w:numPr>
          <w:ilvl w:val="0"/>
          <w:numId w:val="5"/>
        </w:numPr>
        <w:spacing w:before="0" w:after="160" w:line="259" w:lineRule="auto"/>
      </w:pPr>
      <w:r>
        <w:t>Commentez en respectant les standards proposés (vous serez noté là-dessus):</w:t>
      </w:r>
    </w:p>
    <w:p w14:paraId="1C450763" w14:textId="77777777" w:rsidR="006A681F" w:rsidRPr="007D4CBC" w:rsidRDefault="006A681F" w:rsidP="006A681F">
      <w:pPr>
        <w:pStyle w:val="Paragraphedeliste"/>
        <w:numPr>
          <w:ilvl w:val="1"/>
          <w:numId w:val="5"/>
        </w:numPr>
        <w:spacing w:before="0" w:after="160" w:line="259" w:lineRule="auto"/>
      </w:pPr>
      <w:r w:rsidRPr="007D4CBC">
        <w:rPr>
          <w:b/>
          <w:bCs/>
        </w:rPr>
        <w:t>Summary</w:t>
      </w:r>
      <w:r w:rsidRPr="007D4CBC">
        <w:t>: FCT Base de donné</w:t>
      </w:r>
      <w:r>
        <w:t>es en listes et liaisons</w:t>
      </w:r>
    </w:p>
    <w:p w14:paraId="1F393244" w14:textId="5DF24FC6" w:rsidR="006A681F" w:rsidRDefault="006A681F" w:rsidP="006A681F">
      <w:pPr>
        <w:pStyle w:val="Paragraphedeliste"/>
        <w:numPr>
          <w:ilvl w:val="1"/>
          <w:numId w:val="5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>
        <w:t>Ajout de la classe contenant la base de données en listes et ajout de la liaison entre Zombie et ZombieType.</w:t>
      </w:r>
      <w:r w:rsidR="00566EA4">
        <w:t xml:space="preserve"> Injection du Singleton</w:t>
      </w:r>
    </w:p>
    <w:p w14:paraId="704A1140" w14:textId="77777777" w:rsidR="006A681F" w:rsidRPr="001C42FF" w:rsidRDefault="006A681F" w:rsidP="006A681F">
      <w:pPr>
        <w:pStyle w:val="Paragraphedeliste"/>
        <w:numPr>
          <w:ilvl w:val="0"/>
          <w:numId w:val="5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6484A714" w14:textId="77777777" w:rsidR="006A681F" w:rsidRPr="001C42FF" w:rsidRDefault="006A681F" w:rsidP="006A681F">
      <w:pPr>
        <w:ind w:left="360"/>
      </w:pPr>
      <w:r w:rsidRPr="001C42FF">
        <w:rPr>
          <w:highlight w:val="yellow"/>
        </w:rPr>
        <w:t>NOTE: les changements sont enregistrés dans le repo LOCAL SEULEMENT</w:t>
      </w:r>
    </w:p>
    <w:p w14:paraId="1C746942" w14:textId="77777777" w:rsidR="006E535E" w:rsidRDefault="006E535E" w:rsidP="006E535E">
      <w:pPr>
        <w:pStyle w:val="Paragraphedeliste"/>
        <w:numPr>
          <w:ilvl w:val="0"/>
          <w:numId w:val="11"/>
        </w:numPr>
        <w:spacing w:before="0" w:after="160" w:line="259" w:lineRule="auto"/>
      </w:pPr>
      <w:r>
        <w:t>"Poussez" (</w:t>
      </w:r>
      <w:r>
        <w:rPr>
          <w:b/>
          <w:bCs/>
        </w:rPr>
        <w:t>Push)</w:t>
      </w:r>
      <w:r>
        <w:t xml:space="preserve"> les modifications sur le repo en ligne (</w:t>
      </w:r>
      <w:r>
        <w:rPr>
          <w:b/>
          <w:bCs/>
        </w:rPr>
        <w:t>Remote).</w:t>
      </w:r>
      <w:r>
        <w:t xml:space="preserve"> Cliquez sur </w:t>
      </w:r>
      <w:r>
        <w:rPr>
          <w:noProof/>
        </w:rPr>
        <w:drawing>
          <wp:inline distT="0" distB="0" distL="0" distR="0" wp14:anchorId="6F5FA212" wp14:editId="42D96D92">
            <wp:extent cx="232486" cy="311742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CF8F" w14:textId="732ADC9B" w:rsidR="006E535E" w:rsidRPr="00BC303D" w:rsidRDefault="006E535E" w:rsidP="006E535E">
      <w:pPr>
        <w:pStyle w:val="Paragraphedeliste"/>
        <w:numPr>
          <w:ilvl w:val="0"/>
          <w:numId w:val="11"/>
        </w:numPr>
        <w:spacing w:before="0" w:after="160" w:line="259" w:lineRule="auto"/>
        <w:rPr>
          <w:u w:val="single"/>
        </w:rPr>
      </w:pPr>
      <w:r>
        <w:t xml:space="preserve">C’est la fin de la fonction </w:t>
      </w:r>
      <w:r w:rsidR="00A84AAF">
        <w:t>Base</w:t>
      </w:r>
      <w:r w:rsidR="00DA6EB3">
        <w:t xml:space="preserve"> de </w:t>
      </w:r>
      <w:r w:rsidR="00E7443C">
        <w:t>Donn</w:t>
      </w:r>
      <w:r w:rsidR="00DA6EB3">
        <w:t>é</w:t>
      </w:r>
      <w:r w:rsidR="00E7443C">
        <w:t>es (BD)</w:t>
      </w:r>
    </w:p>
    <w:p w14:paraId="6F857ED5" w14:textId="153F80DB" w:rsidR="006E535E" w:rsidRPr="007F0702" w:rsidRDefault="006E535E" w:rsidP="006E535E">
      <w:pPr>
        <w:pStyle w:val="Paragraphedeliste"/>
        <w:numPr>
          <w:ilvl w:val="0"/>
          <w:numId w:val="11"/>
        </w:numPr>
        <w:spacing w:before="0" w:after="160" w:line="259" w:lineRule="auto"/>
        <w:rPr>
          <w:u w:val="single"/>
        </w:rPr>
      </w:pPr>
      <w:r w:rsidRPr="00BC303D">
        <w:t>Merge la branche</w:t>
      </w:r>
      <w:r w:rsidRPr="00BC303D">
        <w:rPr>
          <w:u w:val="single"/>
        </w:rPr>
        <w:t xml:space="preserve"> </w:t>
      </w:r>
      <w:r w:rsidRPr="00BC303D">
        <w:rPr>
          <w:b/>
          <w:bCs/>
          <w:u w:val="single"/>
        </w:rPr>
        <w:t>FCT_</w:t>
      </w:r>
      <w:r>
        <w:rPr>
          <w:b/>
          <w:bCs/>
          <w:u w:val="single"/>
        </w:rPr>
        <w:t>BD</w:t>
      </w:r>
      <w:r w:rsidRPr="00BC303D">
        <w:rPr>
          <w:b/>
          <w:bCs/>
          <w:u w:val="single"/>
        </w:rPr>
        <w:t xml:space="preserve"> </w:t>
      </w:r>
      <w:r w:rsidRPr="00BC303D">
        <w:t xml:space="preserve">dans la branche </w:t>
      </w:r>
      <w:r w:rsidRPr="00BC303D">
        <w:rPr>
          <w:b/>
          <w:bCs/>
          <w:u w:val="single"/>
        </w:rPr>
        <w:t>Main.</w:t>
      </w:r>
    </w:p>
    <w:p w14:paraId="7439D2A2" w14:textId="77777777" w:rsidR="007F0702" w:rsidRDefault="007F0702" w:rsidP="007F0702">
      <w:pPr>
        <w:pStyle w:val="Paragraphedeliste"/>
        <w:numPr>
          <w:ilvl w:val="0"/>
          <w:numId w:val="11"/>
        </w:numPr>
        <w:spacing w:before="0" w:after="160" w:line="259" w:lineRule="auto"/>
      </w:pPr>
      <w:r>
        <w:t>"Poussez" (</w:t>
      </w:r>
      <w:r>
        <w:rPr>
          <w:b/>
          <w:bCs/>
        </w:rPr>
        <w:t>Push) MAIN</w:t>
      </w:r>
      <w:r>
        <w:t xml:space="preserve"> les modifications sur le repo en ligne (</w:t>
      </w:r>
      <w:r>
        <w:rPr>
          <w:b/>
          <w:bCs/>
        </w:rPr>
        <w:t>Remote).</w:t>
      </w:r>
      <w:r>
        <w:t xml:space="preserve"> Cliquez sur </w:t>
      </w:r>
      <w:r>
        <w:rPr>
          <w:noProof/>
        </w:rPr>
        <w:drawing>
          <wp:inline distT="0" distB="0" distL="0" distR="0" wp14:anchorId="6952745B" wp14:editId="1B46A94B">
            <wp:extent cx="232486" cy="311742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794D" w14:textId="77777777" w:rsidR="007F0702" w:rsidRDefault="007F0702" w:rsidP="007F0702"/>
    <w:p w14:paraId="4C5856EA" w14:textId="633726CD" w:rsidR="00007599" w:rsidRPr="00970D7A" w:rsidRDefault="00007599" w:rsidP="00007599">
      <w:pPr>
        <w:pStyle w:val="Titre1"/>
      </w:pPr>
      <w:r w:rsidRPr="00970D7A">
        <w:t>Repository GitHub</w:t>
      </w:r>
    </w:p>
    <w:p w14:paraId="3F7CB13D" w14:textId="77777777" w:rsidR="002F2380" w:rsidRPr="000C4172" w:rsidRDefault="002F2380" w:rsidP="002F2380">
      <w:pPr>
        <w:pStyle w:val="Titre2"/>
      </w:pPr>
      <w:r>
        <w:t>Création d’une branche pour la fonctionnalité</w:t>
      </w:r>
    </w:p>
    <w:p w14:paraId="2DA84156" w14:textId="6899B727" w:rsidR="002F2380" w:rsidRPr="00B30A98" w:rsidRDefault="002F2380" w:rsidP="002F2380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 xml:space="preserve">Créez une branche appelée </w:t>
      </w:r>
      <w:r>
        <w:rPr>
          <w:b/>
          <w:bCs/>
        </w:rPr>
        <w:t>FCT</w:t>
      </w:r>
      <w:r w:rsidR="00DA6EB3">
        <w:rPr>
          <w:b/>
          <w:bCs/>
        </w:rPr>
        <w:t>_</w:t>
      </w:r>
      <w:r w:rsidR="00007599">
        <w:rPr>
          <w:b/>
          <w:bCs/>
        </w:rPr>
        <w:t>Zombie</w:t>
      </w:r>
      <w:r>
        <w:rPr>
          <w:b/>
          <w:bCs/>
        </w:rPr>
        <w:t xml:space="preserve">  </w:t>
      </w:r>
    </w:p>
    <w:p w14:paraId="2ADF415B" w14:textId="77777777" w:rsidR="002F2380" w:rsidRPr="00B30A98" w:rsidRDefault="002F2380" w:rsidP="002F2380">
      <w:pPr>
        <w:pStyle w:val="Paragraphedeliste"/>
        <w:numPr>
          <w:ilvl w:val="0"/>
          <w:numId w:val="16"/>
        </w:numPr>
        <w:spacing w:before="0" w:after="160" w:line="259" w:lineRule="auto"/>
        <w:rPr>
          <w:highlight w:val="yellow"/>
        </w:rPr>
      </w:pPr>
      <w:r w:rsidRPr="00B30A98">
        <w:rPr>
          <w:highlight w:val="yellow"/>
        </w:rPr>
        <w:t xml:space="preserve">Assurez-vous d'être dans la branche </w:t>
      </w:r>
      <w:r>
        <w:rPr>
          <w:highlight w:val="yellow"/>
        </w:rPr>
        <w:t>que vous avez créée dans LOCAL</w:t>
      </w:r>
    </w:p>
    <w:p w14:paraId="0F5B5FF3" w14:textId="24E18453" w:rsidR="00C24FA8" w:rsidRDefault="00C24FA8">
      <w:r>
        <w:br w:type="page"/>
      </w:r>
    </w:p>
    <w:p w14:paraId="05B964DD" w14:textId="4E05227E" w:rsidR="00421B7E" w:rsidRDefault="004F1645" w:rsidP="00421B7E">
      <w:pPr>
        <w:pStyle w:val="Titre1"/>
      </w:pPr>
      <w:r>
        <w:lastRenderedPageBreak/>
        <w:t xml:space="preserve">Modifier </w:t>
      </w:r>
      <w:r w:rsidR="009E2B18">
        <w:t>ZombieTYpe</w:t>
      </w:r>
    </w:p>
    <w:p w14:paraId="27813711" w14:textId="72424E7A" w:rsidR="00983875" w:rsidRDefault="00983875" w:rsidP="00983875">
      <w:pPr>
        <w:pStyle w:val="Titre2"/>
      </w:pPr>
      <w:r>
        <w:t>Modifier le controller ZombieType</w:t>
      </w:r>
    </w:p>
    <w:p w14:paraId="0D4A5557" w14:textId="3B2E3047" w:rsidR="00834B8F" w:rsidRPr="00834B8F" w:rsidRDefault="00834B8F" w:rsidP="00834B8F">
      <w:r>
        <w:t>M</w:t>
      </w:r>
      <w:r w:rsidR="003A2661">
        <w:t>odification du Controller afin d’utiliser le Singleton de BaseDonnees</w:t>
      </w:r>
      <w:r w:rsidR="005B6CA4">
        <w:t xml:space="preserve"> tel que vu en 2W5.</w:t>
      </w:r>
    </w:p>
    <w:p w14:paraId="232A5208" w14:textId="5F90721D" w:rsidR="00983875" w:rsidRDefault="00983875" w:rsidP="00D81875">
      <w:pPr>
        <w:pStyle w:val="Paragraphedeliste"/>
        <w:numPr>
          <w:ilvl w:val="0"/>
          <w:numId w:val="9"/>
        </w:numPr>
        <w:spacing w:before="0" w:after="160" w:line="259" w:lineRule="auto"/>
      </w:pPr>
      <w:r>
        <w:t>Ouvrez le ZombieTypeController</w:t>
      </w:r>
    </w:p>
    <w:p w14:paraId="681E1144" w14:textId="1A7B2255" w:rsidR="007351F2" w:rsidRDefault="007351F2" w:rsidP="00D81875">
      <w:pPr>
        <w:pStyle w:val="Paragraphedeliste"/>
        <w:numPr>
          <w:ilvl w:val="0"/>
          <w:numId w:val="9"/>
        </w:numPr>
        <w:spacing w:before="0" w:after="160" w:line="259" w:lineRule="auto"/>
      </w:pPr>
      <w:r>
        <w:t>Ajoutez la variable pri</w:t>
      </w:r>
      <w:r w:rsidR="005B6CA4">
        <w:t>vée et injectez la dépendance dans le contructeur du Controller</w:t>
      </w:r>
    </w:p>
    <w:p w14:paraId="458AAD7D" w14:textId="094AA933" w:rsidR="005B6CA4" w:rsidRPr="005B6CA4" w:rsidRDefault="005B6CA4" w:rsidP="005B6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B6CA4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5B6CA4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BaseDonnees _baseDonnees { </w:t>
      </w:r>
      <w:r w:rsidRPr="005B6CA4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5B6CA4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5B6CA4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5B6CA4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742E7F68" w14:textId="77777777" w:rsidR="005B6CA4" w:rsidRPr="005B6CA4" w:rsidRDefault="005B6CA4" w:rsidP="005B6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36DAA14F" w14:textId="074AEF89" w:rsidR="005B6CA4" w:rsidRPr="005B6CA4" w:rsidRDefault="005B6CA4" w:rsidP="005B6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B6CA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5B6C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6CA4">
        <w:rPr>
          <w:rFonts w:ascii="Cascadia Mono" w:hAnsi="Cascadia Mono" w:cs="Cascadia Mono"/>
          <w:color w:val="2B91AF"/>
          <w:sz w:val="19"/>
          <w:szCs w:val="19"/>
        </w:rPr>
        <w:t>ZombieTypeController</w:t>
      </w:r>
      <w:r w:rsidRPr="005B6CA4">
        <w:rPr>
          <w:rFonts w:ascii="Cascadia Mono" w:hAnsi="Cascadia Mono" w:cs="Cascadia Mono"/>
          <w:color w:val="000000"/>
          <w:sz w:val="19"/>
          <w:szCs w:val="19"/>
        </w:rPr>
        <w:t>(BaseDonnees baseDonnees)</w:t>
      </w:r>
    </w:p>
    <w:p w14:paraId="7C6B1628" w14:textId="5DA89D44" w:rsidR="005B6CA4" w:rsidRPr="005B6CA4" w:rsidRDefault="005B6CA4" w:rsidP="005B6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B6CA4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33E0128" w14:textId="315AF0C2" w:rsidR="005B6CA4" w:rsidRPr="005B6CA4" w:rsidRDefault="00B271DC" w:rsidP="005B6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5B6CA4" w:rsidRPr="005B6CA4">
        <w:rPr>
          <w:rFonts w:ascii="Cascadia Mono" w:hAnsi="Cascadia Mono" w:cs="Cascadia Mono"/>
          <w:color w:val="000000"/>
          <w:sz w:val="19"/>
          <w:szCs w:val="19"/>
        </w:rPr>
        <w:t>_baseDonnees = baseDonnees;</w:t>
      </w:r>
    </w:p>
    <w:p w14:paraId="4A9D5848" w14:textId="0864B27C" w:rsidR="005B6CA4" w:rsidRDefault="005B6CA4" w:rsidP="005B6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spacing w:before="0" w:after="160" w:line="259" w:lineRule="auto"/>
        <w:ind w:left="360"/>
      </w:pPr>
      <w:r w:rsidRPr="005B6CA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99C1FE" w14:textId="1360F2AE" w:rsidR="00983875" w:rsidRPr="00776F3C" w:rsidRDefault="00B271DC" w:rsidP="00D81875">
      <w:pPr>
        <w:pStyle w:val="Paragraphedeliste"/>
        <w:numPr>
          <w:ilvl w:val="0"/>
          <w:numId w:val="9"/>
        </w:numPr>
        <w:spacing w:before="0" w:after="160" w:line="259" w:lineRule="auto"/>
      </w:pPr>
      <w:r>
        <w:t>Remplacez</w:t>
      </w:r>
      <w:r w:rsidR="00983875">
        <w:t xml:space="preserve"> l’action Index</w:t>
      </w:r>
      <w:r w:rsidR="005B6CA4">
        <w:t xml:space="preserve"> afin d’utiliser le Singleton de BaseDonnees</w:t>
      </w:r>
    </w:p>
    <w:p w14:paraId="0AB3F2E3" w14:textId="5365B52F" w:rsidR="00983875" w:rsidRPr="00115829" w:rsidRDefault="00983875" w:rsidP="00983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115829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11582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IActionResult Index()</w:t>
      </w:r>
    </w:p>
    <w:p w14:paraId="34799820" w14:textId="2CA479BB" w:rsidR="00983875" w:rsidRPr="00115829" w:rsidRDefault="00983875" w:rsidP="00983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115829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</w:p>
    <w:p w14:paraId="37CDDD2A" w14:textId="6C60245D" w:rsidR="00983875" w:rsidRPr="000B0CA2" w:rsidRDefault="00983875" w:rsidP="00983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B0CA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0B0CA2">
        <w:rPr>
          <w:rFonts w:ascii="Cascadia Mono" w:hAnsi="Cascadia Mono" w:cs="Cascadia Mono"/>
          <w:color w:val="0000FF"/>
          <w:sz w:val="19"/>
          <w:szCs w:val="19"/>
          <w:lang w:val="en-CA"/>
        </w:rPr>
        <w:t>this</w:t>
      </w:r>
      <w:r w:rsidRPr="000B0CA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.ViewBag.MaListe = </w:t>
      </w:r>
      <w:r w:rsidR="00115829" w:rsidRPr="00115829">
        <w:rPr>
          <w:rFonts w:ascii="Cascadia Mono" w:hAnsi="Cascadia Mono" w:cs="Cascadia Mono"/>
          <w:color w:val="000000"/>
          <w:sz w:val="19"/>
          <w:szCs w:val="19"/>
          <w:lang w:val="en-CA"/>
        </w:rPr>
        <w:t>_baseDonnees</w:t>
      </w:r>
      <w:r w:rsidRPr="000B0CA2">
        <w:rPr>
          <w:rFonts w:ascii="Cascadia Mono" w:hAnsi="Cascadia Mono" w:cs="Cascadia Mono"/>
          <w:color w:val="000000"/>
          <w:sz w:val="19"/>
          <w:szCs w:val="19"/>
          <w:lang w:val="en-CA"/>
        </w:rPr>
        <w:t>.Zombie</w:t>
      </w:r>
      <w:r w:rsidR="00A123E9">
        <w:rPr>
          <w:rFonts w:ascii="Cascadia Mono" w:hAnsi="Cascadia Mono" w:cs="Cascadia Mono"/>
          <w:color w:val="000000"/>
          <w:sz w:val="19"/>
          <w:szCs w:val="19"/>
          <w:lang w:val="en-CA"/>
        </w:rPr>
        <w:t>Type</w:t>
      </w:r>
      <w:r w:rsidRPr="000B0CA2">
        <w:rPr>
          <w:rFonts w:ascii="Cascadia Mono" w:hAnsi="Cascadia Mono" w:cs="Cascadia Mono"/>
          <w:color w:val="000000"/>
          <w:sz w:val="19"/>
          <w:szCs w:val="19"/>
          <w:lang w:val="en-CA"/>
        </w:rPr>
        <w:t>s.ToList();</w:t>
      </w:r>
    </w:p>
    <w:p w14:paraId="78A7A2BE" w14:textId="3AA132BB" w:rsidR="00983875" w:rsidRPr="000B0CA2" w:rsidRDefault="00983875" w:rsidP="00983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B0CA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0B0CA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0B0CA2"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14:paraId="521B4630" w14:textId="6031DCE0" w:rsidR="00983875" w:rsidRDefault="00983875" w:rsidP="00983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ind w:left="360"/>
      </w:pPr>
      <w:r w:rsidRPr="000B0CA2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DCD929" w14:textId="65E72943" w:rsidR="002A113C" w:rsidRPr="00776F3C" w:rsidRDefault="002A113C" w:rsidP="00D81875">
      <w:pPr>
        <w:pStyle w:val="Paragraphedeliste"/>
        <w:numPr>
          <w:ilvl w:val="0"/>
          <w:numId w:val="9"/>
        </w:numPr>
        <w:spacing w:before="0" w:after="160" w:line="259" w:lineRule="auto"/>
      </w:pPr>
      <w:r>
        <w:t xml:space="preserve">Modifiez l’action Create </w:t>
      </w:r>
      <w:r w:rsidR="0052787A">
        <w:t>POST afin</w:t>
      </w:r>
      <w:r w:rsidR="00115829">
        <w:t xml:space="preserve"> d’utiliser le Singleton,</w:t>
      </w:r>
      <w:r w:rsidR="0052787A">
        <w:t xml:space="preserve"> de valider le </w:t>
      </w:r>
      <w:r w:rsidR="00394B4B">
        <w:t>ModelState et d’afficher les erreurs</w:t>
      </w:r>
    </w:p>
    <w:p w14:paraId="6A03FEE7" w14:textId="77777777" w:rsidR="00CD4ECB" w:rsidRPr="00346C7A" w:rsidRDefault="00CD4ECB" w:rsidP="00CD4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8000"/>
          <w:sz w:val="19"/>
          <w:szCs w:val="19"/>
          <w:lang w:val="en-CA"/>
        </w:rPr>
        <w:t>//POST</w:t>
      </w:r>
    </w:p>
    <w:p w14:paraId="3656E672" w14:textId="46FE3C9C" w:rsidR="00CD4ECB" w:rsidRPr="00346C7A" w:rsidRDefault="00CD4ECB" w:rsidP="00CD4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>[HttpPost]</w:t>
      </w:r>
    </w:p>
    <w:p w14:paraId="3ED366ED" w14:textId="5AA79C2B" w:rsidR="00CD4ECB" w:rsidRPr="00CD4ECB" w:rsidRDefault="00CD4ECB" w:rsidP="00CD4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D4ECB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CD4EC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IActionResult Create(Models.ZombieType zombieType)</w:t>
      </w:r>
    </w:p>
    <w:p w14:paraId="4F205ED3" w14:textId="6B1EF5F6" w:rsidR="00CD4ECB" w:rsidRPr="00A57639" w:rsidRDefault="00CD4ECB" w:rsidP="00CD4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57639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7E29E7E" w14:textId="7A83C1A9" w:rsidR="00CD4ECB" w:rsidRPr="00A57639" w:rsidRDefault="00B271DC" w:rsidP="00CD4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57639"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r w:rsidR="00CD4ECB" w:rsidRPr="00A57639">
        <w:rPr>
          <w:rFonts w:ascii="Cascadia Mono" w:hAnsi="Cascadia Mono" w:cs="Cascadia Mono"/>
          <w:color w:val="0000FF"/>
          <w:sz w:val="19"/>
          <w:szCs w:val="19"/>
        </w:rPr>
        <w:t>if</w:t>
      </w:r>
      <w:r w:rsidR="00CD4ECB" w:rsidRPr="00A57639"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14:paraId="3BE71972" w14:textId="76688840" w:rsidR="00CD4ECB" w:rsidRPr="00A57639" w:rsidRDefault="00CD4ECB" w:rsidP="00CD4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57639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C3E354E" w14:textId="6422551F" w:rsidR="00DA6EB3" w:rsidRPr="00DA6EB3" w:rsidRDefault="00DA6EB3" w:rsidP="00CD4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DA6EB3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 w:rsidRPr="00DA6EB3">
        <w:rPr>
          <w:rFonts w:ascii="Cascadia Mono" w:hAnsi="Cascadia Mono" w:cs="Cascadia Mono"/>
          <w:sz w:val="19"/>
          <w:szCs w:val="19"/>
          <w:highlight w:val="magenta"/>
        </w:rPr>
        <w:t>// Ajouter à la BD</w:t>
      </w:r>
    </w:p>
    <w:p w14:paraId="2BC803CE" w14:textId="02D25DD2" w:rsidR="00CD4ECB" w:rsidRPr="00A57639" w:rsidRDefault="00CD4ECB" w:rsidP="00CD4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</w:pPr>
      <w:r w:rsidRPr="00DA6EB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B271DC" w:rsidRPr="00DA6EB3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115829" w:rsidRPr="00A57639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_baseDonnees</w:t>
      </w:r>
      <w:r w:rsidRPr="00A57639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.ZombieTypes.Add(zombieType);</w:t>
      </w:r>
    </w:p>
    <w:p w14:paraId="3346C410" w14:textId="7ACF30EF" w:rsidR="00CD4ECB" w:rsidRPr="0059508E" w:rsidRDefault="00CD4ECB" w:rsidP="00CD4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57639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 xml:space="preserve">       </w:t>
      </w:r>
      <w:r w:rsidRPr="0059508E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return</w:t>
      </w:r>
      <w:r w:rsidRPr="0059508E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59508E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this</w:t>
      </w:r>
      <w:r w:rsidRPr="0059508E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.RedirectToAction(</w:t>
      </w:r>
      <w:r w:rsidRPr="0059508E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>"Index"</w:t>
      </w:r>
      <w:r w:rsidRPr="0059508E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);</w:t>
      </w:r>
    </w:p>
    <w:p w14:paraId="3CDC6591" w14:textId="7995DCC4" w:rsidR="00CD4ECB" w:rsidRPr="0059508E" w:rsidRDefault="00CD4ECB" w:rsidP="00CD4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9508E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}</w:t>
      </w:r>
    </w:p>
    <w:p w14:paraId="6E3137A7" w14:textId="77777777" w:rsidR="00CD4ECB" w:rsidRPr="0059508E" w:rsidRDefault="00CD4ECB" w:rsidP="00CD4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7130E28C" w14:textId="499CA2A5" w:rsidR="00CD4ECB" w:rsidRPr="0059508E" w:rsidRDefault="00B271DC" w:rsidP="00CD4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 xml:space="preserve">    </w:t>
      </w:r>
      <w:r w:rsidR="00CD4ECB" w:rsidRPr="0059508E"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 w:rsidR="00CD4ECB" w:rsidRPr="0059508E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CD4ECB" w:rsidRPr="0059508E">
        <w:rPr>
          <w:rFonts w:ascii="Cascadia Mono" w:hAnsi="Cascadia Mono" w:cs="Cascadia Mono"/>
          <w:color w:val="0000FF"/>
          <w:sz w:val="19"/>
          <w:szCs w:val="19"/>
          <w:lang w:val="en-CA"/>
        </w:rPr>
        <w:t>this</w:t>
      </w:r>
      <w:r w:rsidR="00CD4ECB" w:rsidRPr="0059508E">
        <w:rPr>
          <w:rFonts w:ascii="Cascadia Mono" w:hAnsi="Cascadia Mono" w:cs="Cascadia Mono"/>
          <w:color w:val="000000"/>
          <w:sz w:val="19"/>
          <w:szCs w:val="19"/>
          <w:lang w:val="en-CA"/>
        </w:rPr>
        <w:t>.View(zombieType);</w:t>
      </w:r>
    </w:p>
    <w:p w14:paraId="7B608051" w14:textId="2B1E601C" w:rsidR="00983875" w:rsidRDefault="00CD4ECB" w:rsidP="00CD4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ind w:left="360"/>
      </w:pPr>
      <w:r w:rsidRPr="00CD4EC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AF799C" w14:textId="23490138" w:rsidR="0059508E" w:rsidRPr="00776F3C" w:rsidRDefault="0059508E" w:rsidP="00D81875">
      <w:pPr>
        <w:pStyle w:val="Paragraphedeliste"/>
        <w:numPr>
          <w:ilvl w:val="0"/>
          <w:numId w:val="9"/>
        </w:numPr>
        <w:spacing w:before="0" w:after="160" w:line="259" w:lineRule="auto"/>
      </w:pPr>
      <w:r>
        <w:t>Testez la création d’un type de zombie</w:t>
      </w:r>
    </w:p>
    <w:p w14:paraId="6DB9EB89" w14:textId="48945DD9" w:rsidR="0059508E" w:rsidRDefault="00120007" w:rsidP="0059508E">
      <w:pPr>
        <w:jc w:val="center"/>
      </w:pPr>
      <w:r w:rsidRPr="00120007">
        <w:rPr>
          <w:noProof/>
        </w:rPr>
        <w:drawing>
          <wp:inline distT="0" distB="0" distL="0" distR="0" wp14:anchorId="7EE11CCE" wp14:editId="67DC9E56">
            <wp:extent cx="2268187" cy="712859"/>
            <wp:effectExtent l="0" t="0" r="0" b="0"/>
            <wp:docPr id="14" name="Image 14" descr="Une image contenant texte, capture d’écran, Polic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, capture d’écran, Police, logo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9776" cy="73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7D79" w14:textId="77777777" w:rsidR="00120007" w:rsidRDefault="00120007">
      <w:r>
        <w:br w:type="page"/>
      </w:r>
    </w:p>
    <w:p w14:paraId="00FF7498" w14:textId="1D3E146E" w:rsidR="00304432" w:rsidRDefault="00304432" w:rsidP="00D81875">
      <w:pPr>
        <w:pStyle w:val="Paragraphedeliste"/>
        <w:numPr>
          <w:ilvl w:val="0"/>
          <w:numId w:val="9"/>
        </w:numPr>
      </w:pPr>
      <w:r>
        <w:lastRenderedPageBreak/>
        <w:t xml:space="preserve">Modifiez le texte pour obtenir le displayName directement avec les paramètres du message d’erreur. </w:t>
      </w:r>
    </w:p>
    <w:p w14:paraId="43A86219" w14:textId="53F2D3D9" w:rsidR="00646A99" w:rsidRPr="00346C7A" w:rsidRDefault="00646A99" w:rsidP="00646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class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346C7A">
        <w:rPr>
          <w:rFonts w:ascii="Cascadia Mono" w:hAnsi="Cascadia Mono" w:cs="Cascadia Mono"/>
          <w:color w:val="2B91AF"/>
          <w:sz w:val="19"/>
          <w:szCs w:val="19"/>
          <w:lang w:val="en-CA"/>
        </w:rPr>
        <w:t>ZombieType</w:t>
      </w:r>
    </w:p>
    <w:p w14:paraId="2DC834B9" w14:textId="062B8BE5" w:rsidR="00646A99" w:rsidRPr="00346C7A" w:rsidRDefault="00646A99" w:rsidP="00646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</w:p>
    <w:p w14:paraId="749B564D" w14:textId="757ABE4A" w:rsidR="00646A99" w:rsidRPr="00646A99" w:rsidRDefault="00646A99" w:rsidP="00646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46A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646A99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646A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646A99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646A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Id { </w:t>
      </w:r>
      <w:r w:rsidRPr="00646A99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646A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646A99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646A99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064AB18D" w14:textId="77230A69" w:rsidR="00646A99" w:rsidRPr="00346C7A" w:rsidRDefault="00646A99" w:rsidP="00646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46A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>[DisplayName(</w:t>
      </w:r>
      <w:r w:rsidRPr="00346C7A">
        <w:rPr>
          <w:rFonts w:ascii="Cascadia Mono" w:hAnsi="Cascadia Mono" w:cs="Cascadia Mono"/>
          <w:color w:val="A31515"/>
          <w:sz w:val="19"/>
          <w:szCs w:val="19"/>
          <w:lang w:val="en-CA"/>
        </w:rPr>
        <w:t>"Type Name"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>)]</w:t>
      </w:r>
    </w:p>
    <w:p w14:paraId="7A8A1F26" w14:textId="79E59DC0" w:rsidR="00646A99" w:rsidRPr="00646A99" w:rsidRDefault="00646A99" w:rsidP="00646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46A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[Required(AllowEmptyStrings = </w:t>
      </w:r>
      <w:r w:rsidRPr="00646A99">
        <w:rPr>
          <w:rFonts w:ascii="Cascadia Mono" w:hAnsi="Cascadia Mono" w:cs="Cascadia Mono"/>
          <w:color w:val="0000FF"/>
          <w:sz w:val="19"/>
          <w:szCs w:val="19"/>
          <w:lang w:val="en-CA"/>
        </w:rPr>
        <w:t>false</w:t>
      </w:r>
      <w:r w:rsidRPr="0012000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ErrorMessage = </w:t>
      </w:r>
      <w:r w:rsidRPr="00120007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Pr="00120007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>{0}</w:t>
      </w:r>
      <w:r w:rsidR="00120007" w:rsidRPr="00120007">
        <w:rPr>
          <w:rFonts w:ascii="Cascadia Mono" w:hAnsi="Cascadia Mono" w:cs="Cascadia Mono"/>
          <w:sz w:val="19"/>
          <w:szCs w:val="19"/>
          <w:highlight w:val="magenta"/>
          <w:lang w:val="en-US"/>
        </w:rPr>
        <w:t>Type Name</w:t>
      </w:r>
      <w:r w:rsidR="00120007" w:rsidRPr="0012000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="00120007" w:rsidRPr="00120007">
        <w:rPr>
          <w:rFonts w:ascii="Cascadia Mono" w:hAnsi="Cascadia Mono" w:cs="Cascadia Mono"/>
          <w:color w:val="A31515"/>
          <w:sz w:val="19"/>
          <w:szCs w:val="19"/>
          <w:lang w:val="en-US"/>
        </w:rPr>
        <w:t>has to be filled.</w:t>
      </w:r>
      <w:r w:rsidRPr="00120007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Pr="00120007">
        <w:rPr>
          <w:rFonts w:ascii="Cascadia Mono" w:hAnsi="Cascadia Mono" w:cs="Cascadia Mono"/>
          <w:color w:val="000000"/>
          <w:sz w:val="19"/>
          <w:szCs w:val="19"/>
          <w:lang w:val="en-CA"/>
        </w:rPr>
        <w:t>)]</w:t>
      </w:r>
    </w:p>
    <w:p w14:paraId="1FD9E619" w14:textId="77777777" w:rsidR="00646A99" w:rsidRPr="00646A99" w:rsidRDefault="00646A99" w:rsidP="00646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46A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646A99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646A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646A99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646A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TypeName { </w:t>
      </w:r>
      <w:r w:rsidRPr="00646A99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646A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646A99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646A99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2F5B6AC6" w14:textId="055D1923" w:rsidR="0059508E" w:rsidRDefault="00646A99" w:rsidP="00646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ind w:left="360"/>
      </w:pPr>
      <w:r w:rsidRPr="00646A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646A9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5A99A3" w14:textId="77777777" w:rsidR="001634E0" w:rsidRDefault="001634E0"/>
    <w:p w14:paraId="127633FA" w14:textId="77777777" w:rsidR="00625624" w:rsidRPr="000A6F2B" w:rsidRDefault="00625624" w:rsidP="00625624">
      <w:pPr>
        <w:pStyle w:val="Titre2"/>
      </w:pPr>
      <w:r>
        <w:t>Commentaires et validation (</w:t>
      </w:r>
      <w:r w:rsidRPr="00C16935">
        <w:t>Commit)</w:t>
      </w:r>
      <w:r>
        <w:t xml:space="preserve"> des changements dans le code </w:t>
      </w:r>
    </w:p>
    <w:p w14:paraId="5BB4ABC0" w14:textId="77777777" w:rsidR="00625624" w:rsidRDefault="00625624" w:rsidP="00D81875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>Dans Gitkraken, assurez-vous d'être dans le bon dossier/repo et sur la bonne branche</w:t>
      </w:r>
    </w:p>
    <w:p w14:paraId="3D2DCBDA" w14:textId="77777777" w:rsidR="00625624" w:rsidRPr="00FC2466" w:rsidRDefault="00625624" w:rsidP="00D81875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>View changes</w:t>
      </w:r>
    </w:p>
    <w:p w14:paraId="20F241A4" w14:textId="77777777" w:rsidR="00625624" w:rsidRPr="007E2E85" w:rsidRDefault="00625624" w:rsidP="00D81875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>Validez les modifications: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08CCE315" w14:textId="77777777" w:rsidR="00625624" w:rsidRDefault="00625624" w:rsidP="00D81875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>Commentez en respectant les standards proposés (vous serez noté là-dessus):</w:t>
      </w:r>
    </w:p>
    <w:p w14:paraId="37306071" w14:textId="4A13487B" w:rsidR="00625624" w:rsidRPr="00721238" w:rsidRDefault="00625624" w:rsidP="00D81875">
      <w:pPr>
        <w:pStyle w:val="Paragraphedeliste"/>
        <w:numPr>
          <w:ilvl w:val="1"/>
          <w:numId w:val="10"/>
        </w:numPr>
        <w:spacing w:before="0" w:after="160" w:line="259" w:lineRule="auto"/>
        <w:rPr>
          <w:lang w:val="en-US"/>
        </w:rPr>
      </w:pPr>
      <w:r w:rsidRPr="00721238">
        <w:rPr>
          <w:b/>
          <w:bCs/>
          <w:lang w:val="en-US"/>
        </w:rPr>
        <w:t>Summary</w:t>
      </w:r>
      <w:r w:rsidRPr="007E2E85">
        <w:rPr>
          <w:lang w:val="en-US"/>
        </w:rPr>
        <w:t xml:space="preserve">: </w:t>
      </w:r>
      <w:r w:rsidRPr="002F5921">
        <w:rPr>
          <w:lang w:val="en-US"/>
        </w:rPr>
        <w:t>FCT ZombieType</w:t>
      </w:r>
      <w:r w:rsidR="001F0788">
        <w:rPr>
          <w:lang w:val="en-US"/>
        </w:rPr>
        <w:t xml:space="preserve"> </w:t>
      </w:r>
      <w:r w:rsidR="00120007">
        <w:rPr>
          <w:lang w:val="en-US"/>
        </w:rPr>
        <w:t>utilization</w:t>
      </w:r>
      <w:r w:rsidR="00C720F6">
        <w:rPr>
          <w:lang w:val="en-US"/>
        </w:rPr>
        <w:t xml:space="preserve"> </w:t>
      </w:r>
      <w:r w:rsidR="00120007">
        <w:rPr>
          <w:lang w:val="en-US"/>
        </w:rPr>
        <w:t>du s</w:t>
      </w:r>
      <w:r w:rsidR="00C720F6">
        <w:rPr>
          <w:lang w:val="en-US"/>
        </w:rPr>
        <w:t>ingleton</w:t>
      </w:r>
    </w:p>
    <w:p w14:paraId="55F09149" w14:textId="14825D72" w:rsidR="00625624" w:rsidRDefault="00625624" w:rsidP="00D81875">
      <w:pPr>
        <w:pStyle w:val="Paragraphedeliste"/>
        <w:numPr>
          <w:ilvl w:val="1"/>
          <w:numId w:val="10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>
        <w:t xml:space="preserve">Ajout de </w:t>
      </w:r>
      <w:r w:rsidR="00C720F6">
        <w:t xml:space="preserve">l’utilisation du </w:t>
      </w:r>
      <w:r w:rsidR="00120007">
        <w:t>s</w:t>
      </w:r>
      <w:r w:rsidR="00C720F6">
        <w:t>ingleton</w:t>
      </w:r>
      <w:r w:rsidR="00120007">
        <w:t xml:space="preserve"> </w:t>
      </w:r>
      <w:r w:rsidR="00120007" w:rsidRPr="00120007">
        <w:t>BaseDonnees</w:t>
      </w:r>
      <w:r w:rsidR="00C720F6">
        <w:t xml:space="preserve"> </w:t>
      </w:r>
      <w:r>
        <w:t>pour ZombieType.</w:t>
      </w:r>
    </w:p>
    <w:p w14:paraId="09028D3E" w14:textId="77777777" w:rsidR="00625624" w:rsidRPr="00E7443C" w:rsidRDefault="00625624" w:rsidP="00D81875">
      <w:pPr>
        <w:pStyle w:val="Paragraphedeliste"/>
        <w:numPr>
          <w:ilvl w:val="0"/>
          <w:numId w:val="10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47408D36" w14:textId="09C30FA0" w:rsidR="007A6C0C" w:rsidRDefault="007A6C0C">
      <w:r>
        <w:br w:type="page"/>
      </w:r>
    </w:p>
    <w:p w14:paraId="243B6833" w14:textId="12728280" w:rsidR="00113955" w:rsidRDefault="00113955" w:rsidP="00113955">
      <w:pPr>
        <w:pStyle w:val="Titre1"/>
      </w:pPr>
      <w:r>
        <w:lastRenderedPageBreak/>
        <w:t>Modifier Zombie</w:t>
      </w:r>
    </w:p>
    <w:p w14:paraId="3ABF4861" w14:textId="2762C196" w:rsidR="00625624" w:rsidRPr="000C4172" w:rsidRDefault="00625624" w:rsidP="00625624">
      <w:pPr>
        <w:pStyle w:val="Titre2"/>
      </w:pPr>
      <w:r>
        <w:t>Modifier le controller Zombie</w:t>
      </w:r>
      <w:r w:rsidR="00FB1D20">
        <w:t xml:space="preserve"> l’action index</w:t>
      </w:r>
    </w:p>
    <w:p w14:paraId="57487A38" w14:textId="77777777" w:rsidR="00625624" w:rsidRDefault="00625624" w:rsidP="00D81875">
      <w:pPr>
        <w:pStyle w:val="Paragraphedeliste"/>
        <w:numPr>
          <w:ilvl w:val="0"/>
          <w:numId w:val="7"/>
        </w:numPr>
        <w:spacing w:before="0" w:after="160" w:line="259" w:lineRule="auto"/>
      </w:pPr>
      <w:r>
        <w:t xml:space="preserve">Ouvrez le </w:t>
      </w:r>
      <w:r w:rsidRPr="00120007">
        <w:rPr>
          <w:b/>
          <w:bCs/>
        </w:rPr>
        <w:t>ZombieController</w:t>
      </w:r>
    </w:p>
    <w:p w14:paraId="19C3D61F" w14:textId="41FF618D" w:rsidR="00EF4F2A" w:rsidRDefault="00EF4F2A" w:rsidP="00EF4F2A">
      <w:pPr>
        <w:pStyle w:val="Paragraphedeliste"/>
        <w:numPr>
          <w:ilvl w:val="0"/>
          <w:numId w:val="7"/>
        </w:numPr>
        <w:spacing w:before="0" w:after="160" w:line="259" w:lineRule="auto"/>
      </w:pPr>
      <w:r>
        <w:t>Ajoutez la variable privée et injectez la dépendance dans le con</w:t>
      </w:r>
      <w:r w:rsidR="00120007">
        <w:t>s</w:t>
      </w:r>
      <w:r>
        <w:t>tructeur</w:t>
      </w:r>
    </w:p>
    <w:p w14:paraId="08FA1671" w14:textId="7D4E2FF7" w:rsidR="00EF4F2A" w:rsidRPr="005B6CA4" w:rsidRDefault="00EF4F2A" w:rsidP="00EF4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B6CA4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5B6CA4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BaseDonnees _baseDonnees { </w:t>
      </w:r>
      <w:r w:rsidRPr="005B6CA4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5B6CA4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5B6CA4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5B6CA4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7D3BA2D9" w14:textId="77777777" w:rsidR="00EF4F2A" w:rsidRPr="005B6CA4" w:rsidRDefault="00EF4F2A" w:rsidP="00EF4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73E348B4" w14:textId="5D1910FE" w:rsidR="00EF4F2A" w:rsidRPr="005B6CA4" w:rsidRDefault="00EF4F2A" w:rsidP="00EF4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B6CA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5B6C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6CA4">
        <w:rPr>
          <w:rFonts w:ascii="Cascadia Mono" w:hAnsi="Cascadia Mono" w:cs="Cascadia Mono"/>
          <w:color w:val="2B91AF"/>
          <w:sz w:val="19"/>
          <w:szCs w:val="19"/>
        </w:rPr>
        <w:t>ZombieController</w:t>
      </w:r>
      <w:r w:rsidRPr="005B6CA4">
        <w:rPr>
          <w:rFonts w:ascii="Cascadia Mono" w:hAnsi="Cascadia Mono" w:cs="Cascadia Mono"/>
          <w:color w:val="000000"/>
          <w:sz w:val="19"/>
          <w:szCs w:val="19"/>
        </w:rPr>
        <w:t>(BaseDonnees baseDonnees)</w:t>
      </w:r>
    </w:p>
    <w:p w14:paraId="7169148D" w14:textId="4B9026D5" w:rsidR="00EF4F2A" w:rsidRPr="005B6CA4" w:rsidRDefault="00EF4F2A" w:rsidP="00EF4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B6CA4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7466C77" w14:textId="69D27378" w:rsidR="00EF4F2A" w:rsidRPr="005B6CA4" w:rsidRDefault="00120007" w:rsidP="00EF4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EF4F2A" w:rsidRPr="005B6CA4">
        <w:rPr>
          <w:rFonts w:ascii="Cascadia Mono" w:hAnsi="Cascadia Mono" w:cs="Cascadia Mono"/>
          <w:color w:val="000000"/>
          <w:sz w:val="19"/>
          <w:szCs w:val="19"/>
        </w:rPr>
        <w:t>_baseDonnees = baseDonnees;</w:t>
      </w:r>
    </w:p>
    <w:p w14:paraId="13BC0C31" w14:textId="65D226CB" w:rsidR="00EF4F2A" w:rsidRDefault="00EF4F2A" w:rsidP="00EF4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spacing w:before="0" w:after="160" w:line="259" w:lineRule="auto"/>
        <w:ind w:left="360"/>
      </w:pPr>
      <w:r w:rsidRPr="005B6CA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858D0A" w14:textId="77777777" w:rsidR="00625624" w:rsidRPr="00776F3C" w:rsidRDefault="00625624" w:rsidP="00D81875">
      <w:pPr>
        <w:pStyle w:val="Paragraphedeliste"/>
        <w:numPr>
          <w:ilvl w:val="0"/>
          <w:numId w:val="7"/>
        </w:numPr>
        <w:spacing w:before="0" w:after="160" w:line="259" w:lineRule="auto"/>
      </w:pPr>
      <w:r>
        <w:t>Modifiez l’action Index</w:t>
      </w:r>
    </w:p>
    <w:p w14:paraId="2880722E" w14:textId="4D4A6127" w:rsidR="00625624" w:rsidRPr="000B0CA2" w:rsidRDefault="00625624" w:rsidP="00625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B0CA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0B0CA2">
        <w:rPr>
          <w:rFonts w:ascii="Cascadia Mono" w:hAnsi="Cascadia Mono" w:cs="Cascadia Mono"/>
          <w:color w:val="000000"/>
          <w:sz w:val="19"/>
          <w:szCs w:val="19"/>
        </w:rPr>
        <w:t xml:space="preserve"> IActionResult Index()</w:t>
      </w:r>
    </w:p>
    <w:p w14:paraId="418B201D" w14:textId="77777777" w:rsidR="009C6BA0" w:rsidRDefault="00625624" w:rsidP="009C6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B0CA2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C550B83" w14:textId="7BFF8267" w:rsidR="009C6BA0" w:rsidRPr="009C6BA0" w:rsidRDefault="009C6BA0" w:rsidP="009C6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B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6BA0">
        <w:rPr>
          <w:rFonts w:ascii="Cascadia Mono" w:hAnsi="Cascadia Mono" w:cs="Cascadia Mono"/>
          <w:color w:val="0000FF"/>
          <w:sz w:val="19"/>
          <w:szCs w:val="19"/>
          <w:highlight w:val="magenta"/>
          <w:lang w:val="en-US"/>
        </w:rPr>
        <w:t>this</w:t>
      </w:r>
      <w:r w:rsidRPr="009C6BA0">
        <w:rPr>
          <w:rFonts w:ascii="Cascadia Mono" w:hAnsi="Cascadia Mono" w:cs="Cascadia Mono"/>
          <w:color w:val="000000"/>
          <w:sz w:val="19"/>
          <w:szCs w:val="19"/>
          <w:highlight w:val="magenta"/>
          <w:lang w:val="en-US"/>
        </w:rPr>
        <w:t xml:space="preserve">.ViewBag.MaListe = </w:t>
      </w:r>
      <w:r w:rsidRPr="009C6BA0">
        <w:rPr>
          <w:rFonts w:ascii="Cascadia Mono" w:hAnsi="Cascadia Mono" w:cs="Cascadia Mono"/>
          <w:color w:val="0000FF"/>
          <w:sz w:val="19"/>
          <w:szCs w:val="19"/>
          <w:highlight w:val="magenta"/>
          <w:lang w:val="en-US"/>
        </w:rPr>
        <w:t>new</w:t>
      </w:r>
      <w:r w:rsidRPr="009C6BA0">
        <w:rPr>
          <w:rFonts w:ascii="Cascadia Mono" w:hAnsi="Cascadia Mono" w:cs="Cascadia Mono"/>
          <w:color w:val="000000"/>
          <w:sz w:val="19"/>
          <w:szCs w:val="19"/>
          <w:highlight w:val="magenta"/>
          <w:lang w:val="en-US"/>
        </w:rPr>
        <w:t xml:space="preserve"> List&lt;Zombie&gt;();</w:t>
      </w:r>
    </w:p>
    <w:p w14:paraId="0BA59C01" w14:textId="539958CA" w:rsidR="00625624" w:rsidRPr="000B0CA2" w:rsidRDefault="00625624" w:rsidP="00625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B0CA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9C6BA0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this</w:t>
      </w:r>
      <w:r w:rsidRPr="009C6BA0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.ViewBag.MaListe = </w:t>
      </w:r>
      <w:r w:rsidR="003F672A" w:rsidRPr="009C6BA0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_baseDonnees</w:t>
      </w:r>
      <w:r w:rsidRPr="009C6BA0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.Zombies.ToList();</w:t>
      </w:r>
    </w:p>
    <w:p w14:paraId="6B5E9892" w14:textId="77777777" w:rsidR="00625624" w:rsidRPr="000B0CA2" w:rsidRDefault="00625624" w:rsidP="00625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270FFA73" w14:textId="7B9B8ADB" w:rsidR="00625624" w:rsidRPr="000B0CA2" w:rsidRDefault="00625624" w:rsidP="00625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B0CA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0B0CA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0B0CA2"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14:paraId="2B07C65A" w14:textId="49B68716" w:rsidR="00625624" w:rsidRDefault="00625624" w:rsidP="00625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ind w:left="360"/>
      </w:pPr>
      <w:r w:rsidRPr="000B0CA2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C1175C" w14:textId="77777777" w:rsidR="003F672A" w:rsidRDefault="003F672A" w:rsidP="003F672A"/>
    <w:p w14:paraId="3E78F20F" w14:textId="52B116B6" w:rsidR="00957B5F" w:rsidRPr="000C4172" w:rsidRDefault="00957B5F" w:rsidP="00957B5F">
      <w:pPr>
        <w:pStyle w:val="Titre2"/>
      </w:pPr>
      <w:r>
        <w:t>Modifier le controller Zombie l’action create</w:t>
      </w:r>
    </w:p>
    <w:p w14:paraId="13CFF536" w14:textId="480B2A19" w:rsidR="00957B5F" w:rsidRPr="00776F3C" w:rsidRDefault="000D7830" w:rsidP="00D81875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>Ajoutez</w:t>
      </w:r>
      <w:r w:rsidR="00957B5F">
        <w:t xml:space="preserve"> l’action </w:t>
      </w:r>
      <w:r w:rsidR="00A90F0E">
        <w:t>Create</w:t>
      </w:r>
      <w:r>
        <w:t xml:space="preserve"> GET</w:t>
      </w:r>
    </w:p>
    <w:p w14:paraId="31230AF0" w14:textId="77777777" w:rsidR="00CF09F2" w:rsidRPr="00CF09F2" w:rsidRDefault="00CF09F2" w:rsidP="00CF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F09F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CF09F2">
        <w:rPr>
          <w:rFonts w:ascii="Cascadia Mono" w:hAnsi="Cascadia Mono" w:cs="Cascadia Mono"/>
          <w:color w:val="000000"/>
          <w:sz w:val="19"/>
          <w:szCs w:val="19"/>
        </w:rPr>
        <w:t xml:space="preserve"> IActionResult Create()</w:t>
      </w:r>
    </w:p>
    <w:p w14:paraId="28677833" w14:textId="4B5B8743" w:rsidR="00CF09F2" w:rsidRPr="00CF09F2" w:rsidRDefault="00CF09F2" w:rsidP="00CF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F09F2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E6CEFA" w14:textId="4DDAD02A" w:rsidR="00CF09F2" w:rsidRPr="00CF09F2" w:rsidRDefault="009C6BA0" w:rsidP="00CF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="00CF09F2" w:rsidRPr="00CF09F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ViewBag.ZombieTypes = </w:t>
      </w:r>
      <w:r w:rsidR="00CF09F2" w:rsidRPr="00CF09F2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="00CF09F2" w:rsidRPr="00CF09F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SelectList(</w:t>
      </w:r>
      <w:r w:rsidRPr="00D67689">
        <w:rPr>
          <w:rFonts w:ascii="Cascadia Mono" w:hAnsi="Cascadia Mono" w:cs="Cascadia Mono"/>
          <w:color w:val="000000"/>
          <w:sz w:val="19"/>
          <w:szCs w:val="19"/>
          <w:lang w:val="en-US"/>
        </w:rPr>
        <w:t>_baseDonnees</w:t>
      </w:r>
      <w:r w:rsidR="00CF09F2" w:rsidRPr="00CF09F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.ZombieTypes.ToList(), </w:t>
      </w:r>
      <w:r w:rsidR="00CF09F2" w:rsidRPr="00CF09F2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="009830A1">
        <w:rPr>
          <w:rFonts w:ascii="Cascadia Mono" w:hAnsi="Cascadia Mono" w:cs="Cascadia Mono"/>
          <w:color w:val="A31515"/>
          <w:sz w:val="19"/>
          <w:szCs w:val="19"/>
          <w:lang w:val="en-CA"/>
        </w:rPr>
        <w:t>Id</w:t>
      </w:r>
      <w:r w:rsidR="00CF09F2" w:rsidRPr="00CF09F2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="00CF09F2" w:rsidRPr="00CF09F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r w:rsidR="00CF09F2" w:rsidRPr="00CF09F2">
        <w:rPr>
          <w:rFonts w:ascii="Cascadia Mono" w:hAnsi="Cascadia Mono" w:cs="Cascadia Mono"/>
          <w:color w:val="A31515"/>
          <w:sz w:val="19"/>
          <w:szCs w:val="19"/>
          <w:lang w:val="en-CA"/>
        </w:rPr>
        <w:t>"TypeName"</w:t>
      </w:r>
      <w:r w:rsidR="00CF09F2" w:rsidRPr="00CF09F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r w:rsidR="00CF09F2" w:rsidRPr="00CF09F2">
        <w:rPr>
          <w:rFonts w:ascii="Cascadia Mono" w:hAnsi="Cascadia Mono" w:cs="Cascadia Mono"/>
          <w:color w:val="0000FF"/>
          <w:sz w:val="19"/>
          <w:szCs w:val="19"/>
          <w:lang w:val="en-CA"/>
        </w:rPr>
        <w:t>null</w:t>
      </w:r>
      <w:r w:rsidR="00CF09F2" w:rsidRPr="00CF09F2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179F0EF3" w14:textId="4BCC7DE5" w:rsidR="00CF09F2" w:rsidRPr="00CF09F2" w:rsidRDefault="00CF09F2" w:rsidP="00CF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F09F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CF09F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CF09F2"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14:paraId="4029142D" w14:textId="0128CB36" w:rsidR="00CF09F2" w:rsidRPr="00CF09F2" w:rsidRDefault="00CF09F2" w:rsidP="00CF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F09F2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10B936" w14:textId="77777777" w:rsidR="001948E6" w:rsidRDefault="001948E6" w:rsidP="00D81875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>Testez la méthode Create Get</w:t>
      </w:r>
    </w:p>
    <w:p w14:paraId="56CEE4F1" w14:textId="3FA90424" w:rsidR="003D53AC" w:rsidRDefault="003D53AC" w:rsidP="001948E6">
      <w:pPr>
        <w:pStyle w:val="Paragraphedeliste"/>
        <w:numPr>
          <w:ilvl w:val="1"/>
          <w:numId w:val="12"/>
        </w:numPr>
        <w:spacing w:before="0" w:after="160" w:line="259" w:lineRule="auto"/>
      </w:pPr>
      <w:r>
        <w:t xml:space="preserve">Ajoutez une point d’arrêt </w:t>
      </w:r>
      <w:r w:rsidR="00B43CEA">
        <w:t>sur la première ligne de code de la méthode</w:t>
      </w:r>
      <w:r w:rsidR="00FC08CC">
        <w:t>, vous allez tester la méthode</w:t>
      </w:r>
      <w:r w:rsidR="007E7532">
        <w:t xml:space="preserve"> (</w:t>
      </w:r>
      <w:r w:rsidR="003B2A8F">
        <w:t xml:space="preserve">même si la </w:t>
      </w:r>
      <w:r w:rsidR="003B2A8F" w:rsidRPr="003B2A8F">
        <w:rPr>
          <w:i/>
          <w:iCs/>
        </w:rPr>
        <w:t>View</w:t>
      </w:r>
      <w:r w:rsidR="003B2A8F">
        <w:t xml:space="preserve"> n’existe pas)</w:t>
      </w:r>
    </w:p>
    <w:p w14:paraId="58F97A9F" w14:textId="71753FD1" w:rsidR="00240186" w:rsidRDefault="00240186" w:rsidP="001948E6">
      <w:pPr>
        <w:pStyle w:val="Paragraphedeliste"/>
        <w:numPr>
          <w:ilvl w:val="1"/>
          <w:numId w:val="12"/>
        </w:numPr>
        <w:spacing w:before="0" w:after="160" w:line="259" w:lineRule="auto"/>
      </w:pPr>
      <w:r>
        <w:t xml:space="preserve">Entez l’URL : </w:t>
      </w:r>
      <w:hyperlink r:id="rId13" w:history="1">
        <w:r w:rsidR="00ED4BCF" w:rsidRPr="005650E8">
          <w:rPr>
            <w:rStyle w:val="Lienhypertexte"/>
          </w:rPr>
          <w:t>https://localhost:NNNN/zombie/create</w:t>
        </w:r>
      </w:hyperlink>
      <w:r w:rsidR="00ED4BCF">
        <w:t xml:space="preserve"> (ou NNNN est votre port de localhost)</w:t>
      </w:r>
    </w:p>
    <w:p w14:paraId="34BB99D6" w14:textId="022C6981" w:rsidR="00926DDC" w:rsidRDefault="00926DDC" w:rsidP="00926DDC">
      <w:pPr>
        <w:pStyle w:val="Paragraphedeliste"/>
        <w:numPr>
          <w:ilvl w:val="1"/>
          <w:numId w:val="12"/>
        </w:numPr>
        <w:spacing w:before="0" w:after="160" w:line="259" w:lineRule="auto"/>
      </w:pPr>
      <w:r>
        <w:t>Le débog</w:t>
      </w:r>
      <w:r w:rsidR="00C70A3F">
        <w:t>u</w:t>
      </w:r>
      <w:r>
        <w:t>eur arrête sur la ligne du ViewBag</w:t>
      </w:r>
      <w:r w:rsidR="006A2179">
        <w:t> : celui-ci est vide et BaseDonnees.ZombieTypes contient 3 types</w:t>
      </w:r>
    </w:p>
    <w:p w14:paraId="0C85D8AF" w14:textId="2FCFDA2D" w:rsidR="00CE57EF" w:rsidRDefault="00CE57EF" w:rsidP="00926DDC">
      <w:pPr>
        <w:pStyle w:val="Paragraphedeliste"/>
        <w:numPr>
          <w:ilvl w:val="1"/>
          <w:numId w:val="12"/>
        </w:numPr>
        <w:spacing w:before="0" w:after="160" w:line="259" w:lineRule="auto"/>
      </w:pPr>
      <w:r>
        <w:rPr>
          <w:noProof/>
        </w:rPr>
        <w:lastRenderedPageBreak/>
        <w:drawing>
          <wp:inline distT="0" distB="0" distL="0" distR="0" wp14:anchorId="53F1C5C4" wp14:editId="13DB9487">
            <wp:extent cx="3193297" cy="1886977"/>
            <wp:effectExtent l="0" t="0" r="7620" b="0"/>
            <wp:docPr id="1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6528" cy="189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62BE" w14:textId="68CDD884" w:rsidR="0080385D" w:rsidRDefault="0080385D" w:rsidP="00926DDC">
      <w:pPr>
        <w:pStyle w:val="Paragraphedeliste"/>
        <w:numPr>
          <w:ilvl w:val="1"/>
          <w:numId w:val="12"/>
        </w:numPr>
        <w:spacing w:before="0" w:after="160" w:line="259" w:lineRule="auto"/>
      </w:pPr>
      <w:r>
        <w:t>Faites F10 pour passer à la ligne suivante</w:t>
      </w:r>
    </w:p>
    <w:p w14:paraId="5EE4FDD9" w14:textId="00DD35F3" w:rsidR="00123AC0" w:rsidRDefault="00545EE0" w:rsidP="00926DDC">
      <w:pPr>
        <w:pStyle w:val="Paragraphedeliste"/>
        <w:numPr>
          <w:ilvl w:val="1"/>
          <w:numId w:val="12"/>
        </w:numPr>
        <w:spacing w:before="0" w:after="160" w:line="259" w:lineRule="auto"/>
      </w:pPr>
      <w:r>
        <w:t>Le ViewBag</w:t>
      </w:r>
      <w:r w:rsidR="00C70A3F">
        <w:t>.ZombieTypes contient maintenant les 3 types.</w:t>
      </w:r>
    </w:p>
    <w:p w14:paraId="4D10DB74" w14:textId="1133901D" w:rsidR="00C70A3F" w:rsidRDefault="00C70A3F" w:rsidP="00C70A3F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>Arrêtez le débogueur</w:t>
      </w:r>
    </w:p>
    <w:p w14:paraId="2E0922E1" w14:textId="479268E5" w:rsidR="000D7830" w:rsidRDefault="000D7830" w:rsidP="00D81875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>Ajoutez l’action Create POST</w:t>
      </w:r>
    </w:p>
    <w:p w14:paraId="1E6865CD" w14:textId="3D9B1971" w:rsidR="002A50FB" w:rsidRPr="00776F3C" w:rsidRDefault="002A50FB" w:rsidP="002A50FB">
      <w:pPr>
        <w:spacing w:before="0" w:after="160" w:line="259" w:lineRule="auto"/>
        <w:ind w:left="708"/>
      </w:pPr>
      <w:r>
        <w:t>Si le ModelState est valide : Le zombie est ajouté et nous sommes redirigés vers la page Index</w:t>
      </w:r>
      <w:r w:rsidR="009E2ABE">
        <w:t xml:space="preserve">, si le </w:t>
      </w:r>
      <w:r w:rsidR="00D67689">
        <w:rPr>
          <w:rFonts w:ascii="Cascadia Mono" w:hAnsi="Cascadia Mono" w:cs="Cascadia Mono"/>
          <w:color w:val="000000"/>
          <w:sz w:val="19"/>
          <w:szCs w:val="19"/>
        </w:rPr>
        <w:t>ModelState</w:t>
      </w:r>
      <w:r w:rsidR="00D67689">
        <w:t xml:space="preserve"> </w:t>
      </w:r>
      <w:r w:rsidR="009E2ABE">
        <w:t xml:space="preserve">est invalide, le formulaire reste affiché. </w:t>
      </w:r>
    </w:p>
    <w:p w14:paraId="58C12339" w14:textId="337F73CC" w:rsidR="00D2351F" w:rsidRDefault="00D2351F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[HttpPost]</w:t>
      </w:r>
    </w:p>
    <w:p w14:paraId="04713447" w14:textId="3B8A1EDE" w:rsidR="00D2351F" w:rsidRDefault="00D2351F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Create(Zombie zombie)</w:t>
      </w:r>
    </w:p>
    <w:p w14:paraId="05EF30DC" w14:textId="3CCF089C" w:rsidR="00D2351F" w:rsidRDefault="00D2351F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3209B7" w14:textId="6D8A19F7" w:rsidR="00D2351F" w:rsidRDefault="00D2351F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//Si le modèle est valide le zombie est ajouté et nous sommes redirigé vers index.</w:t>
      </w:r>
    </w:p>
    <w:p w14:paraId="4EAB883F" w14:textId="66131C01" w:rsidR="00D2351F" w:rsidRDefault="004808F9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2351F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D2351F">
        <w:rPr>
          <w:rFonts w:ascii="Cascadia Mono" w:hAnsi="Cascadia Mono" w:cs="Cascadia Mono"/>
          <w:color w:val="0000FF"/>
          <w:sz w:val="19"/>
          <w:szCs w:val="19"/>
        </w:rPr>
        <w:t>if</w:t>
      </w:r>
      <w:r w:rsidR="00D2351F"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14:paraId="2596BFC4" w14:textId="06263533" w:rsidR="00D2351F" w:rsidRDefault="004808F9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2351F"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234784BE" w14:textId="79714E2F" w:rsidR="00D2351F" w:rsidRDefault="004808F9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D67689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="00D2351F">
        <w:rPr>
          <w:rFonts w:ascii="Cascadia Mono" w:hAnsi="Cascadia Mono" w:cs="Cascadia Mono"/>
          <w:color w:val="000000"/>
          <w:sz w:val="19"/>
          <w:szCs w:val="19"/>
        </w:rPr>
        <w:t>_baseDonnees.Zombies.Add(zombie);</w:t>
      </w:r>
    </w:p>
    <w:p w14:paraId="09BC2BE4" w14:textId="4EE1DBFE" w:rsidR="00D2351F" w:rsidRPr="00EC4846" w:rsidRDefault="004808F9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57639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D67689" w:rsidRPr="00A57639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="00D2351F" w:rsidRPr="00EC4846">
        <w:rPr>
          <w:rFonts w:ascii="Cascadia Mono" w:hAnsi="Cascadia Mono" w:cs="Cascadia Mono"/>
          <w:color w:val="000000"/>
          <w:sz w:val="19"/>
          <w:szCs w:val="19"/>
          <w:lang w:val="en-CA"/>
        </w:rPr>
        <w:t>TempData[</w:t>
      </w:r>
      <w:r w:rsidR="00D2351F" w:rsidRPr="00EC4846">
        <w:rPr>
          <w:rFonts w:ascii="Cascadia Mono" w:hAnsi="Cascadia Mono" w:cs="Cascadia Mono"/>
          <w:color w:val="A31515"/>
          <w:sz w:val="19"/>
          <w:szCs w:val="19"/>
          <w:lang w:val="en-CA"/>
        </w:rPr>
        <w:t>"Success"</w:t>
      </w:r>
      <w:r w:rsidR="00D2351F" w:rsidRPr="00EC484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] = </w:t>
      </w:r>
      <w:r w:rsidR="00D2351F" w:rsidRPr="00EC4846">
        <w:rPr>
          <w:rFonts w:ascii="Cascadia Mono" w:hAnsi="Cascadia Mono" w:cs="Cascadia Mono"/>
          <w:color w:val="A31515"/>
          <w:sz w:val="19"/>
          <w:szCs w:val="19"/>
          <w:lang w:val="en-CA"/>
        </w:rPr>
        <w:t xml:space="preserve">$"Zombie </w:t>
      </w:r>
      <w:r w:rsidR="00D2351F" w:rsidRPr="00EC4846">
        <w:rPr>
          <w:rFonts w:ascii="Cascadia Mono" w:hAnsi="Cascadia Mono" w:cs="Cascadia Mono"/>
          <w:color w:val="000000"/>
          <w:sz w:val="19"/>
          <w:szCs w:val="19"/>
          <w:lang w:val="en-CA"/>
        </w:rPr>
        <w:t>{zombie.Name}</w:t>
      </w:r>
      <w:r w:rsidR="00D2351F" w:rsidRPr="00EC4846">
        <w:rPr>
          <w:rFonts w:ascii="Cascadia Mono" w:hAnsi="Cascadia Mono" w:cs="Cascadia Mono"/>
          <w:color w:val="A31515"/>
          <w:sz w:val="19"/>
          <w:szCs w:val="19"/>
          <w:lang w:val="en-CA"/>
        </w:rPr>
        <w:t xml:space="preserve"> added"</w:t>
      </w:r>
      <w:r w:rsidR="00D2351F" w:rsidRPr="00EC4846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</w:p>
    <w:p w14:paraId="12EC8C84" w14:textId="2A3A34E2" w:rsidR="00D2351F" w:rsidRPr="00EC4846" w:rsidRDefault="00D67689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C484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</w:t>
      </w:r>
      <w:r w:rsidR="004808F9" w:rsidRPr="00EC484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</w:t>
      </w:r>
      <w:r w:rsidR="00D2351F" w:rsidRPr="00EC4846"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 w:rsidR="00D2351F" w:rsidRPr="00EC484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D2351F" w:rsidRPr="00EC4846">
        <w:rPr>
          <w:rFonts w:ascii="Cascadia Mono" w:hAnsi="Cascadia Mono" w:cs="Cascadia Mono"/>
          <w:color w:val="0000FF"/>
          <w:sz w:val="19"/>
          <w:szCs w:val="19"/>
          <w:lang w:val="en-CA"/>
        </w:rPr>
        <w:t>this</w:t>
      </w:r>
      <w:r w:rsidR="00D2351F" w:rsidRPr="00EC4846">
        <w:rPr>
          <w:rFonts w:ascii="Cascadia Mono" w:hAnsi="Cascadia Mono" w:cs="Cascadia Mono"/>
          <w:color w:val="000000"/>
          <w:sz w:val="19"/>
          <w:szCs w:val="19"/>
          <w:lang w:val="en-CA"/>
        </w:rPr>
        <w:t>.RedirectToAction(</w:t>
      </w:r>
      <w:r w:rsidR="00D2351F" w:rsidRPr="00EC4846">
        <w:rPr>
          <w:rFonts w:ascii="Cascadia Mono" w:hAnsi="Cascadia Mono" w:cs="Cascadia Mono"/>
          <w:color w:val="A31515"/>
          <w:sz w:val="19"/>
          <w:szCs w:val="19"/>
          <w:lang w:val="en-CA"/>
        </w:rPr>
        <w:t>"Index"</w:t>
      </w:r>
      <w:r w:rsidR="00D2351F" w:rsidRPr="00EC4846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17D770C2" w14:textId="160B8816" w:rsidR="00D2351F" w:rsidRDefault="004808F9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484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D2351F" w:rsidRPr="00EC484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</w:t>
      </w:r>
      <w:r w:rsidR="00D2351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0D7CEC" w14:textId="5370807E" w:rsidR="00D2351F" w:rsidRDefault="004808F9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2351F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D2351F">
        <w:rPr>
          <w:rFonts w:ascii="Cascadia Mono" w:hAnsi="Cascadia Mono" w:cs="Cascadia Mono"/>
          <w:color w:val="008000"/>
          <w:sz w:val="19"/>
          <w:szCs w:val="19"/>
        </w:rPr>
        <w:t>//Il faut repopuler le zombieType dans le ViewBag</w:t>
      </w:r>
    </w:p>
    <w:p w14:paraId="037E374A" w14:textId="1DFE4D13" w:rsidR="00D2351F" w:rsidRDefault="004808F9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2351F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D2351F">
        <w:rPr>
          <w:rFonts w:ascii="Cascadia Mono" w:hAnsi="Cascadia Mono" w:cs="Cascadia Mono"/>
          <w:color w:val="008000"/>
          <w:sz w:val="19"/>
          <w:szCs w:val="19"/>
        </w:rPr>
        <w:t>//Aller chercher le ZombieType sélectionné, rappel 2W5 Linq</w:t>
      </w:r>
    </w:p>
    <w:p w14:paraId="1C1BC549" w14:textId="3FDF8993" w:rsidR="00D2351F" w:rsidRDefault="004808F9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2351F">
        <w:rPr>
          <w:rFonts w:ascii="Cascadia Mono" w:hAnsi="Cascadia Mono" w:cs="Cascadia Mono"/>
          <w:color w:val="000000"/>
          <w:sz w:val="19"/>
          <w:szCs w:val="19"/>
        </w:rPr>
        <w:t xml:space="preserve">   ZombieType selectedZombieType = _baseDonnees.ZombieTypes.Where(zt =&gt; zt.Id == zombie.ZombieTypeId).SingleOrDefault();</w:t>
      </w:r>
    </w:p>
    <w:p w14:paraId="706C4C38" w14:textId="7DADA4AA" w:rsidR="00D2351F" w:rsidRPr="00D2351F" w:rsidRDefault="004808F9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5763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2351F" w:rsidRPr="00A57639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D2351F" w:rsidRPr="00D2351F">
        <w:rPr>
          <w:rFonts w:ascii="Cascadia Mono" w:hAnsi="Cascadia Mono" w:cs="Cascadia Mono"/>
          <w:color w:val="000000"/>
          <w:sz w:val="19"/>
          <w:szCs w:val="19"/>
          <w:lang w:val="en-CA"/>
        </w:rPr>
        <w:t>zombie.ZombieType = selectedZombieType;</w:t>
      </w:r>
    </w:p>
    <w:p w14:paraId="05B50439" w14:textId="77777777" w:rsidR="00D2351F" w:rsidRPr="00D2351F" w:rsidRDefault="00D2351F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0C6FA633" w14:textId="09930CEA" w:rsidR="00D2351F" w:rsidRPr="00D2351F" w:rsidRDefault="004808F9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D2351F" w:rsidRPr="00D2351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ViewBag.ZombieTypes = </w:t>
      </w:r>
      <w:r w:rsidR="00D2351F" w:rsidRPr="00D2351F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="00D2351F" w:rsidRPr="00D2351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SelectList(_baseDonnees.ZombieTypes.ToList(), </w:t>
      </w:r>
      <w:r w:rsidR="00D2351F" w:rsidRPr="00D2351F">
        <w:rPr>
          <w:rFonts w:ascii="Cascadia Mono" w:hAnsi="Cascadia Mono" w:cs="Cascadia Mono"/>
          <w:color w:val="A31515"/>
          <w:sz w:val="19"/>
          <w:szCs w:val="19"/>
          <w:lang w:val="en-CA"/>
        </w:rPr>
        <w:t>"Id"</w:t>
      </w:r>
      <w:r w:rsidR="00D2351F" w:rsidRPr="00D2351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r w:rsidR="00D2351F" w:rsidRPr="00D2351F">
        <w:rPr>
          <w:rFonts w:ascii="Cascadia Mono" w:hAnsi="Cascadia Mono" w:cs="Cascadia Mono"/>
          <w:color w:val="A31515"/>
          <w:sz w:val="19"/>
          <w:szCs w:val="19"/>
          <w:lang w:val="en-CA"/>
        </w:rPr>
        <w:t>"TypeName"</w:t>
      </w:r>
      <w:r w:rsidR="00D2351F" w:rsidRPr="00D2351F">
        <w:rPr>
          <w:rFonts w:ascii="Cascadia Mono" w:hAnsi="Cascadia Mono" w:cs="Cascadia Mono"/>
          <w:color w:val="000000"/>
          <w:sz w:val="19"/>
          <w:szCs w:val="19"/>
          <w:lang w:val="en-CA"/>
        </w:rPr>
        <w:t>, selectedZombieType);</w:t>
      </w:r>
    </w:p>
    <w:p w14:paraId="32479B70" w14:textId="148BC75E" w:rsidR="00D2351F" w:rsidRPr="00D2351F" w:rsidRDefault="004808F9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D2351F" w:rsidRPr="00D2351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</w:p>
    <w:p w14:paraId="0022F846" w14:textId="696329EC" w:rsidR="00D2351F" w:rsidRDefault="004808F9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D2351F" w:rsidRPr="00D2351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</w:t>
      </w:r>
      <w:r w:rsidR="00D2351F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="00D2351F">
        <w:rPr>
          <w:rFonts w:ascii="Cascadia Mono" w:hAnsi="Cascadia Mono" w:cs="Cascadia Mono"/>
          <w:color w:val="000000"/>
          <w:sz w:val="19"/>
          <w:szCs w:val="19"/>
        </w:rPr>
        <w:t xml:space="preserve"> View(zombie);</w:t>
      </w:r>
    </w:p>
    <w:p w14:paraId="6EDF4B84" w14:textId="1C4C366D" w:rsidR="00D2351F" w:rsidRPr="00635CC1" w:rsidRDefault="00D2351F" w:rsidP="0063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35CC1">
        <w:rPr>
          <w:rFonts w:ascii="Cascadia Mono" w:hAnsi="Cascadia Mono" w:cs="Cascadia Mono"/>
          <w:color w:val="000000"/>
          <w:sz w:val="19"/>
          <w:szCs w:val="19"/>
          <w:lang w:val="en-CA"/>
        </w:rPr>
        <w:t>}</w:t>
      </w:r>
    </w:p>
    <w:p w14:paraId="0C143BB6" w14:textId="77777777" w:rsidR="00492A2F" w:rsidRPr="00D2351F" w:rsidRDefault="00492A2F" w:rsidP="00D2351F"/>
    <w:p w14:paraId="5DF21A76" w14:textId="77777777" w:rsidR="00D67689" w:rsidRDefault="00D67689">
      <w:r>
        <w:br w:type="page"/>
      </w:r>
    </w:p>
    <w:p w14:paraId="69516D8B" w14:textId="000F1700" w:rsidR="00F81923" w:rsidRPr="00FC71FC" w:rsidRDefault="00DD2FA9" w:rsidP="00756F4E">
      <w:pPr>
        <w:pStyle w:val="Paragraphedeliste"/>
        <w:numPr>
          <w:ilvl w:val="0"/>
          <w:numId w:val="12"/>
        </w:numPr>
        <w:spacing w:before="0" w:after="160" w:line="259" w:lineRule="auto"/>
      </w:pPr>
      <w:r w:rsidRPr="00FC71FC">
        <w:lastRenderedPageBreak/>
        <w:t>Ajoutez</w:t>
      </w:r>
      <w:r w:rsidR="00F81923" w:rsidRPr="00FC71FC">
        <w:t xml:space="preserve"> la View </w:t>
      </w:r>
      <w:r w:rsidR="00F81923" w:rsidRPr="001948E6">
        <w:rPr>
          <w:b/>
          <w:bCs/>
        </w:rPr>
        <w:t>Create</w:t>
      </w:r>
    </w:p>
    <w:p w14:paraId="71C71FF5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</w:rPr>
        <w:t>@model ZombieParty.Models.</w:t>
      </w:r>
      <w:r w:rsidRPr="004163C3">
        <w:rPr>
          <w:rFonts w:ascii="Cascadia Mono" w:hAnsi="Cascadia Mono" w:cs="Cascadia Mono"/>
          <w:color w:val="2B91AF"/>
          <w:sz w:val="19"/>
          <w:szCs w:val="19"/>
        </w:rPr>
        <w:t>Zombie</w:t>
      </w:r>
    </w:p>
    <w:p w14:paraId="7F21F4A8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54B3DE92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 w:rsidRPr="004163C3">
        <w:rPr>
          <w:rFonts w:ascii="Cascadia Mono" w:hAnsi="Cascadia Mono" w:cs="Cascadia Mono"/>
          <w:color w:val="A31515"/>
          <w:sz w:val="19"/>
          <w:szCs w:val="19"/>
        </w:rPr>
        <w:t>"Title"</w:t>
      </w:r>
      <w:r w:rsidRPr="004163C3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4163C3">
        <w:rPr>
          <w:rFonts w:ascii="Cascadia Mono" w:hAnsi="Cascadia Mono" w:cs="Cascadia Mono"/>
          <w:color w:val="A31515"/>
          <w:sz w:val="19"/>
          <w:szCs w:val="19"/>
        </w:rPr>
        <w:t>"Create"</w:t>
      </w:r>
      <w:r w:rsidRPr="004163C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6E6587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39A165" w14:textId="77777777" w:rsidR="004163C3" w:rsidRPr="00B77E2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B77E23">
        <w:rPr>
          <w:rFonts w:ascii="Cascadia Mono" w:hAnsi="Cascadia Mono" w:cs="Cascadia Mono"/>
          <w:color w:val="800000"/>
          <w:sz w:val="19"/>
          <w:szCs w:val="19"/>
          <w:lang w:val="en-CA"/>
        </w:rPr>
        <w:t>h1</w:t>
      </w:r>
      <w:r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  <w:r w:rsidRPr="00B77E23">
        <w:rPr>
          <w:rFonts w:ascii="Cascadia Mono" w:hAnsi="Cascadia Mono" w:cs="Cascadia Mono"/>
          <w:color w:val="000000"/>
          <w:sz w:val="19"/>
          <w:szCs w:val="19"/>
          <w:lang w:val="en-CA"/>
        </w:rPr>
        <w:t>Create</w:t>
      </w:r>
      <w:r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B77E23">
        <w:rPr>
          <w:rFonts w:ascii="Cascadia Mono" w:hAnsi="Cascadia Mono" w:cs="Cascadia Mono"/>
          <w:color w:val="800000"/>
          <w:sz w:val="19"/>
          <w:szCs w:val="19"/>
          <w:lang w:val="en-CA"/>
        </w:rPr>
        <w:t>h1</w:t>
      </w:r>
      <w:r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76F15FC1" w14:textId="77777777" w:rsidR="004163C3" w:rsidRPr="00B77E2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B77E23">
        <w:rPr>
          <w:rFonts w:ascii="Cascadia Mono" w:hAnsi="Cascadia Mono" w:cs="Cascadia Mono"/>
          <w:color w:val="800000"/>
          <w:sz w:val="19"/>
          <w:szCs w:val="19"/>
          <w:lang w:val="en-CA"/>
        </w:rPr>
        <w:t>h4</w:t>
      </w:r>
      <w:r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  <w:r w:rsidRPr="00B77E23">
        <w:rPr>
          <w:rFonts w:ascii="Cascadia Mono" w:hAnsi="Cascadia Mono" w:cs="Cascadia Mono"/>
          <w:color w:val="000000"/>
          <w:sz w:val="19"/>
          <w:szCs w:val="19"/>
          <w:lang w:val="en-CA"/>
        </w:rPr>
        <w:t>Zombie</w:t>
      </w:r>
      <w:r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B77E23">
        <w:rPr>
          <w:rFonts w:ascii="Cascadia Mono" w:hAnsi="Cascadia Mono" w:cs="Cascadia Mono"/>
          <w:color w:val="800000"/>
          <w:sz w:val="19"/>
          <w:szCs w:val="19"/>
          <w:lang w:val="en-CA"/>
        </w:rPr>
        <w:t>h4</w:t>
      </w:r>
      <w:r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24F35491" w14:textId="77777777" w:rsidR="004163C3" w:rsidRPr="00B77E2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B77E23">
        <w:rPr>
          <w:rFonts w:ascii="Cascadia Mono" w:hAnsi="Cascadia Mono" w:cs="Cascadia Mono"/>
          <w:color w:val="800000"/>
          <w:sz w:val="19"/>
          <w:szCs w:val="19"/>
          <w:lang w:val="en-CA"/>
        </w:rPr>
        <w:t>hr</w:t>
      </w:r>
      <w:r w:rsidRPr="00B77E2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/&gt;</w:t>
      </w:r>
    </w:p>
    <w:p w14:paraId="2600166B" w14:textId="77777777" w:rsidR="004163C3" w:rsidRPr="00B77E2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B77E23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B77E2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B77E2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="row"&gt;</w:t>
      </w:r>
    </w:p>
    <w:p w14:paraId="6C68D53E" w14:textId="77777777" w:rsidR="004163C3" w:rsidRPr="00B77E2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B77E2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B77E23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B77E2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B77E2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="col-md-4"&gt;</w:t>
      </w:r>
    </w:p>
    <w:p w14:paraId="0CC9AB94" w14:textId="77777777" w:rsidR="004163C3" w:rsidRPr="00B77E2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B77E2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B77E23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B77E2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B77E2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="row p-3 "&gt;</w:t>
      </w:r>
    </w:p>
    <w:p w14:paraId="2FC81094" w14:textId="77777777" w:rsidR="004163C3" w:rsidRPr="00B77E2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B77E2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B77E2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form</w:t>
      </w:r>
      <w:r w:rsidRPr="00B77E2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B77E2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asp-action</w:t>
      </w:r>
      <w:r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="Create"&gt;</w:t>
      </w:r>
    </w:p>
    <w:p w14:paraId="2930C001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div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asp-validation-summary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>ModelOnly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="text-danger"&gt;&lt;/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div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4E42AFB8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="form-group row"&gt;</w:t>
      </w:r>
    </w:p>
    <w:p w14:paraId="6F5BF903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346C7A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="col-4"&gt;</w:t>
      </w:r>
    </w:p>
    <w:p w14:paraId="366CD9C2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label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asp-for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>Name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="control-label"&gt;&lt;/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label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08EAB016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2E71EFD8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346C7A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="col-8"&gt;</w:t>
      </w:r>
    </w:p>
    <w:p w14:paraId="640AFF9E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input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asp-for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>Name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="form-control"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/&gt;</w:t>
      </w:r>
    </w:p>
    <w:p w14:paraId="14FD3B8D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span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asp-validation-for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>Name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="text-danger"&gt;&lt;/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span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51E239F5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6ED64C82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3844ABD0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="form-group row"&gt;</w:t>
      </w:r>
    </w:p>
    <w:p w14:paraId="3D801ABC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346C7A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="col-4"&gt;</w:t>
      </w:r>
    </w:p>
    <w:p w14:paraId="768E85C5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label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asp-for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>Point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="control-label"&gt;&lt;/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label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54AED0D9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518EFF74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346C7A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="col-8"&gt;</w:t>
      </w:r>
    </w:p>
    <w:p w14:paraId="75EAF12F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input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asp-for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>Point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="form-control"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/&gt;</w:t>
      </w:r>
    </w:p>
    <w:p w14:paraId="5133956E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span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asp-validation-for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>Point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="text-danger"&gt;&lt;/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span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42F87274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504BAFA5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098489D9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="form-group row"&gt;</w:t>
      </w:r>
    </w:p>
    <w:p w14:paraId="3CA8FBAA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346C7A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="col-4"&gt;</w:t>
      </w:r>
    </w:p>
    <w:p w14:paraId="39CB6B36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label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asp-for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>ZombieTypeId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="control-label"&gt;&lt;/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label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4BDCC597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6F951CED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346C7A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="col-8"&gt;</w:t>
      </w:r>
    </w:p>
    <w:p w14:paraId="46839F97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select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="form-control form-select"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asp-for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>ZombieTypeId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asp-items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>@ViewBag.ZombieTypes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&gt;&lt;/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select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428E487C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span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asp-validation-for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>ZombieTypeId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="text-danger"&gt;&lt;/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span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677F94B6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2478F7E4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2B007028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346C7A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="form-group"&gt;</w:t>
      </w:r>
    </w:p>
    <w:p w14:paraId="4ADB6D52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color w:val="800000"/>
          <w:sz w:val="19"/>
          <w:szCs w:val="19"/>
          <w:lang w:val="en-CA"/>
        </w:rPr>
        <w:t>input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type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="submit"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value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="Create"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="btn btn-primary"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/&gt;</w:t>
      </w:r>
    </w:p>
    <w:p w14:paraId="5EFDC4DE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</w:t>
      </w:r>
    </w:p>
    <w:p w14:paraId="48766FEF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46C7A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form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02B10443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5BFD290C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1A1C9FBC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5728A8C4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4DDF4D41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0AA39F97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asp-action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="Index"&gt;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>Back to List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422E29B0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3C3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163C3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163C3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0229DF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</w:rPr>
        <w:t>@section Scripts {</w:t>
      </w:r>
    </w:p>
    <w:p w14:paraId="6E0CF6D2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</w:rPr>
        <w:t xml:space="preserve">    @{</w:t>
      </w:r>
    </w:p>
    <w:p w14:paraId="0265D9F2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163C3">
        <w:rPr>
          <w:rFonts w:ascii="Cascadia Mono" w:hAnsi="Cascadia Mono" w:cs="Cascadia Mono"/>
          <w:color w:val="0000FF"/>
          <w:sz w:val="19"/>
          <w:szCs w:val="19"/>
        </w:rPr>
        <w:t>await</w:t>
      </w:r>
      <w:r w:rsidRPr="004163C3">
        <w:rPr>
          <w:rFonts w:ascii="Cascadia Mono" w:hAnsi="Cascadia Mono" w:cs="Cascadia Mono"/>
          <w:color w:val="000000"/>
          <w:sz w:val="19"/>
          <w:szCs w:val="19"/>
        </w:rPr>
        <w:t xml:space="preserve"> Html.RenderPartialAsync(</w:t>
      </w:r>
      <w:r w:rsidRPr="004163C3">
        <w:rPr>
          <w:rFonts w:ascii="Cascadia Mono" w:hAnsi="Cascadia Mono" w:cs="Cascadia Mono"/>
          <w:color w:val="A31515"/>
          <w:sz w:val="19"/>
          <w:szCs w:val="19"/>
        </w:rPr>
        <w:t>"_ValidationScriptsPartial"</w:t>
      </w:r>
      <w:r w:rsidRPr="004163C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66B95C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E1CADA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7F789B" w14:textId="77777777" w:rsidR="00A83688" w:rsidRPr="00FC71FC" w:rsidRDefault="00A83688" w:rsidP="00FC71FC">
      <w:pPr>
        <w:pStyle w:val="Paragraphedeliste"/>
        <w:spacing w:before="0" w:after="160" w:line="259" w:lineRule="auto"/>
      </w:pPr>
    </w:p>
    <w:p w14:paraId="6570BC05" w14:textId="0D0643D3" w:rsidR="007236B2" w:rsidRPr="00795C72" w:rsidRDefault="00795C72" w:rsidP="00D2351F">
      <w:pPr>
        <w:pStyle w:val="Paragraphedeliste"/>
        <w:numPr>
          <w:ilvl w:val="0"/>
          <w:numId w:val="14"/>
        </w:numPr>
        <w:spacing w:before="0" w:after="160" w:line="259" w:lineRule="auto"/>
      </w:pPr>
      <w:r w:rsidRPr="00795C72">
        <w:t>Ajoutez le bouton</w:t>
      </w:r>
      <w:r w:rsidRPr="00795C72">
        <w:rPr>
          <w:b/>
          <w:bCs/>
        </w:rPr>
        <w:t xml:space="preserve"> Create </w:t>
      </w:r>
      <w:r w:rsidRPr="00795C72">
        <w:t>dans la</w:t>
      </w:r>
      <w:r>
        <w:rPr>
          <w:b/>
          <w:bCs/>
        </w:rPr>
        <w:t xml:space="preserve"> View Zombie-Index </w:t>
      </w:r>
    </w:p>
    <w:p w14:paraId="06B8D2FF" w14:textId="77777777" w:rsidR="00072148" w:rsidRPr="00795C72" w:rsidRDefault="00072148" w:rsidP="003C4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95C72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795C72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795C7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795C72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795C72">
        <w:rPr>
          <w:rFonts w:ascii="Cascadia Mono" w:hAnsi="Cascadia Mono" w:cs="Cascadia Mono"/>
          <w:color w:val="0000FF"/>
          <w:sz w:val="19"/>
          <w:szCs w:val="19"/>
          <w:lang w:val="en-CA"/>
        </w:rPr>
        <w:t>="container p-3"&gt;</w:t>
      </w:r>
    </w:p>
    <w:p w14:paraId="7B832A85" w14:textId="77777777" w:rsidR="00072148" w:rsidRPr="00795C72" w:rsidRDefault="00072148" w:rsidP="003C4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795C7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795C72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Pr="00795C72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div</w:t>
      </w:r>
      <w:r w:rsidRPr="00795C72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795C72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Pr="00795C72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="row pt-4"&gt;</w:t>
      </w:r>
    </w:p>
    <w:p w14:paraId="72031EC2" w14:textId="72D52642" w:rsidR="00072148" w:rsidRPr="00795C72" w:rsidRDefault="004808F9" w:rsidP="003C4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D67689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   </w:t>
      </w:r>
      <w:r w:rsidR="00072148" w:rsidRPr="00795C72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="00072148" w:rsidRPr="00795C72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div</w:t>
      </w:r>
      <w:r w:rsidR="00072148" w:rsidRPr="00795C72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072148" w:rsidRPr="00795C72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="00072148" w:rsidRPr="00795C72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="col-10"&gt;</w:t>
      </w:r>
    </w:p>
    <w:p w14:paraId="7CBFEEC9" w14:textId="36C06B05" w:rsidR="00072148" w:rsidRPr="007236B2" w:rsidRDefault="004808F9" w:rsidP="003C4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072148" w:rsidRPr="007236B2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="00D67689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</w:t>
      </w:r>
      <w:r w:rsidR="00D70685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="00072148" w:rsidRPr="007236B2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="00072148" w:rsidRPr="007236B2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h2</w:t>
      </w:r>
      <w:r w:rsidR="00072148" w:rsidRPr="007236B2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072148" w:rsidRPr="007236B2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="00072148" w:rsidRPr="007236B2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="text-primary"&gt;</w:t>
      </w:r>
      <w:r w:rsidR="00072148" w:rsidRPr="007236B2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Zombie</w:t>
      </w:r>
      <w:r w:rsidR="00072148" w:rsidRPr="007236B2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&lt;/</w:t>
      </w:r>
      <w:r w:rsidR="00072148" w:rsidRPr="007236B2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h2</w:t>
      </w:r>
      <w:r w:rsidR="00072148" w:rsidRPr="007236B2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</w:t>
      </w:r>
    </w:p>
    <w:p w14:paraId="6A388E07" w14:textId="2C5FB6F8" w:rsidR="00072148" w:rsidRPr="004808F9" w:rsidRDefault="004808F9" w:rsidP="003C4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D67689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</w:t>
      </w:r>
      <w:r w:rsidR="00D70685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="00072148" w:rsidRPr="004808F9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&lt;/</w:t>
      </w:r>
      <w:r w:rsidR="00072148" w:rsidRPr="004808F9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div</w:t>
      </w:r>
      <w:r w:rsidR="00072148" w:rsidRPr="004808F9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</w:t>
      </w:r>
    </w:p>
    <w:p w14:paraId="16AD89DF" w14:textId="2BABE7C6" w:rsidR="00072148" w:rsidRPr="007236B2" w:rsidRDefault="00D70685" w:rsidP="003C4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="004808F9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D67689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</w:t>
      </w:r>
      <w:r w:rsidR="00072148" w:rsidRPr="007236B2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="00072148" w:rsidRPr="007236B2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div</w:t>
      </w:r>
      <w:r w:rsidR="00072148" w:rsidRPr="007236B2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072148" w:rsidRPr="007236B2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="00072148" w:rsidRPr="007236B2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="col-2 text-right"&gt;</w:t>
      </w:r>
    </w:p>
    <w:p w14:paraId="1A8EF5FF" w14:textId="62A8F30B" w:rsidR="00072148" w:rsidRPr="007236B2" w:rsidRDefault="00D70685" w:rsidP="003C4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="004808F9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072148" w:rsidRPr="007236B2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</w:t>
      </w:r>
      <w:r w:rsidR="00D67689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="00072148" w:rsidRPr="007236B2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="00072148" w:rsidRPr="007236B2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a</w:t>
      </w:r>
      <w:r w:rsidR="00072148" w:rsidRPr="007236B2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072148" w:rsidRPr="007236B2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asp-action</w:t>
      </w:r>
      <w:r w:rsidR="00072148" w:rsidRPr="007236B2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="Create"</w:t>
      </w:r>
      <w:r w:rsidR="00072148" w:rsidRPr="007236B2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072148" w:rsidRPr="007236B2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="00072148" w:rsidRPr="007236B2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="btn btn-success"&gt;</w:t>
      </w:r>
    </w:p>
    <w:p w14:paraId="79800423" w14:textId="7329585F" w:rsidR="00072148" w:rsidRPr="004808F9" w:rsidRDefault="00D70685" w:rsidP="003C4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="00D67689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  </w:t>
      </w:r>
      <w:r w:rsidR="004808F9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</w:t>
      </w:r>
      <w:r w:rsidR="00072148" w:rsidRPr="004808F9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Create New Zombie</w:t>
      </w:r>
    </w:p>
    <w:p w14:paraId="3F2B9E03" w14:textId="0810E3B3" w:rsidR="00072148" w:rsidRPr="004808F9" w:rsidRDefault="00D67689" w:rsidP="003C4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</w:t>
      </w:r>
      <w:r w:rsidR="004808F9" w:rsidRPr="004808F9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072148" w:rsidRPr="004808F9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="00D70685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="00072148" w:rsidRPr="004808F9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&lt;/</w:t>
      </w:r>
      <w:r w:rsidR="00072148" w:rsidRPr="004808F9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a</w:t>
      </w:r>
      <w:r w:rsidR="00072148" w:rsidRPr="004808F9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</w:t>
      </w:r>
    </w:p>
    <w:p w14:paraId="0759B721" w14:textId="544A68E2" w:rsidR="00072148" w:rsidRPr="004808F9" w:rsidRDefault="00D67689" w:rsidP="003C4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</w:t>
      </w:r>
      <w:r w:rsidR="004808F9" w:rsidRPr="004808F9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D70685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="00072148" w:rsidRPr="004808F9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&lt;/</w:t>
      </w:r>
      <w:r w:rsidR="00072148" w:rsidRPr="004808F9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div</w:t>
      </w:r>
      <w:r w:rsidR="00072148" w:rsidRPr="004808F9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</w:t>
      </w:r>
    </w:p>
    <w:p w14:paraId="17D31EE5" w14:textId="00A80976" w:rsidR="00072148" w:rsidRPr="004808F9" w:rsidRDefault="00D70685" w:rsidP="00D70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 xml:space="preserve">    </w:t>
      </w:r>
      <w:r w:rsidR="00072148" w:rsidRPr="004808F9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&lt;/</w:t>
      </w:r>
      <w:r w:rsidR="00072148" w:rsidRPr="004808F9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div</w:t>
      </w:r>
      <w:r w:rsidR="00072148" w:rsidRPr="004808F9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</w:t>
      </w:r>
    </w:p>
    <w:p w14:paraId="1954E99F" w14:textId="77777777" w:rsidR="00072148" w:rsidRPr="004808F9" w:rsidRDefault="00072148" w:rsidP="003C4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6993359A" w14:textId="77777777" w:rsidR="00072148" w:rsidRPr="00072148" w:rsidRDefault="00072148" w:rsidP="003C4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ind w:left="360"/>
        <w:rPr>
          <w:lang w:val="en-CA"/>
        </w:rPr>
      </w:pPr>
      <w:r w:rsidRPr="004808F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4808F9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808F9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4808F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808F9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808F9">
        <w:rPr>
          <w:rFonts w:ascii="Cascadia Mono" w:hAnsi="Cascadia Mono" w:cs="Cascadia Mono"/>
          <w:color w:val="0000FF"/>
          <w:sz w:val="19"/>
          <w:szCs w:val="19"/>
          <w:lang w:val="en-CA"/>
        </w:rPr>
        <w:t>="row"&gt;</w:t>
      </w:r>
    </w:p>
    <w:p w14:paraId="1D6803CF" w14:textId="77777777" w:rsidR="001D2881" w:rsidRPr="001D2881" w:rsidRDefault="001D2881" w:rsidP="001D2881">
      <w:pPr>
        <w:spacing w:before="0" w:after="160" w:line="259" w:lineRule="auto"/>
        <w:ind w:left="360"/>
        <w:rPr>
          <w:lang w:val="en-CA"/>
        </w:rPr>
      </w:pPr>
    </w:p>
    <w:p w14:paraId="6451237D" w14:textId="3C9B3A0D" w:rsidR="001948E6" w:rsidRDefault="001948E6">
      <w:pPr>
        <w:rPr>
          <w:lang w:val="en-CA"/>
        </w:rPr>
      </w:pPr>
    </w:p>
    <w:p w14:paraId="239F159A" w14:textId="25F3A423" w:rsidR="001948E6" w:rsidRDefault="001948E6" w:rsidP="001948E6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>Testez la méthode Create Post</w:t>
      </w:r>
    </w:p>
    <w:p w14:paraId="290C6F8A" w14:textId="66467CBB" w:rsidR="001948E6" w:rsidRDefault="001948E6" w:rsidP="001948E6">
      <w:pPr>
        <w:pStyle w:val="Paragraphedeliste"/>
        <w:numPr>
          <w:ilvl w:val="1"/>
          <w:numId w:val="15"/>
        </w:numPr>
        <w:spacing w:before="0" w:after="160" w:line="259" w:lineRule="auto"/>
      </w:pPr>
      <w:r>
        <w:t xml:space="preserve">Ajoutez une point d’arrêt sur </w:t>
      </w:r>
      <w:r w:rsidR="005F5A0D">
        <w:rPr>
          <w:rFonts w:ascii="Cascadia Mono" w:hAnsi="Cascadia Mono" w:cs="Cascadia Mono"/>
          <w:color w:val="0000FF"/>
          <w:sz w:val="19"/>
          <w:szCs w:val="19"/>
        </w:rPr>
        <w:t>if</w:t>
      </w:r>
      <w:r w:rsidR="005F5A0D"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14:paraId="5AC052F3" w14:textId="7A163AFD" w:rsidR="005F5A0D" w:rsidRDefault="005F5A0D" w:rsidP="001948E6">
      <w:pPr>
        <w:pStyle w:val="Paragraphedeliste"/>
        <w:numPr>
          <w:ilvl w:val="1"/>
          <w:numId w:val="15"/>
        </w:numPr>
        <w:spacing w:before="0" w:after="160" w:line="259" w:lineRule="auto"/>
      </w:pPr>
      <w:r>
        <w:t>Entrez des informations valides, exemple :</w:t>
      </w:r>
    </w:p>
    <w:p w14:paraId="1241BC5C" w14:textId="66D119EE" w:rsidR="005F5A0D" w:rsidRDefault="00DE19C4" w:rsidP="00DE7046">
      <w:pPr>
        <w:spacing w:before="0" w:after="160" w:line="259" w:lineRule="auto"/>
        <w:ind w:left="1416"/>
      </w:pPr>
      <w:r>
        <w:rPr>
          <w:noProof/>
        </w:rPr>
        <w:drawing>
          <wp:inline distT="0" distB="0" distL="0" distR="0" wp14:anchorId="7EDCABF4" wp14:editId="4E37E78E">
            <wp:extent cx="2626242" cy="1108217"/>
            <wp:effectExtent l="0" t="0" r="3175" b="0"/>
            <wp:docPr id="5" name="Image 5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capture d’écran, Police, nombr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9363" cy="111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EDAA" w14:textId="44222F86" w:rsidR="00EC09D4" w:rsidRDefault="00EC09D4" w:rsidP="00EC09D4">
      <w:pPr>
        <w:pStyle w:val="Paragraphedeliste"/>
        <w:numPr>
          <w:ilvl w:val="1"/>
          <w:numId w:val="15"/>
        </w:numPr>
        <w:spacing w:before="0" w:after="160" w:line="259" w:lineRule="auto"/>
      </w:pPr>
      <w:r>
        <w:t>Cliquez sur Create</w:t>
      </w:r>
    </w:p>
    <w:p w14:paraId="2A5F9149" w14:textId="039DD72F" w:rsidR="001948E6" w:rsidRDefault="001948E6" w:rsidP="001948E6">
      <w:pPr>
        <w:pStyle w:val="Paragraphedeliste"/>
        <w:numPr>
          <w:ilvl w:val="1"/>
          <w:numId w:val="15"/>
        </w:numPr>
        <w:spacing w:before="0" w:after="160" w:line="259" w:lineRule="auto"/>
      </w:pPr>
      <w:r>
        <w:t xml:space="preserve">Le débogueur arrête sur la ligne </w:t>
      </w:r>
      <w:r w:rsidR="00EC09D4">
        <w:t xml:space="preserve">sur </w:t>
      </w:r>
      <w:r w:rsidR="00EC09D4">
        <w:rPr>
          <w:rFonts w:ascii="Cascadia Mono" w:hAnsi="Cascadia Mono" w:cs="Cascadia Mono"/>
          <w:color w:val="0000FF"/>
          <w:sz w:val="19"/>
          <w:szCs w:val="19"/>
        </w:rPr>
        <w:t>if</w:t>
      </w:r>
      <w:r w:rsidR="00EC09D4">
        <w:rPr>
          <w:rFonts w:ascii="Cascadia Mono" w:hAnsi="Cascadia Mono" w:cs="Cascadia Mono"/>
          <w:color w:val="000000"/>
          <w:sz w:val="19"/>
          <w:szCs w:val="19"/>
        </w:rPr>
        <w:t xml:space="preserve"> (ModelState.IsValid), </w:t>
      </w:r>
      <w:r w:rsidR="00EC09D4" w:rsidRPr="00715EAE">
        <w:t xml:space="preserve">vérifiez l’état du </w:t>
      </w:r>
      <w:r w:rsidR="00EC09D4" w:rsidRPr="00D70685">
        <w:rPr>
          <w:b/>
          <w:bCs/>
        </w:rPr>
        <w:t>ModelState</w:t>
      </w:r>
      <w:r w:rsidR="000E72CA" w:rsidRPr="00715EAE">
        <w:t>.</w:t>
      </w:r>
    </w:p>
    <w:p w14:paraId="2F5568F9" w14:textId="5CF8B03B" w:rsidR="001948E6" w:rsidRDefault="00325BE4" w:rsidP="00346C7A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4B8D9C67" wp14:editId="12952DC7">
            <wp:extent cx="3296093" cy="1392816"/>
            <wp:effectExtent l="0" t="0" r="0" b="0"/>
            <wp:docPr id="6" name="Image 6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capture d’écran, nombre, logiciel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5599" cy="14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FAD9" w14:textId="4DB1FC47" w:rsidR="000E72CA" w:rsidRDefault="000E72CA" w:rsidP="000E72CA">
      <w:pPr>
        <w:pStyle w:val="Paragraphedeliste"/>
        <w:numPr>
          <w:ilvl w:val="1"/>
          <w:numId w:val="15"/>
        </w:numPr>
        <w:spacing w:before="0" w:after="160" w:line="259" w:lineRule="auto"/>
      </w:pPr>
      <w:r>
        <w:t>Pourquoi est-il a false?</w:t>
      </w:r>
    </w:p>
    <w:p w14:paraId="1234C379" w14:textId="3D3A43FC" w:rsidR="00474950" w:rsidRDefault="00876978" w:rsidP="00474950">
      <w:pPr>
        <w:pStyle w:val="Paragraphedeliste"/>
      </w:pPr>
      <w:r>
        <w:t xml:space="preserve">Allez voir la classe Zombie : </w:t>
      </w:r>
      <w:r w:rsidR="00040226">
        <w:t>Parce</w:t>
      </w:r>
      <w:r w:rsidR="00D70685">
        <w:t xml:space="preserve"> que</w:t>
      </w:r>
      <w:r w:rsidR="00040226">
        <w:t xml:space="preserve"> </w:t>
      </w:r>
      <w:r w:rsidR="00040226" w:rsidRPr="00D70685">
        <w:rPr>
          <w:b/>
          <w:bCs/>
        </w:rPr>
        <w:t>ZombieType</w:t>
      </w:r>
      <w:r w:rsidR="00040226">
        <w:t xml:space="preserve"> est </w:t>
      </w:r>
      <w:r w:rsidR="00040226" w:rsidRPr="00D70685">
        <w:rPr>
          <w:b/>
          <w:bCs/>
        </w:rPr>
        <w:t>null</w:t>
      </w:r>
      <w:r w:rsidR="00040226">
        <w:t xml:space="preserve"> et</w:t>
      </w:r>
      <w:r>
        <w:t xml:space="preserve"> il n’est pas explicitement permis de le mettre null</w:t>
      </w:r>
    </w:p>
    <w:p w14:paraId="68BAEB4F" w14:textId="77777777" w:rsidR="00CC4939" w:rsidRDefault="00CC4939" w:rsidP="00CC4939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>Arrêtez le débogueur</w:t>
      </w:r>
    </w:p>
    <w:p w14:paraId="3CA14730" w14:textId="5857E165" w:rsidR="00474950" w:rsidRDefault="00C668EA" w:rsidP="00BB437A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 xml:space="preserve">Dans la classe </w:t>
      </w:r>
      <w:r>
        <w:rPr>
          <w:b/>
          <w:bCs/>
        </w:rPr>
        <w:t>Zombie</w:t>
      </w:r>
      <w:r>
        <w:t>, ajoutez un ? à la propriété afin de permettre les lignes, nous gérerons ce problème plus tard.</w:t>
      </w:r>
    </w:p>
    <w:p w14:paraId="273DEE97" w14:textId="309F4EAD" w:rsidR="00A510B1" w:rsidRDefault="00A510B1" w:rsidP="00A510B1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>Testez à nouveau la méthode Create Post</w:t>
      </w:r>
    </w:p>
    <w:p w14:paraId="4D2227FF" w14:textId="77777777" w:rsidR="00715EAE" w:rsidRDefault="00715EAE" w:rsidP="00715EAE">
      <w:pPr>
        <w:pStyle w:val="Paragraphedeliste"/>
        <w:numPr>
          <w:ilvl w:val="1"/>
          <w:numId w:val="15"/>
        </w:numPr>
        <w:spacing w:before="0" w:after="160" w:line="259" w:lineRule="auto"/>
      </w:pPr>
      <w:r>
        <w:t xml:space="preserve">Le débogueur arrête sur la ligne sur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(ModelState.IsValid), </w:t>
      </w:r>
      <w:r w:rsidRPr="00715EAE">
        <w:t>vérifiez l’état du ModelState.</w:t>
      </w:r>
    </w:p>
    <w:p w14:paraId="3FB0498B" w14:textId="77777777" w:rsidR="001948E6" w:rsidRDefault="001948E6" w:rsidP="001948E6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>Arrêtez le débogueur</w:t>
      </w:r>
    </w:p>
    <w:p w14:paraId="01D4A667" w14:textId="6C7B88C5" w:rsidR="003E076C" w:rsidRPr="000A6F2B" w:rsidRDefault="003E076C" w:rsidP="003E076C">
      <w:pPr>
        <w:pStyle w:val="Titre2"/>
      </w:pPr>
      <w:r>
        <w:lastRenderedPageBreak/>
        <w:t>Commentaires et validation (</w:t>
      </w:r>
      <w:r w:rsidRPr="00C16935">
        <w:t>Commit)</w:t>
      </w:r>
      <w:r>
        <w:t xml:space="preserve"> des changements dans le code </w:t>
      </w:r>
    </w:p>
    <w:p w14:paraId="56006701" w14:textId="77777777" w:rsidR="003E076C" w:rsidRDefault="003E076C" w:rsidP="00543968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Dans Gitkraken, assurez-vous d'être dans le bon dossier/repo et sur la bonne branche</w:t>
      </w:r>
    </w:p>
    <w:p w14:paraId="687C63EF" w14:textId="77777777" w:rsidR="003E076C" w:rsidRPr="00FC2466" w:rsidRDefault="003E076C" w:rsidP="00543968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>View changes</w:t>
      </w:r>
    </w:p>
    <w:p w14:paraId="0712BF1D" w14:textId="77777777" w:rsidR="003E076C" w:rsidRPr="007E2E85" w:rsidRDefault="003E076C" w:rsidP="00543968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Validez les modifications: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753A759A" w14:textId="77777777" w:rsidR="003E076C" w:rsidRDefault="003E076C" w:rsidP="00543968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Commentez en respectant les standards proposés (vous serez noté là-dessus):</w:t>
      </w:r>
    </w:p>
    <w:p w14:paraId="5EBE8C61" w14:textId="1572C9E9" w:rsidR="003E076C" w:rsidRPr="0063248F" w:rsidRDefault="003E076C" w:rsidP="00543968">
      <w:pPr>
        <w:pStyle w:val="Paragraphedeliste"/>
        <w:numPr>
          <w:ilvl w:val="1"/>
          <w:numId w:val="18"/>
        </w:numPr>
        <w:spacing w:before="0" w:after="160" w:line="259" w:lineRule="auto"/>
      </w:pPr>
      <w:r w:rsidRPr="0063248F">
        <w:rPr>
          <w:b/>
          <w:bCs/>
        </w:rPr>
        <w:t>Summary</w:t>
      </w:r>
      <w:r w:rsidRPr="0063248F">
        <w:t xml:space="preserve">: FCT Zombie </w:t>
      </w:r>
      <w:r w:rsidR="00957B5F">
        <w:t xml:space="preserve">Index et </w:t>
      </w:r>
      <w:r w:rsidRPr="0063248F">
        <w:t>Create et Validation</w:t>
      </w:r>
      <w:r w:rsidR="0063248F" w:rsidRPr="0063248F">
        <w:t xml:space="preserve"> avec</w:t>
      </w:r>
      <w:r w:rsidR="0063248F">
        <w:t xml:space="preserve"> messages d’erreurs</w:t>
      </w:r>
    </w:p>
    <w:p w14:paraId="4F1C53C2" w14:textId="72F9844B" w:rsidR="003E076C" w:rsidRDefault="003E076C" w:rsidP="00543968">
      <w:pPr>
        <w:pStyle w:val="Paragraphedeliste"/>
        <w:numPr>
          <w:ilvl w:val="1"/>
          <w:numId w:val="18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 w:rsidR="00D70685">
        <w:t>Maintenant possible de voir la liste de zombies et d’en ajouter avec gestion d’erreurs</w:t>
      </w:r>
      <w:r>
        <w:t>.</w:t>
      </w:r>
    </w:p>
    <w:p w14:paraId="0CC6103F" w14:textId="77777777" w:rsidR="003E076C" w:rsidRPr="00914FBD" w:rsidRDefault="003E076C" w:rsidP="00543968">
      <w:pPr>
        <w:pStyle w:val="Paragraphedeliste"/>
        <w:numPr>
          <w:ilvl w:val="0"/>
          <w:numId w:val="18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010E5563" w14:textId="77777777" w:rsidR="00914FBD" w:rsidRDefault="00914FBD" w:rsidP="00543968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"Poussez" (</w:t>
      </w:r>
      <w:r>
        <w:rPr>
          <w:b/>
          <w:bCs/>
        </w:rPr>
        <w:t>Push)</w:t>
      </w:r>
      <w:r>
        <w:t xml:space="preserve"> les modifications sur le repo en ligne (</w:t>
      </w:r>
      <w:r>
        <w:rPr>
          <w:b/>
          <w:bCs/>
        </w:rPr>
        <w:t>Remote).</w:t>
      </w:r>
      <w:r>
        <w:t xml:space="preserve"> Cliquez sur </w:t>
      </w:r>
      <w:r>
        <w:rPr>
          <w:noProof/>
        </w:rPr>
        <w:drawing>
          <wp:inline distT="0" distB="0" distL="0" distR="0" wp14:anchorId="66885823" wp14:editId="17AA2277">
            <wp:extent cx="232486" cy="31174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5E14" w14:textId="77777777" w:rsidR="00914FBD" w:rsidRPr="00543968" w:rsidRDefault="00914FBD" w:rsidP="00543968">
      <w:pPr>
        <w:pStyle w:val="Paragraphedeliste"/>
        <w:numPr>
          <w:ilvl w:val="0"/>
          <w:numId w:val="18"/>
        </w:numPr>
        <w:spacing w:before="0" w:after="160" w:line="259" w:lineRule="auto"/>
        <w:rPr>
          <w:u w:val="single"/>
        </w:rPr>
      </w:pPr>
      <w:r>
        <w:t>C’est la fin de la fonction Zombie</w:t>
      </w:r>
    </w:p>
    <w:p w14:paraId="501DBF28" w14:textId="77777777" w:rsidR="00543968" w:rsidRDefault="00543968" w:rsidP="00543968">
      <w:pPr>
        <w:spacing w:before="0" w:after="160" w:line="259" w:lineRule="auto"/>
        <w:rPr>
          <w:u w:val="single"/>
        </w:rPr>
      </w:pPr>
    </w:p>
    <w:p w14:paraId="44C4DD2D" w14:textId="781B5BA8" w:rsidR="00DC44D2" w:rsidRDefault="004A0896" w:rsidP="00DC44D2">
      <w:pPr>
        <w:pStyle w:val="Titre1"/>
      </w:pPr>
      <w:r>
        <w:t>tester et améliorer</w:t>
      </w:r>
      <w:r w:rsidR="00DC44D2">
        <w:t xml:space="preserve"> Zombie</w:t>
      </w:r>
    </w:p>
    <w:p w14:paraId="04F8963E" w14:textId="1FF3876F" w:rsidR="004A0896" w:rsidRDefault="004A0896" w:rsidP="004A0896">
      <w:r>
        <w:t>Nous allons maintenant faire certains changements afin de bien maîtriser le fonctionnement et améliorer Zombie.</w:t>
      </w:r>
    </w:p>
    <w:p w14:paraId="4F65D233" w14:textId="6F496EB4" w:rsidR="00DC44D2" w:rsidRPr="000C4172" w:rsidRDefault="00A70AB9" w:rsidP="00DC44D2">
      <w:pPr>
        <w:pStyle w:val="Titre2"/>
      </w:pPr>
      <w:r>
        <w:t xml:space="preserve">Tester et </w:t>
      </w:r>
      <w:r w:rsidR="00DC44D2">
        <w:t xml:space="preserve">Modifier le controller Zombie l’action </w:t>
      </w:r>
      <w:r>
        <w:t>Create</w:t>
      </w:r>
    </w:p>
    <w:p w14:paraId="103DD9FA" w14:textId="57142A0E" w:rsidR="00DC44D2" w:rsidRDefault="008550C0" w:rsidP="00DC44D2">
      <w:pPr>
        <w:pStyle w:val="Paragraphedeliste"/>
        <w:numPr>
          <w:ilvl w:val="0"/>
          <w:numId w:val="20"/>
        </w:numPr>
        <w:spacing w:before="0" w:after="160" w:line="259" w:lineRule="auto"/>
      </w:pPr>
      <w:r>
        <w:t>Démarrez l’application</w:t>
      </w:r>
    </w:p>
    <w:p w14:paraId="42BCB31A" w14:textId="6F060412" w:rsidR="00F47CF5" w:rsidRDefault="00F47CF5" w:rsidP="00DC44D2">
      <w:pPr>
        <w:pStyle w:val="Paragraphedeliste"/>
        <w:numPr>
          <w:ilvl w:val="0"/>
          <w:numId w:val="20"/>
        </w:numPr>
        <w:spacing w:before="0" w:after="160" w:line="259" w:lineRule="auto"/>
      </w:pPr>
      <w:r>
        <w:t>Essayez de créer un Zombie avec un nom « vide »</w:t>
      </w:r>
      <w:r w:rsidR="003B7122">
        <w:t>, un message d’erreur devrait apparaître</w:t>
      </w:r>
    </w:p>
    <w:p w14:paraId="11437970" w14:textId="77777777" w:rsidR="00BE2E51" w:rsidRDefault="00BE2E51" w:rsidP="00BE2E51">
      <w:pPr>
        <w:pStyle w:val="Paragraphedeliste"/>
        <w:numPr>
          <w:ilvl w:val="0"/>
          <w:numId w:val="20"/>
        </w:numPr>
        <w:tabs>
          <w:tab w:val="left" w:leader="underscore" w:pos="7513"/>
        </w:tabs>
      </w:pPr>
      <w:r>
        <w:t xml:space="preserve">Le chargement des messages d’erreur est-il rapide? </w:t>
      </w:r>
      <w:r>
        <w:tab/>
        <w:t xml:space="preserve"> </w:t>
      </w:r>
    </w:p>
    <w:p w14:paraId="64968B16" w14:textId="625947E9" w:rsidR="00BE2E51" w:rsidRDefault="00BE2E51" w:rsidP="00BE2E51">
      <w:pPr>
        <w:pStyle w:val="Paragraphedeliste"/>
        <w:numPr>
          <w:ilvl w:val="0"/>
          <w:numId w:val="20"/>
        </w:numPr>
      </w:pPr>
      <w:r>
        <w:t xml:space="preserve">Sur la vue Zombie/Create, mettez en commentaires la section de script pour valider ce que cette section permet de faire : </w:t>
      </w:r>
    </w:p>
    <w:p w14:paraId="32569E86" w14:textId="77777777" w:rsidR="00A87542" w:rsidRPr="00920839" w:rsidRDefault="00A87542" w:rsidP="00A8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A87542">
        <w:rPr>
          <w:rFonts w:ascii="Cascadia Mono" w:hAnsi="Cascadia Mono" w:cs="Cascadia Mono"/>
          <w:color w:val="000000"/>
          <w:sz w:val="19"/>
          <w:szCs w:val="19"/>
        </w:rPr>
        <w:t>@</w:t>
      </w:r>
      <w:r w:rsidRPr="00920839">
        <w:rPr>
          <w:rFonts w:ascii="Cascadia Mono" w:hAnsi="Cascadia Mono" w:cs="Cascadia Mono"/>
          <w:strike/>
          <w:color w:val="000000"/>
          <w:sz w:val="19"/>
          <w:szCs w:val="19"/>
        </w:rPr>
        <w:t>section Scripts {</w:t>
      </w:r>
    </w:p>
    <w:p w14:paraId="400C55CB" w14:textId="77777777" w:rsidR="00A87542" w:rsidRPr="00920839" w:rsidRDefault="00A87542" w:rsidP="00A8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920839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@{</w:t>
      </w:r>
    </w:p>
    <w:p w14:paraId="344421CA" w14:textId="77777777" w:rsidR="00A87542" w:rsidRPr="00920839" w:rsidRDefault="00A87542" w:rsidP="00A8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920839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    </w:t>
      </w:r>
      <w:r w:rsidRPr="00920839">
        <w:rPr>
          <w:rFonts w:ascii="Cascadia Mono" w:hAnsi="Cascadia Mono" w:cs="Cascadia Mono"/>
          <w:strike/>
          <w:color w:val="0000FF"/>
          <w:sz w:val="19"/>
          <w:szCs w:val="19"/>
        </w:rPr>
        <w:t>await</w:t>
      </w:r>
      <w:r w:rsidRPr="00920839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Html.RenderPartialAsync(</w:t>
      </w:r>
      <w:r w:rsidRPr="00920839">
        <w:rPr>
          <w:rFonts w:ascii="Cascadia Mono" w:hAnsi="Cascadia Mono" w:cs="Cascadia Mono"/>
          <w:strike/>
          <w:color w:val="A31515"/>
          <w:sz w:val="19"/>
          <w:szCs w:val="19"/>
        </w:rPr>
        <w:t>"_ValidationScriptsPartial"</w:t>
      </w:r>
      <w:r w:rsidRPr="00920839">
        <w:rPr>
          <w:rFonts w:ascii="Cascadia Mono" w:hAnsi="Cascadia Mono" w:cs="Cascadia Mono"/>
          <w:strike/>
          <w:color w:val="000000"/>
          <w:sz w:val="19"/>
          <w:szCs w:val="19"/>
        </w:rPr>
        <w:t>);</w:t>
      </w:r>
    </w:p>
    <w:p w14:paraId="34D12271" w14:textId="77777777" w:rsidR="00A87542" w:rsidRDefault="00A87542" w:rsidP="00A8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920839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}</w:t>
      </w:r>
    </w:p>
    <w:p w14:paraId="72F5B517" w14:textId="542626BC" w:rsidR="00A2672C" w:rsidRPr="00920839" w:rsidRDefault="00A2672C" w:rsidP="00A26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920839">
        <w:rPr>
          <w:rFonts w:ascii="Cascadia Mono" w:hAnsi="Cascadia Mono" w:cs="Cascadia Mono"/>
          <w:strike/>
          <w:color w:val="000000"/>
          <w:sz w:val="19"/>
          <w:szCs w:val="19"/>
        </w:rPr>
        <w:t>}</w:t>
      </w:r>
    </w:p>
    <w:p w14:paraId="66548D87" w14:textId="77777777" w:rsidR="00BE2E51" w:rsidRDefault="00BE2E51" w:rsidP="00BE2E51"/>
    <w:p w14:paraId="54C66868" w14:textId="4A1CCEEA" w:rsidR="00BE2E51" w:rsidRDefault="00A15C3C" w:rsidP="00BE2E51">
      <w:pPr>
        <w:pStyle w:val="Paragraphedeliste"/>
        <w:numPr>
          <w:ilvl w:val="0"/>
          <w:numId w:val="20"/>
        </w:numPr>
      </w:pPr>
      <w:r>
        <w:t xml:space="preserve">Refaites le même test : </w:t>
      </w:r>
      <w:r w:rsidR="00BE2E51">
        <w:t>Vous devriez voir, lorsque vous soumettez le formulaire qu’il y a un chargement de la page de plus qu’avant lorsque vous faites Create au lieu d</w:t>
      </w:r>
      <w:r w:rsidR="005D1A3E">
        <w:t>’</w:t>
      </w:r>
      <w:r w:rsidR="00BE2E51">
        <w:t xml:space="preserve">afficher les erreurs immédiatement. </w:t>
      </w:r>
      <w:r w:rsidR="00B402D6">
        <w:t xml:space="preserve">(C’est quand même </w:t>
      </w:r>
      <w:r w:rsidR="008C46A8">
        <w:t>subtile</w:t>
      </w:r>
      <w:r w:rsidR="00B402D6">
        <w:t>!)</w:t>
      </w:r>
    </w:p>
    <w:p w14:paraId="5AA03AFE" w14:textId="77777777" w:rsidR="00BE2E51" w:rsidRDefault="00BE2E51" w:rsidP="00BE2E51">
      <w:pPr>
        <w:pStyle w:val="Paragraphedeliste"/>
        <w:numPr>
          <w:ilvl w:val="0"/>
          <w:numId w:val="20"/>
        </w:numPr>
        <w:tabs>
          <w:tab w:val="left" w:leader="underscore" w:pos="7371"/>
        </w:tabs>
      </w:pPr>
      <w:r>
        <w:t xml:space="preserve">Pourquoi? </w:t>
      </w:r>
      <w:r>
        <w:tab/>
      </w:r>
    </w:p>
    <w:p w14:paraId="5003FA9D" w14:textId="77777777" w:rsidR="00BE2E51" w:rsidRDefault="00BE2E51" w:rsidP="00BE2E51">
      <w:pPr>
        <w:pStyle w:val="Paragraphedeliste"/>
        <w:numPr>
          <w:ilvl w:val="0"/>
          <w:numId w:val="20"/>
        </w:numPr>
      </w:pPr>
      <w:r>
        <w:t xml:space="preserve">Sur la page de création de Zombie. Mettez le nom Croco Chanel. Sélectionner le type contact. Laissez Point vide. </w:t>
      </w:r>
    </w:p>
    <w:p w14:paraId="43B238CB" w14:textId="4DD05D7A" w:rsidR="00BE2E51" w:rsidRDefault="00BE2E51" w:rsidP="00BE2E51">
      <w:pPr>
        <w:pStyle w:val="Paragraphedeliste"/>
        <w:numPr>
          <w:ilvl w:val="0"/>
          <w:numId w:val="20"/>
        </w:numPr>
      </w:pPr>
      <w:r>
        <w:t>Cliquer sur Create.</w:t>
      </w:r>
      <w:r w:rsidR="00EA1A1C">
        <w:t xml:space="preserve"> Évidement, sans Point, ça ne s’ajoute pas en BD.</w:t>
      </w:r>
    </w:p>
    <w:p w14:paraId="2739A2D5" w14:textId="474371AA" w:rsidR="00BE2E51" w:rsidRDefault="00BE2E51" w:rsidP="00BE2E51">
      <w:pPr>
        <w:pStyle w:val="Paragraphedeliste"/>
        <w:numPr>
          <w:ilvl w:val="0"/>
          <w:numId w:val="20"/>
        </w:numPr>
        <w:tabs>
          <w:tab w:val="left" w:leader="underscore" w:pos="7088"/>
        </w:tabs>
      </w:pPr>
      <w:r>
        <w:t xml:space="preserve">Les données </w:t>
      </w:r>
      <w:r w:rsidR="00EA1A1C">
        <w:t>restent-elles affichées</w:t>
      </w:r>
      <w:r>
        <w:t xml:space="preserve"> (oui/non)? </w:t>
      </w:r>
      <w:r>
        <w:tab/>
      </w:r>
    </w:p>
    <w:p w14:paraId="6A0FF460" w14:textId="1D53BAC4" w:rsidR="00F210FC" w:rsidRDefault="000E4792" w:rsidP="00DC44D2">
      <w:pPr>
        <w:pStyle w:val="Paragraphedeliste"/>
        <w:numPr>
          <w:ilvl w:val="0"/>
          <w:numId w:val="20"/>
        </w:numPr>
        <w:spacing w:before="0" w:after="160" w:line="259" w:lineRule="auto"/>
      </w:pPr>
      <w:r>
        <w:t xml:space="preserve">Dans l’action POST Create du Controller, mettez la ligne </w:t>
      </w:r>
      <w:r w:rsidR="00CC5DDB">
        <w:t>du ViewBag en commentaire</w:t>
      </w:r>
    </w:p>
    <w:p w14:paraId="56EDC494" w14:textId="00A5BAB0" w:rsidR="00CC5DDB" w:rsidRDefault="00CC5DDB" w:rsidP="00DC44D2">
      <w:pPr>
        <w:pStyle w:val="Paragraphedeliste"/>
        <w:numPr>
          <w:ilvl w:val="0"/>
          <w:numId w:val="20"/>
        </w:numPr>
        <w:spacing w:before="0" w:after="160" w:line="259" w:lineRule="auto"/>
      </w:pPr>
      <w:r>
        <w:t>Refaites le même test</w:t>
      </w:r>
    </w:p>
    <w:p w14:paraId="654F8331" w14:textId="4384D991" w:rsidR="00CC5DDB" w:rsidRDefault="00CC5DDB" w:rsidP="00CC5DDB">
      <w:pPr>
        <w:pStyle w:val="Paragraphedeliste"/>
        <w:numPr>
          <w:ilvl w:val="0"/>
          <w:numId w:val="20"/>
        </w:numPr>
        <w:tabs>
          <w:tab w:val="left" w:leader="underscore" w:pos="7088"/>
        </w:tabs>
      </w:pPr>
      <w:r>
        <w:t xml:space="preserve">Les données restent-elles affichées (oui/non)? </w:t>
      </w:r>
      <w:r>
        <w:tab/>
      </w:r>
      <w:r w:rsidR="00BB299C">
        <w:t>, la liste des ZombieTypes est-elle encore disponible?</w:t>
      </w:r>
      <w:r w:rsidR="00C66749">
        <w:t xml:space="preserve"> Pourquoi?</w:t>
      </w:r>
    </w:p>
    <w:p w14:paraId="457E0E48" w14:textId="0606087B" w:rsidR="005D1A3E" w:rsidRDefault="00F50DC2" w:rsidP="005D1A3E">
      <w:pPr>
        <w:pStyle w:val="Paragraphedeliste"/>
        <w:numPr>
          <w:ilvl w:val="0"/>
          <w:numId w:val="20"/>
        </w:numPr>
        <w:tabs>
          <w:tab w:val="left" w:leader="underscore" w:pos="7088"/>
        </w:tabs>
      </w:pPr>
      <w:r>
        <w:t>Décommentez la ligne du ViewBag</w:t>
      </w:r>
    </w:p>
    <w:p w14:paraId="67CE7B4B" w14:textId="37E32A05" w:rsidR="00E221E5" w:rsidRDefault="00BD0D88" w:rsidP="00CC5DDB">
      <w:pPr>
        <w:pStyle w:val="Paragraphedeliste"/>
        <w:numPr>
          <w:ilvl w:val="0"/>
          <w:numId w:val="20"/>
        </w:numPr>
        <w:tabs>
          <w:tab w:val="left" w:leader="underscore" w:pos="7088"/>
        </w:tabs>
      </w:pPr>
      <w:r>
        <w:t xml:space="preserve">Dans l’action POST Create du controller, </w:t>
      </w:r>
      <w:r w:rsidR="005D1A3E">
        <w:t xml:space="preserve">on met une valeur dans </w:t>
      </w:r>
      <w:r>
        <w:t>TempData lors du s</w:t>
      </w:r>
      <w:r w:rsidR="00A2672C">
        <w:t>u</w:t>
      </w:r>
      <w:r>
        <w:t>ccès de l’enregistrement mais on ne voit jamais ce message. Pourquoi?</w:t>
      </w:r>
    </w:p>
    <w:p w14:paraId="3CC784E9" w14:textId="77777777" w:rsidR="005D1A3E" w:rsidRDefault="005D1A3E" w:rsidP="005D1A3E">
      <w:pPr>
        <w:tabs>
          <w:tab w:val="left" w:leader="underscore" w:pos="7088"/>
        </w:tabs>
      </w:pPr>
    </w:p>
    <w:p w14:paraId="6D8D317A" w14:textId="77777777" w:rsidR="005D1A3E" w:rsidRDefault="005D1A3E" w:rsidP="005D1A3E">
      <w:pPr>
        <w:tabs>
          <w:tab w:val="left" w:leader="underscore" w:pos="7088"/>
        </w:tabs>
      </w:pPr>
    </w:p>
    <w:p w14:paraId="2E34D598" w14:textId="238B60A1" w:rsidR="00560CDE" w:rsidRDefault="00560CDE" w:rsidP="00560CDE">
      <w:pPr>
        <w:pStyle w:val="Paragraphedeliste"/>
        <w:numPr>
          <w:ilvl w:val="0"/>
          <w:numId w:val="20"/>
        </w:numPr>
      </w:pPr>
      <w:r>
        <w:lastRenderedPageBreak/>
        <w:t xml:space="preserve">Dans _Layout.cshtml, ajoutez le code pour lire TempData au succès d`un ajout. </w:t>
      </w:r>
    </w:p>
    <w:p w14:paraId="3BF2FB77" w14:textId="77777777" w:rsidR="00560CDE" w:rsidRPr="009F6E07" w:rsidRDefault="00560CDE" w:rsidP="00A26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9F6E07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9F6E07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9F6E0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9F6E07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9F6E07">
        <w:rPr>
          <w:rFonts w:ascii="Cascadia Mono" w:hAnsi="Cascadia Mono" w:cs="Cascadia Mono"/>
          <w:color w:val="0000FF"/>
          <w:sz w:val="19"/>
          <w:szCs w:val="19"/>
          <w:lang w:val="en-CA"/>
        </w:rPr>
        <w:t>="container"&gt;</w:t>
      </w:r>
    </w:p>
    <w:p w14:paraId="3C22D746" w14:textId="3F28A6D1" w:rsidR="00560CDE" w:rsidRPr="006B1078" w:rsidRDefault="00A2672C" w:rsidP="00A26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="00560CDE" w:rsidRPr="006B1078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@</w:t>
      </w:r>
      <w:r w:rsidR="00560CDE" w:rsidRPr="006B1078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if</w:t>
      </w:r>
      <w:r w:rsidR="00560CDE" w:rsidRPr="006B1078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(!</w:t>
      </w:r>
      <w:r w:rsidR="00560CDE" w:rsidRPr="006B1078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string</w:t>
      </w:r>
      <w:r w:rsidR="00560CDE" w:rsidRPr="006B1078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.IsNullOrWhiteSpace(TempData[</w:t>
      </w:r>
      <w:r w:rsidR="00560CDE" w:rsidRPr="006B1078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>"Success"</w:t>
      </w:r>
      <w:r w:rsidR="00560CDE" w:rsidRPr="006B1078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] </w:t>
      </w:r>
      <w:r w:rsidR="00560CDE" w:rsidRPr="006B1078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as</w:t>
      </w:r>
      <w:r w:rsidR="00560CDE" w:rsidRPr="006B1078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560CDE" w:rsidRPr="006B1078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string</w:t>
      </w:r>
      <w:r w:rsidR="00560CDE" w:rsidRPr="006B1078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))</w:t>
      </w:r>
    </w:p>
    <w:p w14:paraId="1FA96C20" w14:textId="167AD9A1" w:rsidR="00560CDE" w:rsidRPr="006B1078" w:rsidRDefault="00560CDE" w:rsidP="00A26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6B1078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{</w:t>
      </w:r>
    </w:p>
    <w:p w14:paraId="41A5DD58" w14:textId="5216B649" w:rsidR="00560CDE" w:rsidRPr="006B1078" w:rsidRDefault="00560CDE" w:rsidP="00A26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6B1078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    </w:t>
      </w:r>
      <w:r w:rsidRPr="006B1078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Pr="006B1078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div</w:t>
      </w:r>
      <w:r w:rsidRPr="006B1078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6B1078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Pr="006B1078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="alert alert-success"&gt;</w:t>
      </w:r>
      <w:r w:rsidRPr="006B1078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@TempData[</w:t>
      </w:r>
      <w:r w:rsidRPr="006B1078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>"Success"</w:t>
      </w:r>
      <w:r w:rsidRPr="006B1078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]</w:t>
      </w:r>
      <w:r w:rsidRPr="006B1078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&lt;/</w:t>
      </w:r>
      <w:r w:rsidRPr="006B1078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div</w:t>
      </w:r>
      <w:r w:rsidRPr="006B1078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</w:t>
      </w:r>
    </w:p>
    <w:p w14:paraId="13294B05" w14:textId="0F16EF44" w:rsidR="00560CDE" w:rsidRPr="009F6E07" w:rsidRDefault="00560CDE" w:rsidP="00A26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B1078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}</w:t>
      </w:r>
    </w:p>
    <w:p w14:paraId="322FAE52" w14:textId="5DDC6F18" w:rsidR="00560CDE" w:rsidRPr="00054917" w:rsidRDefault="00560CDE" w:rsidP="00A26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5491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054917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054917">
        <w:rPr>
          <w:rFonts w:ascii="Cascadia Mono" w:hAnsi="Cascadia Mono" w:cs="Cascadia Mono"/>
          <w:color w:val="800000"/>
          <w:sz w:val="19"/>
          <w:szCs w:val="19"/>
          <w:lang w:val="en-CA"/>
        </w:rPr>
        <w:t>main</w:t>
      </w:r>
      <w:r w:rsidRPr="0005491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54917">
        <w:rPr>
          <w:rFonts w:ascii="Cascadia Mono" w:hAnsi="Cascadia Mono" w:cs="Cascadia Mono"/>
          <w:color w:val="FF0000"/>
          <w:sz w:val="19"/>
          <w:szCs w:val="19"/>
          <w:lang w:val="en-CA"/>
        </w:rPr>
        <w:t>role</w:t>
      </w:r>
      <w:r w:rsidRPr="00054917">
        <w:rPr>
          <w:rFonts w:ascii="Cascadia Mono" w:hAnsi="Cascadia Mono" w:cs="Cascadia Mono"/>
          <w:color w:val="0000FF"/>
          <w:sz w:val="19"/>
          <w:szCs w:val="19"/>
          <w:lang w:val="en-CA"/>
        </w:rPr>
        <w:t>="main"</w:t>
      </w:r>
      <w:r w:rsidRPr="0005491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54917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054917">
        <w:rPr>
          <w:rFonts w:ascii="Cascadia Mono" w:hAnsi="Cascadia Mono" w:cs="Cascadia Mono"/>
          <w:color w:val="0000FF"/>
          <w:sz w:val="19"/>
          <w:szCs w:val="19"/>
          <w:lang w:val="en-CA"/>
        </w:rPr>
        <w:t>="pb-3"&gt;</w:t>
      </w:r>
    </w:p>
    <w:p w14:paraId="6A3F5FC5" w14:textId="28D99963" w:rsidR="00560CDE" w:rsidRPr="00054917" w:rsidRDefault="00560CDE" w:rsidP="00A26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491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054917">
        <w:rPr>
          <w:rFonts w:ascii="Cascadia Mono" w:hAnsi="Cascadia Mono" w:cs="Cascadia Mono"/>
          <w:color w:val="000000"/>
          <w:sz w:val="19"/>
          <w:szCs w:val="19"/>
        </w:rPr>
        <w:t>@RenderBody()</w:t>
      </w:r>
    </w:p>
    <w:p w14:paraId="1C49FC8F" w14:textId="380D2F59" w:rsidR="00560CDE" w:rsidRPr="00054917" w:rsidRDefault="00560CDE" w:rsidP="00A26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491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54917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054917">
        <w:rPr>
          <w:rFonts w:ascii="Cascadia Mono" w:hAnsi="Cascadia Mono" w:cs="Cascadia Mono"/>
          <w:color w:val="800000"/>
          <w:sz w:val="19"/>
          <w:szCs w:val="19"/>
        </w:rPr>
        <w:t>main</w:t>
      </w:r>
      <w:r w:rsidRPr="0005491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6AB451" w14:textId="0EDB8BDE" w:rsidR="00560CDE" w:rsidRDefault="00560CDE" w:rsidP="00A26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spacing w:before="0" w:after="0"/>
      </w:pPr>
      <w:r w:rsidRPr="00054917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054917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05491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46D899" w14:textId="14F1BA65" w:rsidR="005D3AD5" w:rsidRDefault="005D3AD5" w:rsidP="005D1A3E">
      <w:pPr>
        <w:pStyle w:val="Paragraphedeliste"/>
        <w:numPr>
          <w:ilvl w:val="0"/>
          <w:numId w:val="20"/>
        </w:numPr>
      </w:pPr>
      <w:r>
        <w:t xml:space="preserve">Ajoutez un Point d’arrêt </w:t>
      </w:r>
      <w:r w:rsidR="00902E53">
        <w:t xml:space="preserve">à la ligne </w:t>
      </w:r>
      <w:r w:rsidR="006E50B9">
        <w:rPr>
          <w:rFonts w:ascii="Cascadia Mono" w:hAnsi="Cascadia Mono" w:cs="Cascadia Mono"/>
          <w:color w:val="0000FF"/>
          <w:sz w:val="19"/>
          <w:szCs w:val="19"/>
        </w:rPr>
        <w:t>if</w:t>
      </w:r>
      <w:r w:rsidR="006E50B9"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14:paraId="21D55DDD" w14:textId="36B2828B" w:rsidR="00103113" w:rsidRDefault="00103113" w:rsidP="005D1A3E">
      <w:pPr>
        <w:pStyle w:val="Paragraphedeliste"/>
        <w:numPr>
          <w:ilvl w:val="0"/>
          <w:numId w:val="20"/>
        </w:numPr>
      </w:pPr>
      <w:r>
        <w:t xml:space="preserve">Essayez de créer un Zombie </w:t>
      </w:r>
      <w:r w:rsidR="00E26F56">
        <w:t>valide</w:t>
      </w:r>
      <w:r>
        <w:t xml:space="preserve"> </w:t>
      </w:r>
    </w:p>
    <w:p w14:paraId="294C8B8D" w14:textId="54694CBB" w:rsidR="00103113" w:rsidRPr="00511D41" w:rsidRDefault="00511D41" w:rsidP="005D1A3E">
      <w:pPr>
        <w:pStyle w:val="Paragraphedeliste"/>
        <w:numPr>
          <w:ilvl w:val="0"/>
          <w:numId w:val="20"/>
        </w:numPr>
      </w:pPr>
      <w:r>
        <w:t>Avancez dans l’exécution du code avec F10 afin de bien comprendre ce qui se passe.</w:t>
      </w:r>
    </w:p>
    <w:p w14:paraId="45DCDEF3" w14:textId="4B16EA8F" w:rsidR="00511D41" w:rsidRDefault="00511D41" w:rsidP="00511D41">
      <w:pPr>
        <w:pStyle w:val="Paragraphedeliste"/>
        <w:numPr>
          <w:ilvl w:val="0"/>
          <w:numId w:val="22"/>
        </w:numPr>
      </w:pPr>
      <w:r>
        <w:t>Es</w:t>
      </w:r>
      <w:r w:rsidR="0051500C">
        <w:t>t-ce que ModelState est valide?</w:t>
      </w:r>
    </w:p>
    <w:p w14:paraId="009596D4" w14:textId="36D58C99" w:rsidR="0051500C" w:rsidRDefault="0051500C" w:rsidP="00511D41">
      <w:pPr>
        <w:pStyle w:val="Paragraphedeliste"/>
        <w:numPr>
          <w:ilvl w:val="0"/>
          <w:numId w:val="22"/>
        </w:numPr>
      </w:pPr>
      <w:r>
        <w:t>Où sont les informations saisies?</w:t>
      </w:r>
    </w:p>
    <w:p w14:paraId="7EBC0E8F" w14:textId="20D1C5B6" w:rsidR="00374B4A" w:rsidRDefault="00374B4A" w:rsidP="00511D41">
      <w:pPr>
        <w:pStyle w:val="Paragraphedeliste"/>
        <w:numPr>
          <w:ilvl w:val="0"/>
          <w:numId w:val="22"/>
        </w:numPr>
      </w:pPr>
      <w:r>
        <w:t>Le message de confirmation s’affiche-t-il?</w:t>
      </w:r>
    </w:p>
    <w:p w14:paraId="174CB29C" w14:textId="2B1A28D6" w:rsidR="00734888" w:rsidRDefault="00734888" w:rsidP="005D1A3E">
      <w:pPr>
        <w:pStyle w:val="Paragraphedeliste"/>
        <w:numPr>
          <w:ilvl w:val="0"/>
          <w:numId w:val="20"/>
        </w:numPr>
      </w:pPr>
      <w:r>
        <w:t xml:space="preserve">Essayez de créer un Zombie avec des informations manquantes </w:t>
      </w:r>
    </w:p>
    <w:p w14:paraId="746CD11A" w14:textId="77777777" w:rsidR="00734888" w:rsidRPr="00511D41" w:rsidRDefault="00734888" w:rsidP="005D1A3E">
      <w:pPr>
        <w:pStyle w:val="Paragraphedeliste"/>
        <w:numPr>
          <w:ilvl w:val="0"/>
          <w:numId w:val="20"/>
        </w:numPr>
      </w:pPr>
      <w:r>
        <w:t>Avancez dans l’exécution du code avec F10 afin de bien comprendre ce qui se passe.</w:t>
      </w:r>
    </w:p>
    <w:p w14:paraId="0D9EC8C3" w14:textId="77777777" w:rsidR="00734888" w:rsidRDefault="00734888" w:rsidP="00734888">
      <w:pPr>
        <w:pStyle w:val="Paragraphedeliste"/>
        <w:numPr>
          <w:ilvl w:val="0"/>
          <w:numId w:val="22"/>
        </w:numPr>
      </w:pPr>
      <w:r>
        <w:t>Est-ce que ModelState est valide?</w:t>
      </w:r>
    </w:p>
    <w:p w14:paraId="1F888D20" w14:textId="77777777" w:rsidR="00734888" w:rsidRDefault="00734888" w:rsidP="00734888">
      <w:pPr>
        <w:pStyle w:val="Paragraphedeliste"/>
        <w:numPr>
          <w:ilvl w:val="0"/>
          <w:numId w:val="22"/>
        </w:numPr>
      </w:pPr>
      <w:r>
        <w:t>Où sont les informations saisies?</w:t>
      </w:r>
    </w:p>
    <w:p w14:paraId="4D16F027" w14:textId="2A79F62F" w:rsidR="005D1A3E" w:rsidRDefault="005D1A3E" w:rsidP="005D1A3E">
      <w:pPr>
        <w:pStyle w:val="Paragraphedeliste"/>
        <w:numPr>
          <w:ilvl w:val="0"/>
          <w:numId w:val="20"/>
        </w:numPr>
      </w:pPr>
      <w:r>
        <w:t>Enlevez les commentaires sur le Script de validation pour réactiver la validation côté client (défaire l’étape 4)</w:t>
      </w:r>
    </w:p>
    <w:p w14:paraId="0407EBAD" w14:textId="77777777" w:rsidR="005D1A3E" w:rsidRPr="008B2C2E" w:rsidRDefault="005D1A3E" w:rsidP="005D1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B2C2E">
        <w:rPr>
          <w:rFonts w:ascii="Cascadia Mono" w:hAnsi="Cascadia Mono" w:cs="Cascadia Mono"/>
          <w:color w:val="000000"/>
          <w:sz w:val="19"/>
          <w:szCs w:val="19"/>
        </w:rPr>
        <w:t>@section Scripts {</w:t>
      </w:r>
    </w:p>
    <w:p w14:paraId="3EE907B7" w14:textId="77777777" w:rsidR="005D1A3E" w:rsidRPr="008B2C2E" w:rsidRDefault="005D1A3E" w:rsidP="005D1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B2C2E">
        <w:rPr>
          <w:rFonts w:ascii="Cascadia Mono" w:hAnsi="Cascadia Mono" w:cs="Cascadia Mono"/>
          <w:color w:val="000000"/>
          <w:sz w:val="19"/>
          <w:szCs w:val="19"/>
        </w:rPr>
        <w:t xml:space="preserve">    @{</w:t>
      </w:r>
    </w:p>
    <w:p w14:paraId="0CD9D658" w14:textId="77777777" w:rsidR="005D1A3E" w:rsidRPr="008B2C2E" w:rsidRDefault="005D1A3E" w:rsidP="005D1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B2C2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B2C2E">
        <w:rPr>
          <w:rFonts w:ascii="Cascadia Mono" w:hAnsi="Cascadia Mono" w:cs="Cascadia Mono"/>
          <w:color w:val="0000FF"/>
          <w:sz w:val="19"/>
          <w:szCs w:val="19"/>
        </w:rPr>
        <w:t>await</w:t>
      </w:r>
      <w:r w:rsidRPr="008B2C2E">
        <w:rPr>
          <w:rFonts w:ascii="Cascadia Mono" w:hAnsi="Cascadia Mono" w:cs="Cascadia Mono"/>
          <w:color w:val="000000"/>
          <w:sz w:val="19"/>
          <w:szCs w:val="19"/>
        </w:rPr>
        <w:t xml:space="preserve"> Html.RenderPartialAsync(</w:t>
      </w:r>
      <w:r w:rsidRPr="008B2C2E">
        <w:rPr>
          <w:rFonts w:ascii="Cascadia Mono" w:hAnsi="Cascadia Mono" w:cs="Cascadia Mono"/>
          <w:color w:val="A31515"/>
          <w:sz w:val="19"/>
          <w:szCs w:val="19"/>
        </w:rPr>
        <w:t>"_ValidationScriptsPartial"</w:t>
      </w:r>
      <w:r w:rsidRPr="008B2C2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009FCC" w14:textId="77777777" w:rsidR="005D1A3E" w:rsidRDefault="005D1A3E" w:rsidP="005D1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B2C2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EFF26EE" w14:textId="77777777" w:rsidR="005D1A3E" w:rsidRPr="008B2C2E" w:rsidRDefault="005D1A3E" w:rsidP="005D1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3248FA" w14:textId="77777777" w:rsidR="005D1A3E" w:rsidRDefault="005D1A3E" w:rsidP="005D1A3E">
      <w:pPr>
        <w:pStyle w:val="Paragraphedeliste"/>
        <w:ind w:left="1068"/>
      </w:pPr>
    </w:p>
    <w:p w14:paraId="4447C93D" w14:textId="77777777" w:rsidR="005D1A3E" w:rsidRDefault="005D1A3E" w:rsidP="005D1A3E">
      <w:pPr>
        <w:pStyle w:val="Paragraphedeliste"/>
        <w:ind w:left="1068"/>
      </w:pPr>
    </w:p>
    <w:p w14:paraId="70567C7F" w14:textId="77777777" w:rsidR="00B947D5" w:rsidRPr="000A6F2B" w:rsidRDefault="00B947D5" w:rsidP="00B947D5">
      <w:pPr>
        <w:pStyle w:val="Titre2"/>
      </w:pPr>
      <w:r>
        <w:t>Commentaires et validation (</w:t>
      </w:r>
      <w:r w:rsidRPr="00C16935">
        <w:t>Commit)</w:t>
      </w:r>
      <w:r>
        <w:t xml:space="preserve"> des changements dans le code </w:t>
      </w:r>
    </w:p>
    <w:p w14:paraId="40F31384" w14:textId="77777777" w:rsidR="00B947D5" w:rsidRDefault="00B947D5" w:rsidP="00B947D5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Dans Gitkraken, assurez-vous d'être dans le bon dossier/repo et sur la bonne branche</w:t>
      </w:r>
    </w:p>
    <w:p w14:paraId="484080B3" w14:textId="77777777" w:rsidR="00B947D5" w:rsidRPr="00FC2466" w:rsidRDefault="00B947D5" w:rsidP="00B947D5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>View changes</w:t>
      </w:r>
    </w:p>
    <w:p w14:paraId="6D963362" w14:textId="77777777" w:rsidR="00B947D5" w:rsidRPr="007E2E85" w:rsidRDefault="00B947D5" w:rsidP="00B947D5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Validez les modifications: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363E2712" w14:textId="77777777" w:rsidR="00B947D5" w:rsidRDefault="00B947D5" w:rsidP="00B947D5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Commentez en respectant les standards proposés (vous serez noté là-dessus):</w:t>
      </w:r>
    </w:p>
    <w:p w14:paraId="096DA9BF" w14:textId="77777777" w:rsidR="00B947D5" w:rsidRPr="00382B2C" w:rsidRDefault="00B947D5" w:rsidP="00B947D5">
      <w:pPr>
        <w:pStyle w:val="Paragraphedeliste"/>
        <w:numPr>
          <w:ilvl w:val="1"/>
          <w:numId w:val="19"/>
        </w:numPr>
        <w:spacing w:before="0" w:after="160" w:line="259" w:lineRule="auto"/>
      </w:pPr>
      <w:r w:rsidRPr="00382B2C">
        <w:rPr>
          <w:b/>
          <w:bCs/>
        </w:rPr>
        <w:t>Summary</w:t>
      </w:r>
      <w:r w:rsidRPr="00382B2C">
        <w:t>: FCT Zombie Create ajout de message de confirmation</w:t>
      </w:r>
    </w:p>
    <w:p w14:paraId="4F15AD72" w14:textId="77777777" w:rsidR="00B947D5" w:rsidRPr="00382B2C" w:rsidRDefault="00B947D5" w:rsidP="00B947D5">
      <w:pPr>
        <w:pStyle w:val="Paragraphedeliste"/>
        <w:numPr>
          <w:ilvl w:val="1"/>
          <w:numId w:val="19"/>
        </w:numPr>
        <w:spacing w:before="0" w:after="160" w:line="259" w:lineRule="auto"/>
      </w:pPr>
      <w:r w:rsidRPr="00382B2C">
        <w:rPr>
          <w:b/>
          <w:bCs/>
        </w:rPr>
        <w:t>Description</w:t>
      </w:r>
      <w:r w:rsidRPr="00382B2C">
        <w:t>: Ajout d’un message de confirmation lors de la création d’un Zombie.</w:t>
      </w:r>
    </w:p>
    <w:p w14:paraId="0DABDCF0" w14:textId="77777777" w:rsidR="00B947D5" w:rsidRPr="00914FBD" w:rsidRDefault="00B947D5" w:rsidP="00B947D5">
      <w:pPr>
        <w:pStyle w:val="Paragraphedeliste"/>
        <w:numPr>
          <w:ilvl w:val="0"/>
          <w:numId w:val="19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6A7DB706" w14:textId="1A3DDDFB" w:rsidR="00824242" w:rsidRDefault="00824242">
      <w:r>
        <w:br w:type="page"/>
      </w:r>
    </w:p>
    <w:p w14:paraId="3AACF7FA" w14:textId="1271AB57" w:rsidR="00F41860" w:rsidRDefault="00F41860" w:rsidP="00F41860">
      <w:pPr>
        <w:pStyle w:val="Titre1"/>
      </w:pPr>
      <w:r>
        <w:lastRenderedPageBreak/>
        <w:t>améliorer ZombieType</w:t>
      </w:r>
    </w:p>
    <w:p w14:paraId="02987702" w14:textId="3D071B3C" w:rsidR="00F41860" w:rsidRPr="000C4172" w:rsidRDefault="00F41860" w:rsidP="00F41860">
      <w:pPr>
        <w:pStyle w:val="Titre2"/>
      </w:pPr>
      <w:r>
        <w:t>Tester et Modifier le controller Zombie</w:t>
      </w:r>
      <w:r w:rsidR="009B0B45">
        <w:t>Type</w:t>
      </w:r>
      <w:r>
        <w:t xml:space="preserve"> l’action Create</w:t>
      </w:r>
    </w:p>
    <w:p w14:paraId="76E4B799" w14:textId="77777777" w:rsidR="009B0B45" w:rsidRDefault="009B0B45" w:rsidP="009B0B45">
      <w:pPr>
        <w:pStyle w:val="Paragraphedeliste"/>
        <w:numPr>
          <w:ilvl w:val="0"/>
          <w:numId w:val="23"/>
        </w:numPr>
      </w:pPr>
      <w:r>
        <w:t xml:space="preserve">Ajoutez un message de confirmation pour la création d’un ZombieType. </w:t>
      </w:r>
    </w:p>
    <w:p w14:paraId="22E64394" w14:textId="77777777" w:rsidR="00A34EE3" w:rsidRPr="00D05EF2" w:rsidRDefault="00A34EE3" w:rsidP="00A34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(ModelState.IsValid)</w:t>
      </w:r>
    </w:p>
    <w:p w14:paraId="76BB4B32" w14:textId="129A2FF0" w:rsidR="00A34EE3" w:rsidRPr="00D05EF2" w:rsidRDefault="00A34EE3" w:rsidP="00A34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40B37B" w14:textId="68205424" w:rsidR="00A34EE3" w:rsidRPr="00D05EF2" w:rsidRDefault="00A2672C" w:rsidP="00A34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A34EE3"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>_baseDonnees.ZombieTypes.Add(zombieType);</w:t>
      </w:r>
    </w:p>
    <w:p w14:paraId="6F3221F7" w14:textId="39773B63" w:rsidR="00A34EE3" w:rsidRPr="00A34EE3" w:rsidRDefault="00A34EE3" w:rsidP="00A34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34EE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A34EE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TempData[</w:t>
      </w:r>
      <w:r w:rsidRPr="00A34EE3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>"Success"</w:t>
      </w:r>
      <w:r w:rsidRPr="00A34EE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] = </w:t>
      </w:r>
      <w:r w:rsidRPr="00A34EE3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>$"</w:t>
      </w:r>
      <w:r w:rsidRPr="00A34EE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{zombieType.TypeName}</w:t>
      </w:r>
      <w:r w:rsidRPr="00A34EE3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 xml:space="preserve"> zombie type added"</w:t>
      </w:r>
      <w:r w:rsidRPr="00A34EE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;</w:t>
      </w:r>
    </w:p>
    <w:p w14:paraId="714DE7FB" w14:textId="260574FB" w:rsidR="00A34EE3" w:rsidRPr="00A34EE3" w:rsidRDefault="00A34EE3" w:rsidP="00A34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34EE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A34EE3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A34EE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34EE3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A34EE3">
        <w:rPr>
          <w:rFonts w:ascii="Cascadia Mono" w:hAnsi="Cascadia Mono" w:cs="Cascadia Mono"/>
          <w:color w:val="000000"/>
          <w:sz w:val="19"/>
          <w:szCs w:val="19"/>
        </w:rPr>
        <w:t>.RedirectToAction(</w:t>
      </w:r>
      <w:r w:rsidRPr="00A34EE3">
        <w:rPr>
          <w:rFonts w:ascii="Cascadia Mono" w:hAnsi="Cascadia Mono" w:cs="Cascadia Mono"/>
          <w:color w:val="A31515"/>
          <w:sz w:val="19"/>
          <w:szCs w:val="19"/>
        </w:rPr>
        <w:t>"Index"</w:t>
      </w:r>
      <w:r w:rsidRPr="00A34EE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AD0C12" w14:textId="08A0493C" w:rsidR="000301CA" w:rsidRDefault="00A34EE3" w:rsidP="00A34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ind w:left="360"/>
      </w:pPr>
      <w:r w:rsidRPr="00A34EE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645AFF" w14:textId="29DCBD3A" w:rsidR="009B0B45" w:rsidRDefault="009B0B45" w:rsidP="009B0B45">
      <w:pPr>
        <w:pStyle w:val="Paragraphedeliste"/>
        <w:numPr>
          <w:ilvl w:val="0"/>
          <w:numId w:val="23"/>
        </w:numPr>
      </w:pPr>
      <w:r>
        <w:t xml:space="preserve">Testez la création </w:t>
      </w:r>
      <w:r w:rsidR="000301CA">
        <w:t xml:space="preserve">d’un </w:t>
      </w:r>
      <w:r>
        <w:t>Zombie Type</w:t>
      </w:r>
      <w:r w:rsidR="00A34EE3">
        <w:t xml:space="preserve"> valide</w:t>
      </w:r>
      <w:r>
        <w:t>.</w:t>
      </w:r>
    </w:p>
    <w:p w14:paraId="50CE5982" w14:textId="77777777" w:rsidR="00734888" w:rsidRPr="00511D41" w:rsidRDefault="00734888" w:rsidP="000C74CA">
      <w:pPr>
        <w:ind w:left="708"/>
      </w:pPr>
    </w:p>
    <w:p w14:paraId="0A89E3FA" w14:textId="77777777" w:rsidR="00543968" w:rsidRPr="000A6F2B" w:rsidRDefault="00543968" w:rsidP="00543968">
      <w:pPr>
        <w:pStyle w:val="Titre2"/>
      </w:pPr>
      <w:r>
        <w:t>Commentaires et validation (</w:t>
      </w:r>
      <w:r w:rsidRPr="00C16935">
        <w:t>Commit)</w:t>
      </w:r>
      <w:r>
        <w:t xml:space="preserve"> des changements dans le code </w:t>
      </w:r>
    </w:p>
    <w:p w14:paraId="66FBAA96" w14:textId="77777777" w:rsidR="00543968" w:rsidRDefault="00543968" w:rsidP="00543968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Dans Gitkraken, assurez-vous d'être dans le bon dossier/repo et sur la bonne branche</w:t>
      </w:r>
    </w:p>
    <w:p w14:paraId="5FCC223E" w14:textId="77777777" w:rsidR="00543968" w:rsidRPr="00FC2466" w:rsidRDefault="00543968" w:rsidP="00543968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>View changes</w:t>
      </w:r>
    </w:p>
    <w:p w14:paraId="354A97FD" w14:textId="77777777" w:rsidR="00543968" w:rsidRPr="007E2E85" w:rsidRDefault="00543968" w:rsidP="00543968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Validez les modifications: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09B59B3B" w14:textId="77777777" w:rsidR="00543968" w:rsidRDefault="00543968" w:rsidP="00543968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Commentez en respectant les standards proposés (vous serez noté là-dessus):</w:t>
      </w:r>
    </w:p>
    <w:p w14:paraId="1710E381" w14:textId="751868A9" w:rsidR="00543968" w:rsidRPr="00382B2C" w:rsidRDefault="00543968" w:rsidP="00543968">
      <w:pPr>
        <w:pStyle w:val="Paragraphedeliste"/>
        <w:numPr>
          <w:ilvl w:val="1"/>
          <w:numId w:val="19"/>
        </w:numPr>
        <w:spacing w:before="0" w:after="160" w:line="259" w:lineRule="auto"/>
      </w:pPr>
      <w:r w:rsidRPr="00382B2C">
        <w:rPr>
          <w:b/>
          <w:bCs/>
        </w:rPr>
        <w:t>Summary</w:t>
      </w:r>
      <w:r w:rsidRPr="00382B2C">
        <w:t>: FCT Zombie</w:t>
      </w:r>
      <w:r w:rsidR="00824242">
        <w:t>Type</w:t>
      </w:r>
      <w:r w:rsidRPr="00382B2C">
        <w:t xml:space="preserve"> Create </w:t>
      </w:r>
      <w:r w:rsidR="00382B2C" w:rsidRPr="00382B2C">
        <w:t>ajout de message de confirmation</w:t>
      </w:r>
    </w:p>
    <w:p w14:paraId="7DF480C2" w14:textId="0C49F74F" w:rsidR="00543968" w:rsidRPr="00382B2C" w:rsidRDefault="00543968" w:rsidP="00543968">
      <w:pPr>
        <w:pStyle w:val="Paragraphedeliste"/>
        <w:numPr>
          <w:ilvl w:val="1"/>
          <w:numId w:val="19"/>
        </w:numPr>
        <w:spacing w:before="0" w:after="160" w:line="259" w:lineRule="auto"/>
      </w:pPr>
      <w:r w:rsidRPr="00382B2C">
        <w:rPr>
          <w:b/>
          <w:bCs/>
        </w:rPr>
        <w:t>Description</w:t>
      </w:r>
      <w:r w:rsidRPr="00382B2C">
        <w:t xml:space="preserve">: Ajout </w:t>
      </w:r>
      <w:r w:rsidR="00382B2C" w:rsidRPr="00382B2C">
        <w:t>d’un message de confirmation lors de la création d’un</w:t>
      </w:r>
      <w:r w:rsidRPr="00382B2C">
        <w:t xml:space="preserve"> </w:t>
      </w:r>
      <w:r w:rsidR="00824242">
        <w:t>type de zombie</w:t>
      </w:r>
      <w:r w:rsidRPr="00382B2C">
        <w:t>.</w:t>
      </w:r>
    </w:p>
    <w:p w14:paraId="27FC9BD2" w14:textId="77777777" w:rsidR="00543968" w:rsidRPr="00914FBD" w:rsidRDefault="00543968" w:rsidP="00543968">
      <w:pPr>
        <w:pStyle w:val="Paragraphedeliste"/>
        <w:numPr>
          <w:ilvl w:val="0"/>
          <w:numId w:val="19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20F29F2F" w14:textId="77777777" w:rsidR="00543968" w:rsidRDefault="00543968" w:rsidP="00543968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"Poussez" (</w:t>
      </w:r>
      <w:r>
        <w:rPr>
          <w:b/>
          <w:bCs/>
        </w:rPr>
        <w:t>Push)</w:t>
      </w:r>
      <w:r>
        <w:t xml:space="preserve"> les modifications sur le repo en ligne (</w:t>
      </w:r>
      <w:r>
        <w:rPr>
          <w:b/>
          <w:bCs/>
        </w:rPr>
        <w:t>Remote).</w:t>
      </w:r>
      <w:r>
        <w:t xml:space="preserve"> Cliquez sur </w:t>
      </w:r>
      <w:r>
        <w:rPr>
          <w:noProof/>
        </w:rPr>
        <w:drawing>
          <wp:inline distT="0" distB="0" distL="0" distR="0" wp14:anchorId="7EC2ABA0" wp14:editId="0D3F03FA">
            <wp:extent cx="232486" cy="31174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8407" w14:textId="77777777" w:rsidR="00543968" w:rsidRPr="00B74478" w:rsidRDefault="00543968" w:rsidP="00543968">
      <w:pPr>
        <w:pStyle w:val="Paragraphedeliste"/>
        <w:numPr>
          <w:ilvl w:val="0"/>
          <w:numId w:val="19"/>
        </w:numPr>
        <w:spacing w:before="0" w:after="160" w:line="259" w:lineRule="auto"/>
        <w:rPr>
          <w:u w:val="single"/>
        </w:rPr>
      </w:pPr>
      <w:r>
        <w:t>C’est la fin de la fonction Zombie</w:t>
      </w:r>
    </w:p>
    <w:p w14:paraId="08EB41E5" w14:textId="77777777" w:rsidR="00B74478" w:rsidRPr="00B74478" w:rsidRDefault="00B74478" w:rsidP="00B74478">
      <w:pPr>
        <w:spacing w:before="0" w:after="160" w:line="259" w:lineRule="auto"/>
        <w:rPr>
          <w:u w:val="single"/>
        </w:rPr>
      </w:pPr>
    </w:p>
    <w:p w14:paraId="5C9BF810" w14:textId="61A442A2" w:rsidR="00914FBD" w:rsidRPr="00A17DC7" w:rsidRDefault="00914FBD" w:rsidP="00543968">
      <w:pPr>
        <w:pStyle w:val="Paragraphedeliste"/>
        <w:numPr>
          <w:ilvl w:val="0"/>
          <w:numId w:val="19"/>
        </w:numPr>
        <w:spacing w:before="0" w:after="160" w:line="259" w:lineRule="auto"/>
        <w:rPr>
          <w:u w:val="single"/>
        </w:rPr>
      </w:pPr>
      <w:r w:rsidRPr="00BC303D">
        <w:t>Merge la branche</w:t>
      </w:r>
      <w:r w:rsidRPr="00DA6EB3">
        <w:t xml:space="preserve"> </w:t>
      </w:r>
      <w:r w:rsidRPr="00DA6EB3">
        <w:rPr>
          <w:b/>
          <w:bCs/>
        </w:rPr>
        <w:t>FCT</w:t>
      </w:r>
      <w:r w:rsidR="00DA6EB3">
        <w:rPr>
          <w:b/>
          <w:bCs/>
        </w:rPr>
        <w:t>_</w:t>
      </w:r>
      <w:r w:rsidRPr="00DA6EB3">
        <w:rPr>
          <w:b/>
          <w:bCs/>
        </w:rPr>
        <w:t>Zombie</w:t>
      </w:r>
      <w:r w:rsidRPr="00BC303D">
        <w:rPr>
          <w:b/>
          <w:bCs/>
          <w:u w:val="single"/>
        </w:rPr>
        <w:t xml:space="preserve"> </w:t>
      </w:r>
      <w:r w:rsidRPr="00BC303D">
        <w:t xml:space="preserve">dans la branche </w:t>
      </w:r>
      <w:r w:rsidRPr="00BC303D">
        <w:rPr>
          <w:b/>
          <w:bCs/>
          <w:u w:val="single"/>
        </w:rPr>
        <w:t>Main.</w:t>
      </w:r>
    </w:p>
    <w:p w14:paraId="7DD0B396" w14:textId="20E6E511" w:rsidR="00A17DC7" w:rsidRDefault="00A17DC7" w:rsidP="00543968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"Poussez" (</w:t>
      </w:r>
      <w:r>
        <w:rPr>
          <w:b/>
          <w:bCs/>
        </w:rPr>
        <w:t>Push) MAIN</w:t>
      </w:r>
      <w:r>
        <w:t xml:space="preserve"> les modifications sur le repo en ligne (</w:t>
      </w:r>
      <w:r>
        <w:rPr>
          <w:b/>
          <w:bCs/>
        </w:rPr>
        <w:t>Remote).</w:t>
      </w:r>
      <w:r>
        <w:t xml:space="preserve"> Cliquez sur </w:t>
      </w:r>
      <w:r>
        <w:rPr>
          <w:noProof/>
        </w:rPr>
        <w:drawing>
          <wp:inline distT="0" distB="0" distL="0" distR="0" wp14:anchorId="4A866B97" wp14:editId="21DA617D">
            <wp:extent cx="232486" cy="311742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AA81" w14:textId="61B7824C" w:rsidR="003451C3" w:rsidRDefault="003451C3">
      <w:pPr>
        <w:rPr>
          <w:caps/>
          <w:color w:val="FFFFFF" w:themeColor="background1"/>
          <w:spacing w:val="15"/>
          <w:sz w:val="22"/>
          <w:szCs w:val="22"/>
        </w:rPr>
      </w:pPr>
      <w:r>
        <w:rPr>
          <w:caps/>
          <w:color w:val="FFFFFF" w:themeColor="background1"/>
          <w:spacing w:val="15"/>
          <w:sz w:val="22"/>
          <w:szCs w:val="22"/>
        </w:rPr>
        <w:br w:type="page"/>
      </w:r>
    </w:p>
    <w:p w14:paraId="050E2FCF" w14:textId="5F2EA4C6" w:rsidR="004A03D9" w:rsidRDefault="002302A6" w:rsidP="004A03D9">
      <w:pPr>
        <w:pStyle w:val="Titre1"/>
      </w:pPr>
      <w:r>
        <w:lastRenderedPageBreak/>
        <w:t>Utiliser les ViewModels et les annotations</w:t>
      </w:r>
    </w:p>
    <w:p w14:paraId="0C4CC9BB" w14:textId="3AB684FE" w:rsidR="004A03D9" w:rsidRDefault="004A03D9" w:rsidP="004A03D9">
      <w:r>
        <w:t xml:space="preserve">Nous allons maintenant </w:t>
      </w:r>
      <w:r w:rsidR="00594895">
        <w:t>créer une View présentant les informations de plusieurs modèles à la fois et un calcul.</w:t>
      </w:r>
    </w:p>
    <w:p w14:paraId="361BDF30" w14:textId="77777777" w:rsidR="00594895" w:rsidRPr="000C4172" w:rsidRDefault="00594895" w:rsidP="00594895">
      <w:pPr>
        <w:pStyle w:val="Titre2"/>
      </w:pPr>
      <w:r>
        <w:t>Création d’une branche pour la fonctionnalité</w:t>
      </w:r>
    </w:p>
    <w:p w14:paraId="664DF459" w14:textId="00DBC46D" w:rsidR="00594895" w:rsidRPr="00B30A98" w:rsidRDefault="00594895" w:rsidP="00594895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 xml:space="preserve">Créez une branche appelée </w:t>
      </w:r>
      <w:r>
        <w:rPr>
          <w:b/>
          <w:bCs/>
        </w:rPr>
        <w:t>FCT</w:t>
      </w:r>
      <w:r w:rsidR="00790B3C">
        <w:rPr>
          <w:b/>
          <w:bCs/>
        </w:rPr>
        <w:t>_ZombieType_</w:t>
      </w:r>
      <w:r w:rsidR="006D1D07">
        <w:rPr>
          <w:b/>
          <w:bCs/>
        </w:rPr>
        <w:t>VM_Annotations</w:t>
      </w:r>
      <w:r>
        <w:rPr>
          <w:b/>
          <w:bCs/>
        </w:rPr>
        <w:t xml:space="preserve"> </w:t>
      </w:r>
    </w:p>
    <w:p w14:paraId="57A3F836" w14:textId="77777777" w:rsidR="00594895" w:rsidRPr="00B30A98" w:rsidRDefault="00594895" w:rsidP="00594895">
      <w:pPr>
        <w:pStyle w:val="Paragraphedeliste"/>
        <w:numPr>
          <w:ilvl w:val="0"/>
          <w:numId w:val="16"/>
        </w:numPr>
        <w:spacing w:before="0" w:after="160" w:line="259" w:lineRule="auto"/>
        <w:rPr>
          <w:highlight w:val="yellow"/>
        </w:rPr>
      </w:pPr>
      <w:r w:rsidRPr="00B30A98">
        <w:rPr>
          <w:highlight w:val="yellow"/>
        </w:rPr>
        <w:t xml:space="preserve">Assurez-vous d'être dans la branche </w:t>
      </w:r>
      <w:r>
        <w:rPr>
          <w:highlight w:val="yellow"/>
        </w:rPr>
        <w:t>que vous avez créée dans LOCAL</w:t>
      </w:r>
    </w:p>
    <w:p w14:paraId="5CD1F574" w14:textId="77777777" w:rsidR="00594895" w:rsidRDefault="00594895" w:rsidP="004A03D9"/>
    <w:p w14:paraId="3EF4B54B" w14:textId="2D770AC5" w:rsidR="00010224" w:rsidRPr="000C4172" w:rsidRDefault="00010224" w:rsidP="00010224">
      <w:pPr>
        <w:pStyle w:val="Titre2"/>
      </w:pPr>
      <w:r>
        <w:t>Améliorer la View Index</w:t>
      </w:r>
    </w:p>
    <w:p w14:paraId="4CDBCB0C" w14:textId="77777777" w:rsidR="00010224" w:rsidRDefault="00010224" w:rsidP="00010224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 xml:space="preserve">Ouvrez le </w:t>
      </w:r>
      <w:r w:rsidRPr="00A94858">
        <w:rPr>
          <w:b/>
          <w:bCs/>
        </w:rPr>
        <w:t>ZombieTypeController</w:t>
      </w:r>
    </w:p>
    <w:p w14:paraId="27096C2B" w14:textId="1E0CA9F8" w:rsidR="00010224" w:rsidRDefault="00010224" w:rsidP="00010224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 xml:space="preserve">Modifiez le code de l’action </w:t>
      </w:r>
      <w:r>
        <w:rPr>
          <w:b/>
          <w:bCs/>
        </w:rPr>
        <w:t xml:space="preserve">Index </w:t>
      </w:r>
      <w:r>
        <w:t>afin de ne pas utiliser le ViewBag</w:t>
      </w:r>
    </w:p>
    <w:p w14:paraId="59E48E41" w14:textId="1184983A" w:rsidR="001253B8" w:rsidRPr="00A57639" w:rsidRDefault="001253B8" w:rsidP="0012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57639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A57639">
        <w:rPr>
          <w:rFonts w:ascii="Cascadia Mono" w:hAnsi="Cascadia Mono" w:cs="Cascadia Mono"/>
          <w:color w:val="000000"/>
          <w:sz w:val="19"/>
          <w:szCs w:val="19"/>
        </w:rPr>
        <w:t xml:space="preserve"> IActionResult Index()</w:t>
      </w:r>
    </w:p>
    <w:p w14:paraId="303236F8" w14:textId="47AF7F0A" w:rsidR="001253B8" w:rsidRPr="00A57639" w:rsidRDefault="001253B8" w:rsidP="0012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57639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739C64" w14:textId="6C1A5C96" w:rsidR="001253B8" w:rsidRPr="00A57639" w:rsidRDefault="00A94858" w:rsidP="0012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57639"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r w:rsidRPr="00A57639">
        <w:rPr>
          <w:rFonts w:ascii="Cascadia Mono" w:hAnsi="Cascadia Mono" w:cs="Cascadia Mono"/>
          <w:color w:val="0000FF"/>
          <w:sz w:val="19"/>
          <w:szCs w:val="19"/>
          <w:highlight w:val="magenta"/>
        </w:rPr>
        <w:t>this</w:t>
      </w:r>
      <w:r w:rsidRPr="00A57639">
        <w:rPr>
          <w:rFonts w:ascii="Cascadia Mono" w:hAnsi="Cascadia Mono" w:cs="Cascadia Mono"/>
          <w:color w:val="000000"/>
          <w:sz w:val="19"/>
          <w:szCs w:val="19"/>
          <w:highlight w:val="magenta"/>
        </w:rPr>
        <w:t>.ViewBag.MaListe</w:t>
      </w:r>
      <w:r w:rsidR="007E5B2E" w:rsidRPr="00A57639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List&lt;ZombieType&gt; </w:t>
      </w:r>
      <w:r w:rsidRPr="00A57639">
        <w:rPr>
          <w:rFonts w:ascii="Cascadia Mono" w:hAnsi="Cascadia Mono" w:cs="Cascadia Mono"/>
          <w:color w:val="000000"/>
          <w:sz w:val="19"/>
          <w:szCs w:val="19"/>
          <w:highlight w:val="green"/>
        </w:rPr>
        <w:t>z</w:t>
      </w:r>
      <w:r w:rsidR="001253B8" w:rsidRPr="00A57639">
        <w:rPr>
          <w:rFonts w:ascii="Cascadia Mono" w:hAnsi="Cascadia Mono" w:cs="Cascadia Mono"/>
          <w:color w:val="000000"/>
          <w:sz w:val="19"/>
          <w:szCs w:val="19"/>
          <w:highlight w:val="green"/>
        </w:rPr>
        <w:t>ombieTypesList</w:t>
      </w:r>
      <w:r w:rsidR="001253B8" w:rsidRPr="00A57639">
        <w:rPr>
          <w:rFonts w:ascii="Cascadia Mono" w:hAnsi="Cascadia Mono" w:cs="Cascadia Mono"/>
          <w:color w:val="000000"/>
          <w:sz w:val="19"/>
          <w:szCs w:val="19"/>
        </w:rPr>
        <w:t xml:space="preserve"> = _baseDonnees.ZombieTypes.ToList();</w:t>
      </w:r>
    </w:p>
    <w:p w14:paraId="1B436912" w14:textId="77777777" w:rsidR="001253B8" w:rsidRPr="00A57639" w:rsidRDefault="001253B8" w:rsidP="0012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0422889F" w14:textId="340A6054" w:rsidR="001253B8" w:rsidRPr="00A94858" w:rsidRDefault="001253B8" w:rsidP="0012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63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9485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948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View(</w:t>
      </w:r>
      <w:r w:rsidR="00A94858">
        <w:rPr>
          <w:rFonts w:ascii="Cascadia Mono" w:hAnsi="Cascadia Mono" w:cs="Cascadia Mono"/>
          <w:color w:val="000000"/>
          <w:sz w:val="19"/>
          <w:szCs w:val="19"/>
          <w:lang w:val="en-US"/>
        </w:rPr>
        <w:t>z</w:t>
      </w:r>
      <w:r w:rsidRPr="00A94858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ombieTypesList</w:t>
      </w:r>
      <w:r w:rsidRPr="00A948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021D3B" w14:textId="2ED911F2" w:rsidR="00AB5311" w:rsidRPr="00A94858" w:rsidRDefault="001253B8" w:rsidP="0012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spacing w:before="0" w:after="160" w:line="259" w:lineRule="auto"/>
        <w:ind w:left="360"/>
        <w:rPr>
          <w:lang w:val="en-US"/>
        </w:rPr>
      </w:pPr>
      <w:r w:rsidRPr="00A9485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83764C" w14:textId="3C3881BF" w:rsidR="00A867C1" w:rsidRPr="00B16402" w:rsidRDefault="00A867C1" w:rsidP="00A867C1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 xml:space="preserve">Modifiez la View </w:t>
      </w:r>
      <w:r>
        <w:rPr>
          <w:b/>
          <w:bCs/>
        </w:rPr>
        <w:t xml:space="preserve">Index </w:t>
      </w:r>
      <w:r>
        <w:t>afin d’utiliser le model envoyé en paramètre</w:t>
      </w:r>
      <w:r w:rsidR="00B16402">
        <w:t xml:space="preserve">, soit </w:t>
      </w:r>
      <w:r w:rsidR="00B16402">
        <w:rPr>
          <w:b/>
          <w:bCs/>
        </w:rPr>
        <w:t>ZombieTypeList</w:t>
      </w:r>
    </w:p>
    <w:p w14:paraId="11AEB32F" w14:textId="7965896D" w:rsidR="000F34A1" w:rsidRPr="000F34A1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F34A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@model </w:t>
      </w:r>
      <w:r w:rsidRPr="000F34A1">
        <w:rPr>
          <w:rFonts w:ascii="Cascadia Mono" w:hAnsi="Cascadia Mono" w:cs="Cascadia Mono"/>
          <w:color w:val="2B91AF"/>
          <w:sz w:val="19"/>
          <w:szCs w:val="19"/>
          <w:highlight w:val="green"/>
          <w:lang w:val="en-CA"/>
        </w:rPr>
        <w:t>IEnumerable</w:t>
      </w:r>
      <w:r w:rsidRPr="000F34A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&lt;</w:t>
      </w:r>
      <w:r w:rsidRPr="000F34A1">
        <w:rPr>
          <w:rFonts w:ascii="Cascadia Mono" w:hAnsi="Cascadia Mono" w:cs="Cascadia Mono"/>
          <w:color w:val="2B91AF"/>
          <w:sz w:val="19"/>
          <w:szCs w:val="19"/>
          <w:highlight w:val="green"/>
          <w:lang w:val="en-CA"/>
        </w:rPr>
        <w:t>ZombieType</w:t>
      </w:r>
      <w:r w:rsidR="00EC4846">
        <w:rPr>
          <w:rFonts w:ascii="Cascadia Mono" w:hAnsi="Cascadia Mono" w:cs="Cascadia Mono"/>
          <w:color w:val="000000"/>
          <w:sz w:val="19"/>
          <w:szCs w:val="19"/>
          <w:lang w:val="en-CA"/>
        </w:rPr>
        <w:t>&gt;</w:t>
      </w:r>
    </w:p>
    <w:p w14:paraId="761CDCDA" w14:textId="77777777" w:rsidR="000F34A1" w:rsidRPr="000F34A1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Tahoma" w:hAnsi="Tahoma" w:cs="Tahoma"/>
          <w:color w:val="000000"/>
          <w:sz w:val="19"/>
          <w:szCs w:val="19"/>
        </w:rPr>
        <w:t>﻿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0F34A1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F34A1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="container p-3"&gt;</w:t>
      </w:r>
    </w:p>
    <w:p w14:paraId="4C517BAC" w14:textId="77777777" w:rsidR="000F34A1" w:rsidRPr="000F34A1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0F34A1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F34A1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="row pt-4"&gt;</w:t>
      </w:r>
    </w:p>
    <w:p w14:paraId="6D0265A6" w14:textId="77777777" w:rsidR="000F34A1" w:rsidRPr="000F34A1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0F34A1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F34A1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="col-10"&gt;</w:t>
      </w:r>
    </w:p>
    <w:p w14:paraId="10028E4A" w14:textId="77777777" w:rsidR="000F34A1" w:rsidRPr="000F34A1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0F34A1">
        <w:rPr>
          <w:rFonts w:ascii="Cascadia Mono" w:hAnsi="Cascadia Mono" w:cs="Cascadia Mono"/>
          <w:color w:val="800000"/>
          <w:sz w:val="19"/>
          <w:szCs w:val="19"/>
          <w:lang w:val="en-CA"/>
        </w:rPr>
        <w:t>h2</w:t>
      </w: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F34A1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="text-primary"&gt;</w:t>
      </w: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>Zombie Type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0F34A1">
        <w:rPr>
          <w:rFonts w:ascii="Cascadia Mono" w:hAnsi="Cascadia Mono" w:cs="Cascadia Mono"/>
          <w:color w:val="800000"/>
          <w:sz w:val="19"/>
          <w:szCs w:val="19"/>
          <w:lang w:val="en-CA"/>
        </w:rPr>
        <w:t>h2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4D195F75" w14:textId="77777777" w:rsidR="000F34A1" w:rsidRPr="000F34A1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0F34A1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3F0C680E" w14:textId="5D4E7D21" w:rsidR="000F34A1" w:rsidRPr="000F34A1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……</w:t>
      </w:r>
    </w:p>
    <w:p w14:paraId="5A00C6C3" w14:textId="77777777" w:rsidR="000F34A1" w:rsidRPr="000F34A1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0F34A1">
        <w:rPr>
          <w:rFonts w:ascii="Cascadia Mono" w:hAnsi="Cascadia Mono" w:cs="Cascadia Mono"/>
          <w:color w:val="800000"/>
          <w:sz w:val="19"/>
          <w:szCs w:val="19"/>
          <w:lang w:val="en-CA"/>
        </w:rPr>
        <w:t>tbody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6AD61355" w14:textId="77777777" w:rsidR="000F34A1" w:rsidRPr="000F34A1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@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foreach</w:t>
      </w: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var</w:t>
      </w: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item 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in</w:t>
      </w: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8A2985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Model</w:t>
      </w: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31B0A4AF" w14:textId="77777777" w:rsidR="000F34A1" w:rsidRPr="000F34A1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{</w:t>
      </w:r>
    </w:p>
    <w:p w14:paraId="60AA8A57" w14:textId="77777777" w:rsidR="000F34A1" w:rsidRPr="000F34A1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0F34A1">
        <w:rPr>
          <w:rFonts w:ascii="Cascadia Mono" w:hAnsi="Cascadia Mono" w:cs="Cascadia Mono"/>
          <w:color w:val="800000"/>
          <w:sz w:val="19"/>
          <w:szCs w:val="19"/>
          <w:lang w:val="en-CA"/>
        </w:rPr>
        <w:t>tr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098A115D" w14:textId="77777777" w:rsidR="000F34A1" w:rsidRPr="000F34A1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0F34A1">
        <w:rPr>
          <w:rFonts w:ascii="Cascadia Mono" w:hAnsi="Cascadia Mono" w:cs="Cascadia Mono"/>
          <w:color w:val="800000"/>
          <w:sz w:val="19"/>
          <w:szCs w:val="19"/>
          <w:lang w:val="en-CA"/>
        </w:rPr>
        <w:t>td</w:t>
      </w: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F34A1">
        <w:rPr>
          <w:rFonts w:ascii="Cascadia Mono" w:hAnsi="Cascadia Mono" w:cs="Cascadia Mono"/>
          <w:color w:val="FF0000"/>
          <w:sz w:val="19"/>
          <w:szCs w:val="19"/>
          <w:lang w:val="en-CA"/>
        </w:rPr>
        <w:t>width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="80%"&gt;</w:t>
      </w: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>@item.TypeName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0F34A1">
        <w:rPr>
          <w:rFonts w:ascii="Cascadia Mono" w:hAnsi="Cascadia Mono" w:cs="Cascadia Mono"/>
          <w:color w:val="800000"/>
          <w:sz w:val="19"/>
          <w:szCs w:val="19"/>
          <w:lang w:val="en-CA"/>
        </w:rPr>
        <w:t>td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10C8C387" w14:textId="77777777" w:rsidR="000F34A1" w:rsidRPr="00D05EF2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</w:t>
      </w: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05EF2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EF2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="text-center"&gt;</w:t>
      </w:r>
    </w:p>
    <w:p w14:paraId="618B4BA9" w14:textId="0101C200" w:rsidR="00B16402" w:rsidRPr="000F34A1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spacing w:before="0" w:after="160" w:line="259" w:lineRule="auto"/>
        <w:rPr>
          <w:lang w:val="en-CA"/>
        </w:rPr>
      </w:pP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0F34A1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F34A1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="w-75 btn-group"</w:t>
      </w: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F34A1">
        <w:rPr>
          <w:rFonts w:ascii="Cascadia Mono" w:hAnsi="Cascadia Mono" w:cs="Cascadia Mono"/>
          <w:color w:val="FF0000"/>
          <w:sz w:val="19"/>
          <w:szCs w:val="19"/>
          <w:lang w:val="en-CA"/>
        </w:rPr>
        <w:t>role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="group"&gt;</w:t>
      </w:r>
    </w:p>
    <w:p w14:paraId="540B0AEF" w14:textId="335EDBB6" w:rsidR="00B84308" w:rsidRDefault="00B84308" w:rsidP="00B84308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 xml:space="preserve">Testez la View </w:t>
      </w:r>
      <w:r>
        <w:rPr>
          <w:b/>
          <w:bCs/>
        </w:rPr>
        <w:t>Index</w:t>
      </w:r>
      <w:r w:rsidR="009B56FB">
        <w:rPr>
          <w:b/>
          <w:bCs/>
        </w:rPr>
        <w:t xml:space="preserve">, </w:t>
      </w:r>
      <w:r w:rsidR="009B56FB">
        <w:t>vous devriez avoir ceci :</w:t>
      </w:r>
    </w:p>
    <w:p w14:paraId="2CC77E5D" w14:textId="25319901" w:rsidR="009B56FB" w:rsidRPr="00D73934" w:rsidRDefault="00C82EE4" w:rsidP="009B56FB">
      <w:pPr>
        <w:spacing w:before="0" w:after="160" w:line="259" w:lineRule="auto"/>
      </w:pPr>
      <w:r>
        <w:rPr>
          <w:noProof/>
        </w:rPr>
        <w:drawing>
          <wp:inline distT="0" distB="0" distL="0" distR="0" wp14:anchorId="4E443AA0" wp14:editId="63BC7ECF">
            <wp:extent cx="3810000" cy="2034569"/>
            <wp:effectExtent l="0" t="0" r="0" b="3810"/>
            <wp:docPr id="18" name="Image 18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, capture d’écran, Police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195" cy="204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3C0E1" w14:textId="400DCBD5" w:rsidR="004A03D9" w:rsidRPr="000C4172" w:rsidRDefault="00755A64" w:rsidP="004A03D9">
      <w:pPr>
        <w:pStyle w:val="Titre2"/>
      </w:pPr>
      <w:r>
        <w:lastRenderedPageBreak/>
        <w:t>View affichant le type de zombie et la liste des zombies assocés</w:t>
      </w:r>
    </w:p>
    <w:p w14:paraId="2CD31DCF" w14:textId="77777777" w:rsidR="005034F0" w:rsidRDefault="005034F0" w:rsidP="000F34A1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>Ouvrez le ZombieTypeController</w:t>
      </w:r>
    </w:p>
    <w:p w14:paraId="2F0A8885" w14:textId="77777777" w:rsidR="005034F0" w:rsidRPr="005034F0" w:rsidRDefault="005034F0" w:rsidP="000F34A1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 xml:space="preserve">Ajoutez une action GET pour </w:t>
      </w:r>
      <w:r>
        <w:rPr>
          <w:b/>
          <w:bCs/>
        </w:rPr>
        <w:t>Details</w:t>
      </w:r>
    </w:p>
    <w:p w14:paraId="56613D24" w14:textId="77777777" w:rsidR="00E527B2" w:rsidRPr="00E527B2" w:rsidRDefault="00E527B2" w:rsidP="00E52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527B2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E527B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IActionResult Details()</w:t>
      </w:r>
    </w:p>
    <w:p w14:paraId="6B736B49" w14:textId="60AEEE2D" w:rsidR="00E527B2" w:rsidRPr="00E527B2" w:rsidRDefault="00E527B2" w:rsidP="00E52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527B2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</w:p>
    <w:p w14:paraId="45E7CE39" w14:textId="256741CB" w:rsidR="00E527B2" w:rsidRPr="00E527B2" w:rsidRDefault="00E527B2" w:rsidP="00E52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 xml:space="preserve">   </w:t>
      </w:r>
      <w:r w:rsidRPr="00E527B2"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 w:rsidRPr="00E527B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View();</w:t>
      </w:r>
    </w:p>
    <w:p w14:paraId="7F1C39EF" w14:textId="3D5B7F29" w:rsidR="005034F0" w:rsidRPr="00B77E23" w:rsidRDefault="00E527B2" w:rsidP="00E52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spacing w:before="0" w:after="160" w:line="259" w:lineRule="auto"/>
        <w:ind w:left="360"/>
        <w:rPr>
          <w:lang w:val="en-CA"/>
        </w:rPr>
      </w:pPr>
      <w:r w:rsidRPr="00B77E23">
        <w:rPr>
          <w:rFonts w:ascii="Cascadia Mono" w:hAnsi="Cascadia Mono" w:cs="Cascadia Mono"/>
          <w:color w:val="000000"/>
          <w:sz w:val="19"/>
          <w:szCs w:val="19"/>
          <w:lang w:val="en-CA"/>
        </w:rPr>
        <w:t>}</w:t>
      </w:r>
    </w:p>
    <w:p w14:paraId="35317956" w14:textId="1F9BA61F" w:rsidR="000F68B8" w:rsidRDefault="00E527B2" w:rsidP="000F34A1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>Générez la View</w:t>
      </w:r>
      <w:r w:rsidR="000F68B8">
        <w:t xml:space="preserve"> </w:t>
      </w:r>
      <w:r w:rsidR="000F68B8">
        <w:rPr>
          <w:b/>
          <w:bCs/>
        </w:rPr>
        <w:t>Details</w:t>
      </w:r>
      <w:r w:rsidR="00A07E5F">
        <w:rPr>
          <w:b/>
          <w:bCs/>
        </w:rPr>
        <w:t xml:space="preserve">, </w:t>
      </w:r>
      <w:r w:rsidR="00A07E5F">
        <w:t xml:space="preserve">remplacez le contenu par </w:t>
      </w:r>
      <w:r w:rsidR="00764A1A">
        <w:t>le départ suivant :</w:t>
      </w:r>
    </w:p>
    <w:p w14:paraId="5119C003" w14:textId="059BEFA7" w:rsidR="005D1A3E" w:rsidRPr="000F68B8" w:rsidRDefault="005D1A3E" w:rsidP="005D1A3E">
      <w:pPr>
        <w:pStyle w:val="Paragraphedeliste"/>
        <w:numPr>
          <w:ilvl w:val="1"/>
          <w:numId w:val="27"/>
        </w:numPr>
        <w:spacing w:before="0" w:after="160" w:line="259" w:lineRule="auto"/>
      </w:pPr>
      <w:r>
        <w:t xml:space="preserve">Note : Pas besoin de </w:t>
      </w:r>
      <w:r w:rsidR="00CE2E5B">
        <w:t xml:space="preserve">rien </w:t>
      </w:r>
      <w:r>
        <w:t xml:space="preserve">changer à cette vue pour le moment, </w:t>
      </w:r>
      <w:r w:rsidR="00CE2E5B">
        <w:t>vous allez utiliser un ViewModel un peu plus tard pour afficher les bonnes valeurs.</w:t>
      </w:r>
    </w:p>
    <w:p w14:paraId="273579B4" w14:textId="77777777" w:rsidR="000F55FC" w:rsidRPr="00D05EF2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>@{</w:t>
      </w:r>
    </w:p>
    <w:p w14:paraId="498AAC95" w14:textId="77777777" w:rsidR="000F55FC" w:rsidRPr="00D05EF2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ViewData[</w:t>
      </w:r>
      <w:r w:rsidRPr="00D05EF2">
        <w:rPr>
          <w:rFonts w:ascii="Cascadia Mono" w:hAnsi="Cascadia Mono" w:cs="Cascadia Mono"/>
          <w:color w:val="A31515"/>
          <w:sz w:val="19"/>
          <w:szCs w:val="19"/>
          <w:lang w:val="en-US"/>
        </w:rPr>
        <w:t>"Title"</w:t>
      </w: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D05EF2">
        <w:rPr>
          <w:rFonts w:ascii="Cascadia Mono" w:hAnsi="Cascadia Mono" w:cs="Cascadia Mono"/>
          <w:color w:val="A31515"/>
          <w:sz w:val="19"/>
          <w:szCs w:val="19"/>
          <w:lang w:val="en-US"/>
        </w:rPr>
        <w:t>"Details"</w:t>
      </w: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0BA0D3" w14:textId="77777777" w:rsidR="000F55FC" w:rsidRPr="00D05EF2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25B08C" w14:textId="77777777" w:rsidR="000F55FC" w:rsidRPr="00D05EF2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F2A1EF" w14:textId="77777777" w:rsidR="000F55FC" w:rsidRPr="00D05EF2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05EF2">
        <w:rPr>
          <w:rFonts w:ascii="Cascadia Mono" w:hAnsi="Cascadia Mono" w:cs="Cascadia Mono"/>
          <w:color w:val="800000"/>
          <w:sz w:val="19"/>
          <w:szCs w:val="19"/>
          <w:lang w:val="en-US"/>
        </w:rPr>
        <w:t>h1</w:t>
      </w: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Type: </w:t>
      </w:r>
      <w:r w:rsidRPr="005D1A3E">
        <w:rPr>
          <w:rFonts w:ascii="Cascadia Mono" w:hAnsi="Cascadia Mono" w:cs="Cascadia Mono"/>
          <w:color w:val="000000"/>
          <w:sz w:val="19"/>
          <w:szCs w:val="19"/>
          <w:lang w:val="en-US"/>
        </w:rPr>
        <w:t>NOM DU ZOMBIETYPE</w:t>
      </w: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05EF2">
        <w:rPr>
          <w:rFonts w:ascii="Cascadia Mono" w:hAnsi="Cascadia Mono" w:cs="Cascadia Mono"/>
          <w:color w:val="800000"/>
          <w:sz w:val="19"/>
          <w:szCs w:val="19"/>
          <w:lang w:val="en-US"/>
        </w:rPr>
        <w:t>h1</w:t>
      </w: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03B14B5" w14:textId="77777777" w:rsidR="000F55FC" w:rsidRPr="00D05EF2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963727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0F55FC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0F55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55FC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486D9FB8" w14:textId="77777777" w:rsidR="00001AE1" w:rsidRDefault="00001AE1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01AE1">
        <w:rPr>
          <w:rFonts w:ascii="Cascadia Mono" w:hAnsi="Cascadia Mono" w:cs="Cascadia Mono"/>
          <w:color w:val="000000"/>
          <w:sz w:val="19"/>
          <w:szCs w:val="19"/>
          <w:highlight w:val="yellow"/>
        </w:rPr>
        <w:t>@*</w:t>
      </w:r>
      <w:r w:rsidRPr="00001AE1">
        <w:rPr>
          <w:rFonts w:ascii="Cascadia Mono" w:hAnsi="Cascadia Mono" w:cs="Cascadia Mono"/>
          <w:color w:val="006400"/>
          <w:sz w:val="19"/>
          <w:szCs w:val="19"/>
          <w:highlight w:val="yellow"/>
        </w:rPr>
        <w:t xml:space="preserve">  POUR CHAQUE ZOMBIE:</w:t>
      </w:r>
      <w:r w:rsidRPr="00001AE1">
        <w:rPr>
          <w:rFonts w:ascii="Cascadia Mono" w:hAnsi="Cascadia Mono" w:cs="Cascadia Mono"/>
          <w:color w:val="000000"/>
          <w:sz w:val="19"/>
          <w:szCs w:val="19"/>
          <w:highlight w:val="yellow"/>
        </w:rPr>
        <w:t>*@</w:t>
      </w:r>
    </w:p>
    <w:p w14:paraId="15048EA0" w14:textId="643460AC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01AE1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0F55FC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0F55FC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0F55F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F55FC">
        <w:rPr>
          <w:rFonts w:ascii="Cascadia Mono" w:hAnsi="Cascadia Mono" w:cs="Cascadia Mono"/>
          <w:color w:val="FF0000"/>
          <w:sz w:val="19"/>
          <w:szCs w:val="19"/>
          <w:lang w:val="en-CA"/>
        </w:rPr>
        <w:t>href</w:t>
      </w:r>
      <w:r w:rsidRPr="000F55FC">
        <w:rPr>
          <w:rFonts w:ascii="Cascadia Mono" w:hAnsi="Cascadia Mono" w:cs="Cascadia Mono"/>
          <w:color w:val="0000FF"/>
          <w:sz w:val="19"/>
          <w:szCs w:val="19"/>
          <w:lang w:val="en-CA"/>
        </w:rPr>
        <w:t>="#"</w:t>
      </w:r>
      <w:r w:rsidRPr="000F55F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F55FC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0F55FC">
        <w:rPr>
          <w:rFonts w:ascii="Cascadia Mono" w:hAnsi="Cascadia Mono" w:cs="Cascadia Mono"/>
          <w:color w:val="0000FF"/>
          <w:sz w:val="19"/>
          <w:szCs w:val="19"/>
          <w:lang w:val="en-CA"/>
        </w:rPr>
        <w:t>="card  border m-3 text-center bg-warning"</w:t>
      </w:r>
      <w:r w:rsidRPr="000F55F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F55FC">
        <w:rPr>
          <w:rFonts w:ascii="Cascadia Mono" w:hAnsi="Cascadia Mono" w:cs="Cascadia Mono"/>
          <w:color w:val="FF0000"/>
          <w:sz w:val="19"/>
          <w:szCs w:val="19"/>
          <w:lang w:val="en-CA"/>
        </w:rPr>
        <w:t>style</w:t>
      </w:r>
      <w:r w:rsidRPr="000F55FC">
        <w:rPr>
          <w:rFonts w:ascii="Cascadia Mono" w:hAnsi="Cascadia Mono" w:cs="Cascadia Mono"/>
          <w:color w:val="0000FF"/>
          <w:sz w:val="19"/>
          <w:szCs w:val="19"/>
          <w:lang w:val="en-CA"/>
        </w:rPr>
        <w:t>="width: 20rem; background-image: url('/images/imagesLayout/Fond.png'); "&gt;</w:t>
      </w:r>
    </w:p>
    <w:p w14:paraId="6AE03E21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F55F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0F55FC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0F55FC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0F55F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F55FC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0F55FC">
        <w:rPr>
          <w:rFonts w:ascii="Cascadia Mono" w:hAnsi="Cascadia Mono" w:cs="Cascadia Mono"/>
          <w:color w:val="0000FF"/>
          <w:sz w:val="19"/>
          <w:szCs w:val="19"/>
          <w:lang w:val="en-CA"/>
        </w:rPr>
        <w:t>="card-body  text-warning"&gt;</w:t>
      </w:r>
    </w:p>
    <w:p w14:paraId="37BC660F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F55F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0F55FC">
        <w:rPr>
          <w:rFonts w:ascii="Cascadia Mono" w:hAnsi="Cascadia Mono" w:cs="Cascadia Mono"/>
          <w:color w:val="800000"/>
          <w:sz w:val="19"/>
          <w:szCs w:val="19"/>
        </w:rPr>
        <w:t>h3</w:t>
      </w:r>
      <w:r w:rsidRPr="000F55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55FC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="card-title"&gt;</w:t>
      </w:r>
      <w:r w:rsidRPr="000F55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1A3E">
        <w:rPr>
          <w:rFonts w:ascii="Cascadia Mono" w:hAnsi="Cascadia Mono" w:cs="Cascadia Mono"/>
          <w:color w:val="000000"/>
          <w:sz w:val="19"/>
          <w:szCs w:val="19"/>
        </w:rPr>
        <w:t>NOM DU ZOMBIE</w:t>
      </w:r>
      <w:r w:rsidRPr="000F55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0F55FC">
        <w:rPr>
          <w:rFonts w:ascii="Cascadia Mono" w:hAnsi="Cascadia Mono" w:cs="Cascadia Mono"/>
          <w:color w:val="800000"/>
          <w:sz w:val="19"/>
          <w:szCs w:val="19"/>
        </w:rPr>
        <w:t>h3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A420D8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F55FC"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0F55FC">
        <w:rPr>
          <w:rFonts w:ascii="Cascadia Mono" w:hAnsi="Cascadia Mono" w:cs="Cascadia Mono"/>
          <w:color w:val="800000"/>
          <w:sz w:val="19"/>
          <w:szCs w:val="19"/>
        </w:rPr>
        <w:t>h5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0F55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1A3E">
        <w:rPr>
          <w:rFonts w:ascii="Cascadia Mono" w:hAnsi="Cascadia Mono" w:cs="Cascadia Mono"/>
          <w:color w:val="000000"/>
          <w:sz w:val="19"/>
          <w:szCs w:val="19"/>
        </w:rPr>
        <w:t>POINT</w:t>
      </w:r>
      <w:r w:rsidRPr="000F55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0F55FC">
        <w:rPr>
          <w:rFonts w:ascii="Cascadia Mono" w:hAnsi="Cascadia Mono" w:cs="Cascadia Mono"/>
          <w:color w:val="800000"/>
          <w:sz w:val="19"/>
          <w:szCs w:val="19"/>
        </w:rPr>
        <w:t>h5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8CDEAE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F55F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0F55FC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477561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F55FC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0F55FC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6EDE9B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175ECE62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2B2032A3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F55FC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0F55FC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435110" w14:textId="3FC8D79A" w:rsidR="000F55FC" w:rsidRPr="000F55FC" w:rsidRDefault="00A07E5F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07E5F">
        <w:rPr>
          <w:rFonts w:ascii="Cascadia Mono" w:hAnsi="Cascadia Mono" w:cs="Cascadia Mono"/>
          <w:color w:val="000000"/>
          <w:sz w:val="19"/>
          <w:szCs w:val="19"/>
          <w:highlight w:val="yellow"/>
        </w:rPr>
        <w:t>@*</w:t>
      </w:r>
      <w:r w:rsidRPr="00A07E5F">
        <w:rPr>
          <w:rFonts w:ascii="Cascadia Mono" w:hAnsi="Cascadia Mono" w:cs="Cascadia Mono"/>
          <w:color w:val="006400"/>
          <w:sz w:val="19"/>
          <w:szCs w:val="19"/>
          <w:highlight w:val="yellow"/>
        </w:rPr>
        <w:t xml:space="preserve"> SI AUCUN ZOMBIE ASSOCIÉ</w:t>
      </w:r>
      <w:r w:rsidRPr="00A07E5F">
        <w:rPr>
          <w:rFonts w:ascii="Cascadia Mono" w:hAnsi="Cascadia Mono" w:cs="Cascadia Mono"/>
          <w:color w:val="000000"/>
          <w:sz w:val="19"/>
          <w:szCs w:val="19"/>
          <w:highlight w:val="yellow"/>
        </w:rPr>
        <w:t>*@</w:t>
      </w:r>
    </w:p>
    <w:p w14:paraId="6A898EFA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07E5F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0F55FC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0F55FC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0F55F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F55FC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0F55FC">
        <w:rPr>
          <w:rFonts w:ascii="Cascadia Mono" w:hAnsi="Cascadia Mono" w:cs="Cascadia Mono"/>
          <w:color w:val="0000FF"/>
          <w:sz w:val="19"/>
          <w:szCs w:val="19"/>
          <w:lang w:val="en-CA"/>
        </w:rPr>
        <w:t>="alert alert-danger"&gt;</w:t>
      </w:r>
      <w:r w:rsidRPr="000F55FC">
        <w:rPr>
          <w:rFonts w:ascii="Cascadia Mono" w:hAnsi="Cascadia Mono" w:cs="Cascadia Mono"/>
          <w:color w:val="000000"/>
          <w:sz w:val="19"/>
          <w:szCs w:val="19"/>
          <w:lang w:val="en-CA"/>
        </w:rPr>
        <w:t>No associated zombie for this type</w:t>
      </w:r>
      <w:r w:rsidRPr="000F55FC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0F55FC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0F55FC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3A3F078E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F55F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</w:p>
    <w:p w14:paraId="1F119A4B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01590292" w14:textId="77777777" w:rsidR="000F55FC" w:rsidRPr="00D05EF2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5F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</w:t>
      </w: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05EF2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EC44DEA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F55F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0F55FC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0F55FC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</w:t>
      </w:r>
      <w:r w:rsidRPr="000F55F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F55FC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asp-action</w:t>
      </w:r>
      <w:r w:rsidRPr="000F55FC">
        <w:rPr>
          <w:rFonts w:ascii="Cascadia Mono" w:hAnsi="Cascadia Mono" w:cs="Cascadia Mono"/>
          <w:color w:val="0000FF"/>
          <w:sz w:val="19"/>
          <w:szCs w:val="19"/>
          <w:lang w:val="en-CA"/>
        </w:rPr>
        <w:t>="Index"&gt;</w:t>
      </w:r>
      <w:r w:rsidRPr="000F55FC">
        <w:rPr>
          <w:rFonts w:ascii="Cascadia Mono" w:hAnsi="Cascadia Mono" w:cs="Cascadia Mono"/>
          <w:color w:val="000000"/>
          <w:sz w:val="19"/>
          <w:szCs w:val="19"/>
          <w:lang w:val="en-CA"/>
        </w:rPr>
        <w:t>Back to List</w:t>
      </w:r>
      <w:r w:rsidRPr="000F55FC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0F55FC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</w:t>
      </w:r>
      <w:r w:rsidRPr="000F55FC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566B23E3" w14:textId="5BEDF0A9" w:rsidR="000F68B8" w:rsidRPr="000F68B8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spacing w:before="0" w:after="160" w:line="259" w:lineRule="auto"/>
        <w:ind w:left="360"/>
      </w:pPr>
      <w:r w:rsidRPr="000F55FC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0F55FC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B89FB3" w14:textId="355A61A4" w:rsidR="009B56FB" w:rsidRPr="00B16402" w:rsidRDefault="00612B8C" w:rsidP="009B56FB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 xml:space="preserve">Ajoutez </w:t>
      </w:r>
      <w:r w:rsidR="009B56FB">
        <w:t xml:space="preserve">le code nécessaire dans la view </w:t>
      </w:r>
      <w:r w:rsidR="009B56FB">
        <w:rPr>
          <w:b/>
          <w:bCs/>
        </w:rPr>
        <w:t>Index</w:t>
      </w:r>
      <w:r w:rsidR="009B56FB">
        <w:t xml:space="preserve"> afin que la View </w:t>
      </w:r>
      <w:r w:rsidR="009B56FB">
        <w:rPr>
          <w:b/>
          <w:bCs/>
        </w:rPr>
        <w:t xml:space="preserve">Détails </w:t>
      </w:r>
      <w:r w:rsidR="009B56FB">
        <w:t>s’affiche en cliquant sur un ZombieType</w:t>
      </w:r>
      <w:r w:rsidR="00073479">
        <w:t xml:space="preserve"> </w:t>
      </w:r>
      <w:r w:rsidR="009B56FB">
        <w:t>Name (même si la vue est très statique pour l’instant)</w:t>
      </w:r>
      <w:r w:rsidR="00556254">
        <w:t>. Puisque la View doit afficher un ZombieType en particulier, le Id du ZombieType doit être envoyé à l’action du Controller</w:t>
      </w:r>
    </w:p>
    <w:p w14:paraId="65D355DD" w14:textId="118449FC" w:rsidR="009B56FB" w:rsidRPr="00013D63" w:rsidRDefault="009B56FB" w:rsidP="00652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13D63">
        <w:rPr>
          <w:rFonts w:ascii="Cascadia Mono" w:hAnsi="Cascadia Mono" w:cs="Cascadia Mono"/>
          <w:color w:val="000000"/>
          <w:sz w:val="19"/>
          <w:szCs w:val="19"/>
          <w:lang w:val="en-CA"/>
        </w:rPr>
        <w:t>@</w:t>
      </w:r>
      <w:r w:rsidRPr="00013D63">
        <w:rPr>
          <w:rFonts w:ascii="Cascadia Mono" w:hAnsi="Cascadia Mono" w:cs="Cascadia Mono"/>
          <w:color w:val="0000FF"/>
          <w:sz w:val="19"/>
          <w:szCs w:val="19"/>
          <w:lang w:val="en-CA"/>
        </w:rPr>
        <w:t>foreach</w:t>
      </w:r>
      <w:r w:rsidRPr="00013D6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r w:rsidRPr="00013D63">
        <w:rPr>
          <w:rFonts w:ascii="Cascadia Mono" w:hAnsi="Cascadia Mono" w:cs="Cascadia Mono"/>
          <w:color w:val="0000FF"/>
          <w:sz w:val="19"/>
          <w:szCs w:val="19"/>
          <w:lang w:val="en-CA"/>
        </w:rPr>
        <w:t>var</w:t>
      </w:r>
      <w:r w:rsidRPr="00013D6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item </w:t>
      </w:r>
      <w:r w:rsidRPr="00013D63">
        <w:rPr>
          <w:rFonts w:ascii="Cascadia Mono" w:hAnsi="Cascadia Mono" w:cs="Cascadia Mono"/>
          <w:color w:val="0000FF"/>
          <w:sz w:val="19"/>
          <w:szCs w:val="19"/>
          <w:lang w:val="en-CA"/>
        </w:rPr>
        <w:t>in</w:t>
      </w:r>
      <w:r w:rsidRPr="00013D6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Model)</w:t>
      </w:r>
    </w:p>
    <w:p w14:paraId="7791F631" w14:textId="45F099EC" w:rsidR="009B56FB" w:rsidRPr="009B56FB" w:rsidRDefault="009B56FB" w:rsidP="00652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9B56FB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</w:p>
    <w:p w14:paraId="359EC01F" w14:textId="2C12D566" w:rsidR="009B56FB" w:rsidRPr="009B56FB" w:rsidRDefault="009B56FB" w:rsidP="00652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9B56F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</w:t>
      </w:r>
      <w:r w:rsidR="00652DB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9B56FB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9B56FB">
        <w:rPr>
          <w:rFonts w:ascii="Cascadia Mono" w:hAnsi="Cascadia Mono" w:cs="Cascadia Mono"/>
          <w:color w:val="800000"/>
          <w:sz w:val="19"/>
          <w:szCs w:val="19"/>
          <w:lang w:val="en-CA"/>
        </w:rPr>
        <w:t>tr</w:t>
      </w:r>
      <w:r w:rsidRPr="009B56FB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263D24BA" w14:textId="18D0C8AF" w:rsidR="009B56FB" w:rsidRPr="009B56FB" w:rsidRDefault="009B56FB" w:rsidP="00652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9B56F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="00652DB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9B56FB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9B56FB">
        <w:rPr>
          <w:rFonts w:ascii="Cascadia Mono" w:hAnsi="Cascadia Mono" w:cs="Cascadia Mono"/>
          <w:color w:val="800000"/>
          <w:sz w:val="19"/>
          <w:szCs w:val="19"/>
          <w:lang w:val="en-CA"/>
        </w:rPr>
        <w:t>td</w:t>
      </w:r>
      <w:r w:rsidRPr="009B56F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9B56FB">
        <w:rPr>
          <w:rFonts w:ascii="Cascadia Mono" w:hAnsi="Cascadia Mono" w:cs="Cascadia Mono"/>
          <w:color w:val="FF0000"/>
          <w:sz w:val="19"/>
          <w:szCs w:val="19"/>
          <w:lang w:val="en-CA"/>
        </w:rPr>
        <w:t>width</w:t>
      </w:r>
      <w:r w:rsidRPr="009B56FB">
        <w:rPr>
          <w:rFonts w:ascii="Cascadia Mono" w:hAnsi="Cascadia Mono" w:cs="Cascadia Mono"/>
          <w:color w:val="0000FF"/>
          <w:sz w:val="19"/>
          <w:szCs w:val="19"/>
          <w:lang w:val="en-CA"/>
        </w:rPr>
        <w:t>="80%"&gt;</w:t>
      </w:r>
    </w:p>
    <w:p w14:paraId="12B6C7A5" w14:textId="72C1B3DB" w:rsidR="009B56FB" w:rsidRPr="00013D63" w:rsidRDefault="009B56FB" w:rsidP="00652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013D6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="00652DB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013D63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Pr="00013D63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a</w:t>
      </w:r>
      <w:r w:rsidRPr="00013D6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013D63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Pr="00013D63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="btn btn-info"</w:t>
      </w:r>
      <w:r w:rsidRPr="00013D6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013D63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asp-action</w:t>
      </w:r>
      <w:r w:rsidRPr="00013D63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="Details</w:t>
      </w:r>
      <w:r w:rsidRPr="00595064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"</w:t>
      </w:r>
      <w:r w:rsidR="00595064" w:rsidRPr="00595064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 xml:space="preserve"> asp-route-id="@item.Id" </w:t>
      </w:r>
      <w:r w:rsidRPr="00595064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</w:t>
      </w:r>
    </w:p>
    <w:p w14:paraId="0915B0C7" w14:textId="77777777" w:rsidR="009B56FB" w:rsidRPr="00652DB1" w:rsidRDefault="009B56FB" w:rsidP="00652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52DB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652DB1">
        <w:rPr>
          <w:rFonts w:ascii="Cascadia Mono" w:hAnsi="Cascadia Mono" w:cs="Cascadia Mono"/>
          <w:color w:val="000000"/>
          <w:sz w:val="19"/>
          <w:szCs w:val="19"/>
        </w:rPr>
        <w:t>@item.TypeName</w:t>
      </w:r>
    </w:p>
    <w:p w14:paraId="202B7FBD" w14:textId="2DC37774" w:rsidR="009B56FB" w:rsidRPr="00013D63" w:rsidRDefault="009B56FB" w:rsidP="00652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13D63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          </w:t>
      </w:r>
      <w:r w:rsidRPr="00013D63">
        <w:rPr>
          <w:rFonts w:ascii="Cascadia Mono" w:hAnsi="Cascadia Mono" w:cs="Cascadia Mono"/>
          <w:color w:val="0000FF"/>
          <w:sz w:val="19"/>
          <w:szCs w:val="19"/>
          <w:highlight w:val="green"/>
        </w:rPr>
        <w:t>&lt;/</w:t>
      </w:r>
      <w:r w:rsidRPr="00013D63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</w:rPr>
        <w:t>a</w:t>
      </w:r>
      <w:r w:rsidRPr="00013D63">
        <w:rPr>
          <w:rFonts w:ascii="Cascadia Mono" w:hAnsi="Cascadia Mono" w:cs="Cascadia Mono"/>
          <w:color w:val="0000FF"/>
          <w:sz w:val="19"/>
          <w:szCs w:val="19"/>
          <w:highlight w:val="green"/>
        </w:rPr>
        <w:t>&gt;</w:t>
      </w:r>
    </w:p>
    <w:p w14:paraId="3FD0270A" w14:textId="53ECEAA2" w:rsidR="009B56FB" w:rsidRDefault="009B56FB" w:rsidP="00652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spacing w:before="0" w:after="0"/>
        <w:ind w:left="360"/>
      </w:pPr>
      <w:r w:rsidRPr="00013D6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13D63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013D63">
        <w:rPr>
          <w:rFonts w:ascii="Cascadia Mono" w:hAnsi="Cascadia Mono" w:cs="Cascadia Mono"/>
          <w:color w:val="800000"/>
          <w:sz w:val="19"/>
          <w:szCs w:val="19"/>
        </w:rPr>
        <w:t>td</w:t>
      </w:r>
      <w:r w:rsidRPr="00013D63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767902" w14:textId="77777777" w:rsidR="009B56FB" w:rsidRDefault="009B56FB" w:rsidP="009B56FB">
      <w:pPr>
        <w:pStyle w:val="Paragraphedeliste"/>
        <w:numPr>
          <w:ilvl w:val="0"/>
          <w:numId w:val="24"/>
        </w:numPr>
      </w:pPr>
      <w:r>
        <w:t>Testez, vous devriez avoir ceci :</w:t>
      </w:r>
    </w:p>
    <w:p w14:paraId="6F0D1B6A" w14:textId="77777777" w:rsidR="009B56FB" w:rsidRPr="00B84308" w:rsidRDefault="009B56FB" w:rsidP="009B56FB">
      <w:pPr>
        <w:jc w:val="center"/>
      </w:pPr>
      <w:r>
        <w:rPr>
          <w:noProof/>
        </w:rPr>
        <w:lastRenderedPageBreak/>
        <w:drawing>
          <wp:inline distT="0" distB="0" distL="0" distR="0" wp14:anchorId="64E19B9B" wp14:editId="3E1B6AF1">
            <wp:extent cx="4054815" cy="1245873"/>
            <wp:effectExtent l="0" t="0" r="3175" b="0"/>
            <wp:docPr id="11" name="Image 1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, capture d’écran, Police, conception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5920" cy="124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9623" w14:textId="399499B5" w:rsidR="009B56FB" w:rsidRDefault="00612B8C" w:rsidP="000F34A1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>Puisque l’on a besoin d’informations provenant de plus d’un modèle,</w:t>
      </w:r>
      <w:r w:rsidR="00B324D9">
        <w:t xml:space="preserve"> il faut un </w:t>
      </w:r>
      <w:r w:rsidR="00B324D9" w:rsidRPr="00073479">
        <w:rPr>
          <w:b/>
          <w:bCs/>
        </w:rPr>
        <w:t>ViewModel</w:t>
      </w:r>
      <w:r w:rsidR="00B324D9">
        <w:t>.</w:t>
      </w:r>
    </w:p>
    <w:p w14:paraId="546B6F8C" w14:textId="00413861" w:rsidR="004A03D9" w:rsidRDefault="00680CAC" w:rsidP="000F34A1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 xml:space="preserve">Ajoutez un dossier </w:t>
      </w:r>
      <w:r>
        <w:rPr>
          <w:b/>
          <w:bCs/>
        </w:rPr>
        <w:t xml:space="preserve">ViewModels </w:t>
      </w:r>
      <w:r>
        <w:t>au projet</w:t>
      </w:r>
    </w:p>
    <w:p w14:paraId="38A338C8" w14:textId="297F3D9E" w:rsidR="004A03D9" w:rsidRDefault="00680CAC" w:rsidP="000F34A1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 xml:space="preserve">Ajoutez une classe appelée </w:t>
      </w:r>
      <w:r>
        <w:rPr>
          <w:b/>
          <w:bCs/>
        </w:rPr>
        <w:t>ZombieTypeVM</w:t>
      </w:r>
      <w:r w:rsidR="004F1D61">
        <w:rPr>
          <w:b/>
          <w:bCs/>
        </w:rPr>
        <w:t xml:space="preserve"> </w:t>
      </w:r>
      <w:r w:rsidR="004F1D61">
        <w:t>pour concevoir un ViewModel qui présente un type de zombie et la liste des zombies de ce type.</w:t>
      </w:r>
    </w:p>
    <w:p w14:paraId="6B0A8515" w14:textId="7FCA7B52" w:rsidR="0057775F" w:rsidRPr="00D05EF2" w:rsidRDefault="0057775F" w:rsidP="00577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EF2">
        <w:rPr>
          <w:rFonts w:ascii="Cascadia Mono" w:hAnsi="Cascadia Mono" w:cs="Cascadia Mono"/>
          <w:color w:val="2B91AF"/>
          <w:sz w:val="19"/>
          <w:szCs w:val="19"/>
          <w:lang w:val="en-US"/>
        </w:rPr>
        <w:t>ZombieTypeVM</w:t>
      </w:r>
    </w:p>
    <w:p w14:paraId="0DA0732A" w14:textId="2DEE8439" w:rsidR="0057775F" w:rsidRPr="00D05EF2" w:rsidRDefault="0057775F" w:rsidP="00577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6EC189" w14:textId="2816B9EE" w:rsidR="0057775F" w:rsidRPr="0057775F" w:rsidRDefault="0057775F" w:rsidP="00577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7775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bookmarkStart w:id="0" w:name="_Hlk136273056"/>
      <w:r w:rsidRPr="0057775F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57775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ZombieType ZombieType { </w:t>
      </w:r>
      <w:r w:rsidRPr="0057775F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57775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57775F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57775F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37039636" w14:textId="2EB0B6E2" w:rsidR="0057775F" w:rsidRPr="0057775F" w:rsidRDefault="0057775F" w:rsidP="00577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7775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57775F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57775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List&lt;Zombie&gt; </w:t>
      </w:r>
      <w:r w:rsidR="00AC7665" w:rsidRPr="00114ABC">
        <w:rPr>
          <w:rFonts w:ascii="Cascadia Mono" w:hAnsi="Cascadia Mono" w:cs="Cascadia Mono"/>
          <w:color w:val="000000"/>
          <w:sz w:val="19"/>
          <w:szCs w:val="19"/>
          <w:lang w:val="en-CA"/>
        </w:rPr>
        <w:t>ZombiesList</w:t>
      </w:r>
      <w:r w:rsidR="00AC7665" w:rsidRPr="0057775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57775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{ </w:t>
      </w:r>
      <w:r w:rsidRPr="0057775F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57775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57775F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57775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} = </w:t>
      </w:r>
      <w:r w:rsidRPr="0057775F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57775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List&lt;Zombie&gt;();</w:t>
      </w:r>
      <w:bookmarkEnd w:id="0"/>
    </w:p>
    <w:p w14:paraId="69103FF4" w14:textId="349EA1D8" w:rsidR="004F1D61" w:rsidRPr="0057775F" w:rsidRDefault="0057775F" w:rsidP="00577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spacing w:before="0" w:after="160" w:line="259" w:lineRule="auto"/>
        <w:ind w:left="360"/>
      </w:pPr>
      <w:r w:rsidRPr="0057775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93DAD3" w14:textId="753AE5E0" w:rsidR="000931B3" w:rsidRDefault="000931B3" w:rsidP="007A163B">
      <w:pPr>
        <w:ind w:left="360"/>
      </w:pPr>
      <w:r>
        <w:t>La View présente un ZombieType en particulier : ça prend donc le Id du zombieType afin de trouver le bon. Puis la liste des zombies qui ont ce ZombieType</w:t>
      </w:r>
      <w:r w:rsidR="00073479">
        <w:t xml:space="preserve"> </w:t>
      </w:r>
      <w:r>
        <w:t>I</w:t>
      </w:r>
      <w:r w:rsidR="00073479">
        <w:t>d</w:t>
      </w:r>
      <w:r>
        <w:t>.</w:t>
      </w:r>
    </w:p>
    <w:p w14:paraId="1F172EB4" w14:textId="30A0BF35" w:rsidR="00DD161B" w:rsidRDefault="00DD161B" w:rsidP="000F34A1">
      <w:pPr>
        <w:pStyle w:val="Paragraphedeliste"/>
        <w:numPr>
          <w:ilvl w:val="0"/>
          <w:numId w:val="27"/>
        </w:numPr>
      </w:pPr>
      <w:r>
        <w:t xml:space="preserve">Ajoutez dans l’action </w:t>
      </w:r>
      <w:r>
        <w:rPr>
          <w:b/>
          <w:bCs/>
        </w:rPr>
        <w:t xml:space="preserve">Details </w:t>
      </w:r>
      <w:r>
        <w:t>du controller ZombieType le code permettant d’envoyer le ViewModel avec les informations requises à la View.</w:t>
      </w:r>
      <w:r w:rsidR="007522F8">
        <w:t xml:space="preserve"> Il faut ressortir vos notions sur les ViewModels et Linq de 2W5!</w:t>
      </w:r>
    </w:p>
    <w:p w14:paraId="2F110A7B" w14:textId="0AC82C50" w:rsidR="00114ABC" w:rsidRPr="00114ABC" w:rsidRDefault="00114ABC" w:rsidP="006A3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114ABC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114AB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IActionResult Details(</w:t>
      </w:r>
      <w:r w:rsidRPr="00114ABC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114AB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id)</w:t>
      </w:r>
    </w:p>
    <w:p w14:paraId="3BCBDB03" w14:textId="2C3B6845" w:rsidR="00114ABC" w:rsidRPr="00D05EF2" w:rsidRDefault="00114ABC" w:rsidP="006A3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9DE320" w14:textId="37D544FC" w:rsidR="00114ABC" w:rsidRPr="00D05EF2" w:rsidRDefault="00073479" w:rsidP="006A3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114ABC"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ZombieTypeVM zombieTypeVM = </w:t>
      </w:r>
      <w:r w:rsidR="00114ABC"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="00114ABC"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21EFEB8" w14:textId="024E9249" w:rsidR="00114ABC" w:rsidRPr="00D05EF2" w:rsidRDefault="00114ABC" w:rsidP="006A3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A1EA63F" w14:textId="121060E7" w:rsidR="00114ABC" w:rsidRPr="00D05EF2" w:rsidRDefault="00114ABC" w:rsidP="006A3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073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ZombieType = </w:t>
      </w: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>(),</w:t>
      </w:r>
    </w:p>
    <w:p w14:paraId="44DC8AB7" w14:textId="0B7247A0" w:rsidR="00114ABC" w:rsidRPr="00114ABC" w:rsidRDefault="00114ABC" w:rsidP="006A3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114AB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ZombiesList = _baseDonnees.Zombies.Where(z =&gt; z.ZombieTypeId == id).ToList()</w:t>
      </w:r>
    </w:p>
    <w:p w14:paraId="5BC2616D" w14:textId="348D4353" w:rsidR="00114ABC" w:rsidRPr="00D05EF2" w:rsidRDefault="00114ABC" w:rsidP="006A3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4AB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B206F5C" w14:textId="77777777" w:rsidR="00114ABC" w:rsidRPr="00D05EF2" w:rsidRDefault="00114ABC" w:rsidP="006A3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72FA99" w14:textId="1E9DE417" w:rsidR="00114ABC" w:rsidRPr="00D05EF2" w:rsidRDefault="00114ABC" w:rsidP="006A3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zombieTypeVM.ZombieType = _baseDonnees.ZombieTypes.FirstOrDefault(zt =&gt; zt.Id == id);</w:t>
      </w:r>
    </w:p>
    <w:p w14:paraId="020478FB" w14:textId="7376F7E4" w:rsidR="00114ABC" w:rsidRPr="00114ABC" w:rsidRDefault="00073479" w:rsidP="006A3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114ABC" w:rsidRPr="00114ABC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="00114ABC" w:rsidRPr="00114ABC">
        <w:rPr>
          <w:rFonts w:ascii="Cascadia Mono" w:hAnsi="Cascadia Mono" w:cs="Cascadia Mono"/>
          <w:color w:val="000000"/>
          <w:sz w:val="19"/>
          <w:szCs w:val="19"/>
        </w:rPr>
        <w:t xml:space="preserve"> View(zombieTypeVM);</w:t>
      </w:r>
    </w:p>
    <w:p w14:paraId="0F064944" w14:textId="20940641" w:rsidR="00DD161B" w:rsidRDefault="00114ABC" w:rsidP="006A3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spacing w:before="0" w:after="0"/>
      </w:pPr>
      <w:r w:rsidRPr="00114AB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0E9AD7" w14:textId="77777777" w:rsidR="00A37C30" w:rsidRDefault="00A37C30" w:rsidP="000F34A1">
      <w:pPr>
        <w:pStyle w:val="Paragraphedeliste"/>
        <w:numPr>
          <w:ilvl w:val="0"/>
          <w:numId w:val="27"/>
        </w:numPr>
      </w:pPr>
      <w:r>
        <w:t>Ajoutez un Point d’arrêt au début de la méthode et testez-là</w:t>
      </w:r>
    </w:p>
    <w:p w14:paraId="4A956F6A" w14:textId="3A3275AE" w:rsidR="00B92A69" w:rsidRDefault="004E3662" w:rsidP="000F34A1">
      <w:pPr>
        <w:pStyle w:val="Paragraphedeliste"/>
        <w:numPr>
          <w:ilvl w:val="0"/>
          <w:numId w:val="27"/>
        </w:numPr>
      </w:pPr>
      <w:r>
        <w:t>Modifiez la</w:t>
      </w:r>
      <w:r w:rsidR="00A57C8D">
        <w:t xml:space="preserve"> vue </w:t>
      </w:r>
      <w:r w:rsidR="00A57C8D" w:rsidRPr="00DD161B">
        <w:rPr>
          <w:b/>
          <w:bCs/>
        </w:rPr>
        <w:t>Details</w:t>
      </w:r>
      <w:r w:rsidR="00A57C8D">
        <w:t xml:space="preserve"> </w:t>
      </w:r>
      <w:r w:rsidR="00DD161B">
        <w:t>afin qu’elle utilise les données du ViewModel</w:t>
      </w:r>
      <w:r w:rsidR="00B92A69">
        <w:t xml:space="preserve"> </w:t>
      </w:r>
      <w:r w:rsidR="00DD161B" w:rsidRPr="00073479">
        <w:rPr>
          <w:rFonts w:ascii="Cascadia Mono" w:hAnsi="Cascadia Mono" w:cs="Cascadia Mono"/>
          <w:b/>
          <w:bCs/>
          <w:sz w:val="19"/>
          <w:szCs w:val="19"/>
        </w:rPr>
        <w:t>ZombieTypeVM</w:t>
      </w:r>
    </w:p>
    <w:p w14:paraId="69E51015" w14:textId="2F6C2C9C" w:rsidR="00B92A69" w:rsidRDefault="000F5204" w:rsidP="000F34A1">
      <w:pPr>
        <w:pStyle w:val="Paragraphedeliste"/>
        <w:numPr>
          <w:ilvl w:val="0"/>
          <w:numId w:val="27"/>
        </w:numPr>
      </w:pPr>
      <w:r>
        <w:t>Au début de la View, ajoutez le modèle</w:t>
      </w:r>
    </w:p>
    <w:p w14:paraId="1BDD7405" w14:textId="77777777" w:rsidR="00C710E1" w:rsidRPr="00D05EF2" w:rsidRDefault="00C710E1" w:rsidP="00034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@model ZombieParty.ViewModels.</w:t>
      </w:r>
      <w:r w:rsidRPr="00D05EF2">
        <w:rPr>
          <w:rFonts w:ascii="Cascadia Mono" w:hAnsi="Cascadia Mono" w:cs="Cascadia Mono"/>
          <w:color w:val="2B91AF"/>
          <w:sz w:val="19"/>
          <w:szCs w:val="19"/>
          <w:highlight w:val="green"/>
          <w:lang w:val="en-US"/>
        </w:rPr>
        <w:t>ZombieTypeVM</w:t>
      </w:r>
    </w:p>
    <w:p w14:paraId="19B8AA07" w14:textId="77777777" w:rsidR="00C710E1" w:rsidRPr="00D05EF2" w:rsidRDefault="00C710E1" w:rsidP="00034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>@{</w:t>
      </w:r>
    </w:p>
    <w:p w14:paraId="5C5F8996" w14:textId="77777777" w:rsidR="00C710E1" w:rsidRPr="00D05EF2" w:rsidRDefault="00C710E1" w:rsidP="00034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ViewData[</w:t>
      </w:r>
      <w:r w:rsidRPr="00D05EF2">
        <w:rPr>
          <w:rFonts w:ascii="Cascadia Mono" w:hAnsi="Cascadia Mono" w:cs="Cascadia Mono"/>
          <w:color w:val="A31515"/>
          <w:sz w:val="19"/>
          <w:szCs w:val="19"/>
          <w:lang w:val="en-US"/>
        </w:rPr>
        <w:t>"Title"</w:t>
      </w: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D05EF2">
        <w:rPr>
          <w:rFonts w:ascii="Cascadia Mono" w:hAnsi="Cascadia Mono" w:cs="Cascadia Mono"/>
          <w:color w:val="A31515"/>
          <w:sz w:val="19"/>
          <w:szCs w:val="19"/>
          <w:lang w:val="en-US"/>
        </w:rPr>
        <w:t>"Details"</w:t>
      </w: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1473BA" w14:textId="582E1E6D" w:rsidR="00122454" w:rsidRPr="00B77E23" w:rsidRDefault="00C710E1" w:rsidP="00034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ind w:left="360"/>
        <w:rPr>
          <w:lang w:val="en-CA"/>
        </w:rPr>
      </w:pPr>
      <w:r w:rsidRPr="00B77E23">
        <w:rPr>
          <w:rFonts w:ascii="Cascadia Mono" w:hAnsi="Cascadia Mono" w:cs="Cascadia Mono"/>
          <w:color w:val="000000"/>
          <w:sz w:val="19"/>
          <w:szCs w:val="19"/>
          <w:lang w:val="en-CA"/>
        </w:rPr>
        <w:t>}</w:t>
      </w:r>
    </w:p>
    <w:p w14:paraId="64147301" w14:textId="2F89F364" w:rsidR="0057775F" w:rsidRDefault="00022377" w:rsidP="00164878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>Comment éviter d’avoir à écrire le nom du projet</w:t>
      </w:r>
      <w:r w:rsidR="00647ADB">
        <w:t xml:space="preserve"> et le dossier</w:t>
      </w:r>
      <w:r>
        <w:t xml:space="preserve">, </w:t>
      </w:r>
      <w:r w:rsidRPr="00EE02BC">
        <w:rPr>
          <w:b/>
          <w:bCs/>
        </w:rPr>
        <w:t>ZombieParty</w:t>
      </w:r>
      <w:r w:rsidR="00647ADB" w:rsidRPr="00EE02BC">
        <w:rPr>
          <w:b/>
          <w:bCs/>
        </w:rPr>
        <w:t>.ViewModels</w:t>
      </w:r>
      <w:r w:rsidR="00647ADB">
        <w:t>, dans chaque View?</w:t>
      </w:r>
    </w:p>
    <w:p w14:paraId="1F29A378" w14:textId="5CC46D1E" w:rsidR="004E6C15" w:rsidRPr="00EE02BC" w:rsidRDefault="004E6C15" w:rsidP="00164878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 xml:space="preserve">Modifiez le </w:t>
      </w:r>
      <w:r w:rsidRPr="004E6C15">
        <w:t>_</w:t>
      </w:r>
      <w:r w:rsidRPr="00EE02BC">
        <w:rPr>
          <w:b/>
          <w:bCs/>
        </w:rPr>
        <w:t>ViewImports</w:t>
      </w:r>
      <w:r w:rsidR="009B01EA">
        <w:t xml:space="preserve"> afin d’ajouter le </w:t>
      </w:r>
      <w:r w:rsidR="009B01EA" w:rsidRPr="00EE02BC">
        <w:rPr>
          <w:b/>
          <w:bCs/>
        </w:rPr>
        <w:t>using</w:t>
      </w:r>
    </w:p>
    <w:p w14:paraId="20B61072" w14:textId="77777777" w:rsidR="00EE02BC" w:rsidRPr="00D05EF2" w:rsidRDefault="00EE02BC" w:rsidP="00EE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ZombieParty</w:t>
      </w:r>
    </w:p>
    <w:p w14:paraId="03A1A1BC" w14:textId="77777777" w:rsidR="00EE02BC" w:rsidRPr="00D05EF2" w:rsidRDefault="00EE02BC" w:rsidP="00EE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ZombieParty.Models</w:t>
      </w:r>
    </w:p>
    <w:p w14:paraId="6AC6653D" w14:textId="77777777" w:rsidR="00EE02BC" w:rsidRPr="00D05EF2" w:rsidRDefault="00EE02BC" w:rsidP="00EE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@</w:t>
      </w:r>
      <w:r w:rsidRPr="00D05EF2">
        <w:rPr>
          <w:rFonts w:ascii="Cascadia Mono" w:hAnsi="Cascadia Mono" w:cs="Cascadia Mono"/>
          <w:color w:val="0000FF"/>
          <w:sz w:val="19"/>
          <w:szCs w:val="19"/>
          <w:highlight w:val="green"/>
          <w:lang w:val="en-US"/>
        </w:rPr>
        <w:t>using</w:t>
      </w:r>
      <w:r w:rsidRPr="00D05EF2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 xml:space="preserve"> ZombieParty.ViewModels</w:t>
      </w:r>
    </w:p>
    <w:p w14:paraId="7F9858C0" w14:textId="5826BAFD" w:rsidR="00EE02BC" w:rsidRDefault="00EE02BC" w:rsidP="00EE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spacing w:before="0" w:after="160" w:line="259" w:lineRule="auto"/>
        <w:ind w:left="360"/>
      </w:pPr>
      <w:r w:rsidRPr="00EE02BC">
        <w:rPr>
          <w:rFonts w:ascii="Cascadia Mono" w:hAnsi="Cascadia Mono" w:cs="Cascadia Mono"/>
          <w:color w:val="000000"/>
          <w:sz w:val="19"/>
          <w:szCs w:val="19"/>
        </w:rPr>
        <w:t xml:space="preserve">@addTagHelper </w:t>
      </w:r>
      <w:r w:rsidRPr="00EE02BC">
        <w:rPr>
          <w:rFonts w:ascii="Cascadia Mono" w:hAnsi="Cascadia Mono" w:cs="Cascadia Mono"/>
          <w:color w:val="A31515"/>
          <w:sz w:val="19"/>
          <w:szCs w:val="19"/>
        </w:rPr>
        <w:t>*, Microsoft.AspNetCore.Mvc.TagHelpers</w:t>
      </w:r>
    </w:p>
    <w:p w14:paraId="1B82DD2E" w14:textId="24D5ED20" w:rsidR="00EE02BC" w:rsidRDefault="00EE02BC" w:rsidP="00EE02BC">
      <w:pPr>
        <w:pStyle w:val="Paragraphedeliste"/>
        <w:numPr>
          <w:ilvl w:val="0"/>
          <w:numId w:val="27"/>
        </w:numPr>
      </w:pPr>
      <w:r>
        <w:lastRenderedPageBreak/>
        <w:t>Au début de la View, modifiez l’appel du modèle</w:t>
      </w:r>
      <w:r w:rsidR="00565AEE">
        <w:t xml:space="preserve"> en enlevant la partie non nécessaire</w:t>
      </w:r>
    </w:p>
    <w:p w14:paraId="357DD616" w14:textId="77777777" w:rsidR="009B1CEA" w:rsidRPr="00D05EF2" w:rsidRDefault="009B1CEA" w:rsidP="009B1C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@model </w:t>
      </w:r>
      <w:r w:rsidRPr="00D05EF2">
        <w:rPr>
          <w:rFonts w:ascii="Cascadia Mono" w:hAnsi="Cascadia Mono" w:cs="Cascadia Mono"/>
          <w:color w:val="000000"/>
          <w:sz w:val="19"/>
          <w:szCs w:val="19"/>
          <w:highlight w:val="magenta"/>
          <w:lang w:val="en-US"/>
        </w:rPr>
        <w:t>ZombieParty.ViewModels.</w:t>
      </w:r>
      <w:r w:rsidRPr="00D05EF2">
        <w:rPr>
          <w:rFonts w:ascii="Cascadia Mono" w:hAnsi="Cascadia Mono" w:cs="Cascadia Mono"/>
          <w:color w:val="2B91AF"/>
          <w:sz w:val="19"/>
          <w:szCs w:val="19"/>
          <w:lang w:val="en-US"/>
        </w:rPr>
        <w:t>ZombieTypeVM</w:t>
      </w:r>
    </w:p>
    <w:p w14:paraId="74209ACE" w14:textId="77777777" w:rsidR="00EE02BC" w:rsidRPr="00EE02BC" w:rsidRDefault="00EE02BC" w:rsidP="00EE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E02BC">
        <w:rPr>
          <w:rFonts w:ascii="Cascadia Mono" w:hAnsi="Cascadia Mono" w:cs="Cascadia Mono"/>
          <w:color w:val="000000"/>
          <w:sz w:val="19"/>
          <w:szCs w:val="19"/>
          <w:lang w:val="en-CA"/>
        </w:rPr>
        <w:t>@{</w:t>
      </w:r>
    </w:p>
    <w:p w14:paraId="21DFC115" w14:textId="77777777" w:rsidR="00EE02BC" w:rsidRPr="00EE02BC" w:rsidRDefault="00EE02BC" w:rsidP="00EE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E02B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ViewData[</w:t>
      </w:r>
      <w:r w:rsidRPr="00EE02BC">
        <w:rPr>
          <w:rFonts w:ascii="Cascadia Mono" w:hAnsi="Cascadia Mono" w:cs="Cascadia Mono"/>
          <w:color w:val="A31515"/>
          <w:sz w:val="19"/>
          <w:szCs w:val="19"/>
          <w:lang w:val="en-CA"/>
        </w:rPr>
        <w:t>"Title"</w:t>
      </w:r>
      <w:r w:rsidRPr="00EE02B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] = </w:t>
      </w:r>
      <w:r w:rsidRPr="00EE02BC">
        <w:rPr>
          <w:rFonts w:ascii="Cascadia Mono" w:hAnsi="Cascadia Mono" w:cs="Cascadia Mono"/>
          <w:color w:val="A31515"/>
          <w:sz w:val="19"/>
          <w:szCs w:val="19"/>
          <w:lang w:val="en-CA"/>
        </w:rPr>
        <w:t>"Details"</w:t>
      </w:r>
      <w:r w:rsidRPr="00EE02BC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</w:p>
    <w:p w14:paraId="1FFEFA01" w14:textId="77777777" w:rsidR="00EE02BC" w:rsidRPr="00B77E23" w:rsidRDefault="00EE02BC" w:rsidP="00EE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ind w:left="360"/>
        <w:rPr>
          <w:lang w:val="en-CA"/>
        </w:rPr>
      </w:pPr>
      <w:r w:rsidRPr="00B77E23">
        <w:rPr>
          <w:rFonts w:ascii="Cascadia Mono" w:hAnsi="Cascadia Mono" w:cs="Cascadia Mono"/>
          <w:color w:val="000000"/>
          <w:sz w:val="19"/>
          <w:szCs w:val="19"/>
          <w:lang w:val="en-CA"/>
        </w:rPr>
        <w:t>}</w:t>
      </w:r>
    </w:p>
    <w:p w14:paraId="3963C18A" w14:textId="3C9473CB" w:rsidR="00565AEE" w:rsidRDefault="00322A1C" w:rsidP="00565AEE">
      <w:pPr>
        <w:pStyle w:val="Paragraphedeliste"/>
        <w:numPr>
          <w:ilvl w:val="0"/>
          <w:numId w:val="27"/>
        </w:numPr>
      </w:pPr>
      <w:r>
        <w:t>Complétez la View afin de présenter les informations souhaitées : Le nom du type et la liste des zombies de ce type.</w:t>
      </w:r>
    </w:p>
    <w:p w14:paraId="1FADC125" w14:textId="77777777" w:rsidR="001F7A73" w:rsidRPr="001F7A73" w:rsidRDefault="001F7A73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1F7A73">
        <w:rPr>
          <w:rFonts w:ascii="Cascadia Mono" w:hAnsi="Cascadia Mono" w:cs="Cascadia Mono"/>
          <w:color w:val="800000"/>
          <w:sz w:val="19"/>
          <w:szCs w:val="19"/>
          <w:lang w:val="en-CA"/>
        </w:rPr>
        <w:t>h1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Type: </w:t>
      </w:r>
      <w:r w:rsidRPr="001F7A7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@Model.ZombieType.TypeName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1F7A73">
        <w:rPr>
          <w:rFonts w:ascii="Cascadia Mono" w:hAnsi="Cascadia Mono" w:cs="Cascadia Mono"/>
          <w:color w:val="800000"/>
          <w:sz w:val="19"/>
          <w:szCs w:val="19"/>
          <w:lang w:val="en-CA"/>
        </w:rPr>
        <w:t>h1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67D76163" w14:textId="77777777" w:rsidR="001F7A73" w:rsidRPr="001F7A73" w:rsidRDefault="001F7A73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4CBFEE9A" w14:textId="76BD238C" w:rsidR="001F7A73" w:rsidRPr="001F7A73" w:rsidRDefault="001F7A73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F7A73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1F7A73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1F7A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F7A73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1F7A73"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7A316967" w14:textId="0BBECA0F" w:rsidR="001F7A73" w:rsidRPr="001F7A73" w:rsidRDefault="00073479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1F7A73" w:rsidRPr="001F7A73">
        <w:rPr>
          <w:rFonts w:ascii="Cascadia Mono" w:hAnsi="Cascadia Mono" w:cs="Cascadia Mono"/>
          <w:color w:val="000000"/>
          <w:sz w:val="19"/>
          <w:szCs w:val="19"/>
        </w:rPr>
        <w:t>@*</w:t>
      </w:r>
      <w:r w:rsidR="001F7A73" w:rsidRPr="001F7A73">
        <w:rPr>
          <w:rFonts w:ascii="Cascadia Mono" w:hAnsi="Cascadia Mono" w:cs="Cascadia Mono"/>
          <w:color w:val="006400"/>
          <w:sz w:val="19"/>
          <w:szCs w:val="19"/>
        </w:rPr>
        <w:t xml:space="preserve">  POUR CHAQUE ZOMBIE:</w:t>
      </w:r>
      <w:r w:rsidR="001F7A73" w:rsidRPr="001F7A73">
        <w:rPr>
          <w:rFonts w:ascii="Cascadia Mono" w:hAnsi="Cascadia Mono" w:cs="Cascadia Mono"/>
          <w:color w:val="000000"/>
          <w:sz w:val="19"/>
          <w:szCs w:val="19"/>
        </w:rPr>
        <w:t>*@</w:t>
      </w:r>
    </w:p>
    <w:p w14:paraId="54A57DFE" w14:textId="1B003E71" w:rsidR="001F7A73" w:rsidRPr="001F7A73" w:rsidRDefault="00073479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1F7A73" w:rsidRPr="00D05E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F7A73" w:rsidRPr="001F7A7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@</w:t>
      </w:r>
      <w:r w:rsidR="001F7A73" w:rsidRPr="001F7A73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foreach</w:t>
      </w:r>
      <w:r w:rsidR="001F7A73" w:rsidRPr="001F7A7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(</w:t>
      </w:r>
      <w:r w:rsidR="001F7A73" w:rsidRPr="001F7A73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var</w:t>
      </w:r>
      <w:r w:rsidR="001F7A73" w:rsidRPr="001F7A7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item </w:t>
      </w:r>
      <w:r w:rsidR="001F7A73" w:rsidRPr="001F7A73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in</w:t>
      </w:r>
      <w:r w:rsidR="001F7A73" w:rsidRPr="001F7A7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Model.ZombiesList)</w:t>
      </w:r>
    </w:p>
    <w:p w14:paraId="6BDF5090" w14:textId="77777777" w:rsidR="001F7A73" w:rsidRPr="00D05EF2" w:rsidRDefault="001F7A73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A7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Pr="00D05EF2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{</w:t>
      </w:r>
    </w:p>
    <w:p w14:paraId="7122959A" w14:textId="7F9C810E" w:rsidR="001F7A73" w:rsidRPr="001F7A73" w:rsidRDefault="001F7A73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</w:t>
      </w:r>
      <w:r w:rsidR="0007347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1F7A73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1F7A73">
        <w:rPr>
          <w:rFonts w:ascii="Cascadia Mono" w:hAnsi="Cascadia Mono" w:cs="Cascadia Mono"/>
          <w:color w:val="FF0000"/>
          <w:sz w:val="19"/>
          <w:szCs w:val="19"/>
          <w:lang w:val="en-CA"/>
        </w:rPr>
        <w:t>href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="#"</w:t>
      </w: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1F7A7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="card  border m-3 text-center bg-warning"</w:t>
      </w: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1F7A73">
        <w:rPr>
          <w:rFonts w:ascii="Cascadia Mono" w:hAnsi="Cascadia Mono" w:cs="Cascadia Mono"/>
          <w:color w:val="FF0000"/>
          <w:sz w:val="19"/>
          <w:szCs w:val="19"/>
          <w:lang w:val="en-CA"/>
        </w:rPr>
        <w:t>style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="width: 20rem; background-image: url('/images/imagesLayout/Fond.png'); "&gt;</w:t>
      </w:r>
    </w:p>
    <w:p w14:paraId="56D2275C" w14:textId="76E5620F" w:rsidR="001F7A73" w:rsidRPr="001F7A73" w:rsidRDefault="001F7A73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="0007347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1F7A73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1F7A7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="card-body  text-warning"&gt;</w:t>
      </w:r>
    </w:p>
    <w:p w14:paraId="573CDC59" w14:textId="633C4705" w:rsidR="001F7A73" w:rsidRPr="001F7A73" w:rsidRDefault="001F7A73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</w:t>
      </w:r>
      <w:r w:rsidR="0007347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1F7A73">
        <w:rPr>
          <w:rFonts w:ascii="Cascadia Mono" w:hAnsi="Cascadia Mono" w:cs="Cascadia Mono"/>
          <w:color w:val="800000"/>
          <w:sz w:val="19"/>
          <w:szCs w:val="19"/>
          <w:lang w:val="en-CA"/>
        </w:rPr>
        <w:t>h3</w:t>
      </w: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1F7A7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="card-title"&gt;</w:t>
      </w: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1F7A7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@item.Name</w:t>
      </w: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1F7A73">
        <w:rPr>
          <w:rFonts w:ascii="Cascadia Mono" w:hAnsi="Cascadia Mono" w:cs="Cascadia Mono"/>
          <w:color w:val="800000"/>
          <w:sz w:val="19"/>
          <w:szCs w:val="19"/>
          <w:lang w:val="en-CA"/>
        </w:rPr>
        <w:t>h3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54DE19B3" w14:textId="77777777" w:rsidR="001F7A73" w:rsidRPr="00D05EF2" w:rsidRDefault="001F7A73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05EF2">
        <w:rPr>
          <w:rFonts w:ascii="Cascadia Mono" w:hAnsi="Cascadia Mono" w:cs="Cascadia Mono"/>
          <w:color w:val="800000"/>
          <w:sz w:val="19"/>
          <w:szCs w:val="19"/>
          <w:lang w:val="en-US"/>
        </w:rPr>
        <w:t>h5</w:t>
      </w: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EF2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@item.Point</w:t>
      </w: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05EF2">
        <w:rPr>
          <w:rFonts w:ascii="Cascadia Mono" w:hAnsi="Cascadia Mono" w:cs="Cascadia Mono"/>
          <w:color w:val="800000"/>
          <w:sz w:val="19"/>
          <w:szCs w:val="19"/>
          <w:lang w:val="en-US"/>
        </w:rPr>
        <w:t>h5</w:t>
      </w: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78CB9EC" w14:textId="74ABDEB2" w:rsidR="001F7A73" w:rsidRPr="00D05EF2" w:rsidRDefault="001F7A73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="00073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05EF2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CC58108" w14:textId="4FE66AD2" w:rsidR="001F7A73" w:rsidRPr="001F7A73" w:rsidRDefault="001F7A73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="00073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1F7A73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1F7A73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1F7A73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C33F72" w14:textId="77777777" w:rsidR="001F7A73" w:rsidRPr="001F7A73" w:rsidRDefault="001F7A73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F7A7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F7A73">
        <w:rPr>
          <w:rFonts w:ascii="Cascadia Mono" w:hAnsi="Cascadia Mono" w:cs="Cascadia Mono"/>
          <w:color w:val="000000"/>
          <w:sz w:val="19"/>
          <w:szCs w:val="19"/>
          <w:highlight w:val="green"/>
        </w:rPr>
        <w:t>}</w:t>
      </w:r>
    </w:p>
    <w:p w14:paraId="0865B9D5" w14:textId="003A3CDC" w:rsidR="001F7A73" w:rsidRPr="001F7A73" w:rsidRDefault="001F7A73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F7A73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1F7A73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1F7A73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96C372" w14:textId="77777777" w:rsidR="001F7A73" w:rsidRPr="001F7A73" w:rsidRDefault="001F7A73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F7A73">
        <w:rPr>
          <w:rFonts w:ascii="Cascadia Mono" w:hAnsi="Cascadia Mono" w:cs="Cascadia Mono"/>
          <w:color w:val="000000"/>
          <w:sz w:val="19"/>
          <w:szCs w:val="19"/>
        </w:rPr>
        <w:t>@*</w:t>
      </w:r>
      <w:r w:rsidRPr="001F7A73">
        <w:rPr>
          <w:rFonts w:ascii="Cascadia Mono" w:hAnsi="Cascadia Mono" w:cs="Cascadia Mono"/>
          <w:color w:val="006400"/>
          <w:sz w:val="19"/>
          <w:szCs w:val="19"/>
        </w:rPr>
        <w:t xml:space="preserve"> SI AUCUN ZOMBIE ASSOCIÉ</w:t>
      </w:r>
      <w:r w:rsidRPr="001F7A73">
        <w:rPr>
          <w:rFonts w:ascii="Cascadia Mono" w:hAnsi="Cascadia Mono" w:cs="Cascadia Mono"/>
          <w:color w:val="000000"/>
          <w:sz w:val="19"/>
          <w:szCs w:val="19"/>
        </w:rPr>
        <w:t>*@</w:t>
      </w:r>
    </w:p>
    <w:p w14:paraId="4FD4C68D" w14:textId="553D6198" w:rsidR="001F7A73" w:rsidRPr="00D05EF2" w:rsidRDefault="001F7A73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@</w:t>
      </w:r>
      <w:r w:rsidRPr="00D05EF2">
        <w:rPr>
          <w:rFonts w:ascii="Cascadia Mono" w:hAnsi="Cascadia Mono" w:cs="Cascadia Mono"/>
          <w:color w:val="0000FF"/>
          <w:sz w:val="19"/>
          <w:szCs w:val="19"/>
          <w:highlight w:val="green"/>
          <w:lang w:val="en-US"/>
        </w:rPr>
        <w:t>if</w:t>
      </w:r>
      <w:r w:rsidRPr="00D05EF2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(Model.ZombiesList.Count == 0){</w:t>
      </w:r>
    </w:p>
    <w:p w14:paraId="30D1FCC5" w14:textId="5D4D4A29" w:rsidR="001F7A73" w:rsidRPr="001F7A73" w:rsidRDefault="001F7A73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1F7A73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1F7A7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="alert alert-danger"&gt;</w:t>
      </w: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>No associated zombie for this type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1F7A73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02DADA7A" w14:textId="4FDFAB1B" w:rsidR="001F7A73" w:rsidRPr="00D05EF2" w:rsidRDefault="001F7A73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}</w:t>
      </w:r>
    </w:p>
    <w:p w14:paraId="20FC23AF" w14:textId="60DDD20F" w:rsidR="001F7A73" w:rsidRPr="00D05EF2" w:rsidRDefault="001F7A73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05EF2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3F1AE3F" w14:textId="18E894D6" w:rsidR="001F7A73" w:rsidRPr="001F7A73" w:rsidRDefault="00073479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 xml:space="preserve">    </w:t>
      </w:r>
      <w:r w:rsidR="001F7A73"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="001F7A73" w:rsidRPr="001F7A7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</w:t>
      </w:r>
      <w:r w:rsidR="001F7A73"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1F7A73" w:rsidRPr="001F7A7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asp-action</w:t>
      </w:r>
      <w:r w:rsidR="001F7A73"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="Index"&gt;</w:t>
      </w:r>
      <w:r w:rsidR="001F7A73"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>Back to List</w:t>
      </w:r>
      <w:r w:rsidR="001F7A73"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="001F7A73" w:rsidRPr="001F7A7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</w:t>
      </w:r>
      <w:r w:rsidR="001F7A73"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5D971C44" w14:textId="69B65DCF" w:rsidR="00322A1C" w:rsidRDefault="001F7A73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spacing w:before="0" w:after="0"/>
        <w:ind w:left="360"/>
      </w:pPr>
      <w:r w:rsidRPr="001F7A73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1F7A73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1F7A73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D487CF" w14:textId="1D973273" w:rsidR="00322A1C" w:rsidRDefault="00FC7370" w:rsidP="008B766C">
      <w:pPr>
        <w:pStyle w:val="Paragraphedeliste"/>
        <w:numPr>
          <w:ilvl w:val="0"/>
          <w:numId w:val="27"/>
        </w:numPr>
      </w:pPr>
      <w:r>
        <w:t>Ajoutez un type de zombie</w:t>
      </w:r>
      <w:r w:rsidR="008B766C">
        <w:t xml:space="preserve"> (qui n’aura pas de zombies associés)</w:t>
      </w:r>
    </w:p>
    <w:p w14:paraId="1D3CE687" w14:textId="1DC389A8" w:rsidR="008B766C" w:rsidRDefault="008B766C" w:rsidP="008B766C">
      <w:pPr>
        <w:pStyle w:val="Paragraphedeliste"/>
        <w:numPr>
          <w:ilvl w:val="0"/>
          <w:numId w:val="27"/>
        </w:numPr>
      </w:pPr>
      <w:r>
        <w:t xml:space="preserve">Testez la </w:t>
      </w:r>
      <w:r w:rsidR="00346BE1">
        <w:t>View</w:t>
      </w:r>
    </w:p>
    <w:p w14:paraId="1FFA3862" w14:textId="77777777" w:rsidR="00346BE1" w:rsidRPr="007F0702" w:rsidRDefault="00346BE1" w:rsidP="00346BE1">
      <w:pPr>
        <w:pStyle w:val="Titre2"/>
        <w:rPr>
          <w:highlight w:val="lightGray"/>
        </w:rPr>
      </w:pPr>
      <w:r w:rsidRPr="007F0702">
        <w:rPr>
          <w:highlight w:val="lightGray"/>
        </w:rPr>
        <w:t xml:space="preserve">Commentaires et validation (Commit) des changements dans le code </w:t>
      </w:r>
    </w:p>
    <w:p w14:paraId="5D51D7EC" w14:textId="77777777" w:rsidR="00346BE1" w:rsidRPr="007F0702" w:rsidRDefault="00346BE1" w:rsidP="00346BE1">
      <w:pPr>
        <w:pStyle w:val="Paragraphedeliste"/>
        <w:numPr>
          <w:ilvl w:val="0"/>
          <w:numId w:val="31"/>
        </w:numPr>
        <w:spacing w:before="0" w:after="160" w:line="259" w:lineRule="auto"/>
        <w:rPr>
          <w:highlight w:val="lightGray"/>
        </w:rPr>
      </w:pPr>
      <w:r w:rsidRPr="007F0702">
        <w:rPr>
          <w:highlight w:val="lightGray"/>
        </w:rPr>
        <w:t>Dans Gitkraken, assurez-vous d'être dans le bon dossier/repo et sur la bonne branche</w:t>
      </w:r>
    </w:p>
    <w:p w14:paraId="27D56E26" w14:textId="77777777" w:rsidR="00346BE1" w:rsidRPr="007F0702" w:rsidRDefault="00346BE1" w:rsidP="00346BE1">
      <w:pPr>
        <w:pStyle w:val="Paragraphedeliste"/>
        <w:numPr>
          <w:ilvl w:val="0"/>
          <w:numId w:val="31"/>
        </w:numPr>
        <w:spacing w:before="0" w:after="160" w:line="259" w:lineRule="auto"/>
        <w:rPr>
          <w:highlight w:val="lightGray"/>
        </w:rPr>
      </w:pPr>
      <w:r w:rsidRPr="007F0702">
        <w:rPr>
          <w:highlight w:val="lightGray"/>
        </w:rPr>
        <w:t xml:space="preserve">Cliquez sur </w:t>
      </w:r>
      <w:r w:rsidRPr="007F0702">
        <w:rPr>
          <w:b/>
          <w:bCs/>
          <w:highlight w:val="lightGray"/>
        </w:rPr>
        <w:t>View changes</w:t>
      </w:r>
    </w:p>
    <w:p w14:paraId="41EF737C" w14:textId="77777777" w:rsidR="00346BE1" w:rsidRPr="007F0702" w:rsidRDefault="00346BE1" w:rsidP="00346BE1">
      <w:pPr>
        <w:pStyle w:val="Paragraphedeliste"/>
        <w:numPr>
          <w:ilvl w:val="0"/>
          <w:numId w:val="31"/>
        </w:numPr>
        <w:spacing w:before="0" w:after="160" w:line="259" w:lineRule="auto"/>
        <w:rPr>
          <w:highlight w:val="lightGray"/>
        </w:rPr>
      </w:pPr>
      <w:r w:rsidRPr="007F0702">
        <w:rPr>
          <w:highlight w:val="lightGray"/>
        </w:rPr>
        <w:t xml:space="preserve">Validez les modifications: cliquez sur </w:t>
      </w:r>
      <w:r w:rsidRPr="007F0702">
        <w:rPr>
          <w:b/>
          <w:bCs/>
          <w:highlight w:val="lightGray"/>
        </w:rPr>
        <w:t>Stage all changes</w:t>
      </w:r>
    </w:p>
    <w:p w14:paraId="1A2E210F" w14:textId="77777777" w:rsidR="00346BE1" w:rsidRPr="007F0702" w:rsidRDefault="00346BE1" w:rsidP="00346BE1">
      <w:pPr>
        <w:pStyle w:val="Paragraphedeliste"/>
        <w:numPr>
          <w:ilvl w:val="0"/>
          <w:numId w:val="31"/>
        </w:numPr>
        <w:spacing w:before="0" w:after="160" w:line="259" w:lineRule="auto"/>
        <w:rPr>
          <w:highlight w:val="lightGray"/>
        </w:rPr>
      </w:pPr>
      <w:r w:rsidRPr="007F0702">
        <w:rPr>
          <w:highlight w:val="lightGray"/>
        </w:rPr>
        <w:t>Commentez en respectant les standards proposés (vous serez noté là-dessus):</w:t>
      </w:r>
    </w:p>
    <w:p w14:paraId="76B6FB16" w14:textId="06279715" w:rsidR="00346BE1" w:rsidRPr="007F0702" w:rsidRDefault="00346BE1" w:rsidP="00346BE1">
      <w:pPr>
        <w:pStyle w:val="Paragraphedeliste"/>
        <w:numPr>
          <w:ilvl w:val="1"/>
          <w:numId w:val="31"/>
        </w:numPr>
        <w:spacing w:before="0" w:after="160" w:line="259" w:lineRule="auto"/>
        <w:rPr>
          <w:highlight w:val="lightGray"/>
          <w:lang w:val="en-US"/>
        </w:rPr>
      </w:pPr>
      <w:r w:rsidRPr="007F0702">
        <w:rPr>
          <w:b/>
          <w:bCs/>
          <w:highlight w:val="lightGray"/>
          <w:lang w:val="en-US"/>
        </w:rPr>
        <w:t>Summary</w:t>
      </w:r>
      <w:r w:rsidRPr="007F0702">
        <w:rPr>
          <w:highlight w:val="lightGray"/>
          <w:lang w:val="en-US"/>
        </w:rPr>
        <w:t xml:space="preserve">: FCT </w:t>
      </w:r>
      <w:r w:rsidR="00592634">
        <w:rPr>
          <w:highlight w:val="lightGray"/>
          <w:lang w:val="en-US"/>
        </w:rPr>
        <w:t xml:space="preserve">Création </w:t>
      </w:r>
      <w:r w:rsidR="00114162">
        <w:rPr>
          <w:highlight w:val="lightGray"/>
          <w:lang w:val="en-US"/>
        </w:rPr>
        <w:t>View ZombieType Details</w:t>
      </w:r>
    </w:p>
    <w:p w14:paraId="64CB757F" w14:textId="42743759" w:rsidR="00346BE1" w:rsidRPr="007F0702" w:rsidRDefault="00346BE1" w:rsidP="00346BE1">
      <w:pPr>
        <w:pStyle w:val="Paragraphedeliste"/>
        <w:numPr>
          <w:ilvl w:val="1"/>
          <w:numId w:val="31"/>
        </w:numPr>
        <w:spacing w:before="0" w:after="160" w:line="259" w:lineRule="auto"/>
        <w:rPr>
          <w:highlight w:val="lightGray"/>
        </w:rPr>
      </w:pPr>
      <w:r w:rsidRPr="007F0702">
        <w:rPr>
          <w:b/>
          <w:bCs/>
          <w:highlight w:val="lightGray"/>
        </w:rPr>
        <w:t>Description</w:t>
      </w:r>
      <w:r w:rsidRPr="007F0702">
        <w:rPr>
          <w:highlight w:val="lightGray"/>
        </w:rPr>
        <w:t xml:space="preserve">: </w:t>
      </w:r>
      <w:r w:rsidR="00114162">
        <w:rPr>
          <w:highlight w:val="lightGray"/>
        </w:rPr>
        <w:t>Ajout de la view Details</w:t>
      </w:r>
      <w:r w:rsidRPr="007F0702">
        <w:rPr>
          <w:highlight w:val="lightGray"/>
        </w:rPr>
        <w:t xml:space="preserve"> </w:t>
      </w:r>
      <w:r w:rsidR="00D7602A">
        <w:rPr>
          <w:highlight w:val="lightGray"/>
        </w:rPr>
        <w:t>affichant le</w:t>
      </w:r>
      <w:r w:rsidRPr="007F0702">
        <w:rPr>
          <w:highlight w:val="lightGray"/>
        </w:rPr>
        <w:t xml:space="preserve"> ZombieType</w:t>
      </w:r>
      <w:r w:rsidR="00D7602A">
        <w:rPr>
          <w:highlight w:val="lightGray"/>
        </w:rPr>
        <w:t xml:space="preserve"> et la liste des zombies associés</w:t>
      </w:r>
      <w:r w:rsidRPr="007F0702">
        <w:rPr>
          <w:highlight w:val="lightGray"/>
        </w:rPr>
        <w:t>.</w:t>
      </w:r>
    </w:p>
    <w:p w14:paraId="6C6788BD" w14:textId="77777777" w:rsidR="00346BE1" w:rsidRPr="007F0702" w:rsidRDefault="00346BE1" w:rsidP="00346BE1">
      <w:pPr>
        <w:pStyle w:val="Paragraphedeliste"/>
        <w:numPr>
          <w:ilvl w:val="0"/>
          <w:numId w:val="31"/>
        </w:numPr>
        <w:spacing w:before="0" w:after="160" w:line="259" w:lineRule="auto"/>
        <w:rPr>
          <w:highlight w:val="lightGray"/>
        </w:rPr>
      </w:pPr>
      <w:r w:rsidRPr="007F0702">
        <w:rPr>
          <w:highlight w:val="lightGray"/>
        </w:rPr>
        <w:t xml:space="preserve">Cliquez sur </w:t>
      </w:r>
      <w:r w:rsidRPr="007F0702">
        <w:rPr>
          <w:b/>
          <w:bCs/>
          <w:highlight w:val="lightGray"/>
        </w:rPr>
        <w:t>Commit</w:t>
      </w:r>
    </w:p>
    <w:p w14:paraId="66D6DA46" w14:textId="77777777" w:rsidR="00346BE1" w:rsidRDefault="00346BE1" w:rsidP="00346BE1"/>
    <w:p w14:paraId="0DD1BE28" w14:textId="77777777" w:rsidR="007F462F" w:rsidRDefault="007F462F">
      <w:pPr>
        <w:rPr>
          <w:caps/>
          <w:spacing w:val="15"/>
        </w:rPr>
      </w:pPr>
      <w:r>
        <w:br w:type="page"/>
      </w:r>
    </w:p>
    <w:p w14:paraId="09335FC6" w14:textId="62CA815D" w:rsidR="0083527E" w:rsidRPr="000C4172" w:rsidRDefault="0083527E" w:rsidP="0083527E">
      <w:pPr>
        <w:pStyle w:val="Titre2"/>
      </w:pPr>
      <w:r>
        <w:lastRenderedPageBreak/>
        <w:t>Ajouter le nombre de zombies dans la View Details</w:t>
      </w:r>
    </w:p>
    <w:p w14:paraId="12EDF631" w14:textId="63398EEE" w:rsidR="0083527E" w:rsidRDefault="0035758F" w:rsidP="0035758F">
      <w:pPr>
        <w:spacing w:before="0" w:after="160" w:line="259" w:lineRule="auto"/>
        <w:ind w:left="360"/>
      </w:pPr>
      <w:r>
        <w:t xml:space="preserve">Que devez-vous modifier afin de présenter le nombre de zombies </w:t>
      </w:r>
      <w:r w:rsidR="007358AA">
        <w:t>et la moyenne des points de la liste de zombies pour chaque ZombieType?</w:t>
      </w:r>
    </w:p>
    <w:p w14:paraId="4E0A5F4F" w14:textId="3F51C735" w:rsidR="0083527E" w:rsidRPr="005034F0" w:rsidRDefault="00DD4AD1" w:rsidP="0083527E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>Modifiez le ViewModel</w:t>
      </w:r>
      <w:r w:rsidR="00A175E1">
        <w:t xml:space="preserve"> </w:t>
      </w:r>
      <w:r w:rsidR="00A175E1" w:rsidRPr="00A175E1">
        <w:rPr>
          <w:b/>
          <w:bCs/>
        </w:rPr>
        <w:t>ZombieTypeVM</w:t>
      </w:r>
    </w:p>
    <w:p w14:paraId="7618F967" w14:textId="528C7E60" w:rsidR="00567155" w:rsidRPr="00567155" w:rsidRDefault="00567155" w:rsidP="00567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6715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56715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7155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56715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7155">
        <w:rPr>
          <w:rFonts w:ascii="Cascadia Mono" w:hAnsi="Cascadia Mono" w:cs="Cascadia Mono"/>
          <w:color w:val="2B91AF"/>
          <w:sz w:val="19"/>
          <w:szCs w:val="19"/>
        </w:rPr>
        <w:t>ZombieTypeVM</w:t>
      </w:r>
    </w:p>
    <w:p w14:paraId="3724E811" w14:textId="116E9A5C" w:rsidR="00567155" w:rsidRPr="00567155" w:rsidRDefault="00567155" w:rsidP="00567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6715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E7B390" w14:textId="24F7EF99" w:rsidR="00567155" w:rsidRPr="00567155" w:rsidRDefault="007F462F" w:rsidP="00567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 xml:space="preserve">    </w:t>
      </w:r>
      <w:r w:rsidR="00567155" w:rsidRPr="00567155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="00567155" w:rsidRPr="0056715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ZombieType ZombieType { </w:t>
      </w:r>
      <w:r w:rsidR="00567155" w:rsidRPr="00567155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="00567155" w:rsidRPr="0056715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="00567155" w:rsidRPr="00567155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="00567155" w:rsidRPr="00567155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5CE0578E" w14:textId="6A5BF592" w:rsidR="00567155" w:rsidRPr="00567155" w:rsidRDefault="00567155" w:rsidP="00567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6715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567155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56715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List&lt;Zombie&gt; ZombiesList { </w:t>
      </w:r>
      <w:r w:rsidRPr="00567155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56715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567155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56715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} = </w:t>
      </w:r>
      <w:r w:rsidRPr="00567155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56715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List&lt;Zombie&gt;();</w:t>
      </w:r>
    </w:p>
    <w:p w14:paraId="258BBDED" w14:textId="7FEF661B" w:rsidR="00567155" w:rsidRPr="00567155" w:rsidRDefault="00567155" w:rsidP="00567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56715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567155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public</w:t>
      </w:r>
      <w:r w:rsidRPr="00567155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567155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int</w:t>
      </w:r>
      <w:r w:rsidRPr="00567155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ZombiesCount { </w:t>
      </w:r>
      <w:r w:rsidRPr="00567155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get</w:t>
      </w:r>
      <w:r w:rsidRPr="00567155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; </w:t>
      </w:r>
      <w:r w:rsidRPr="00567155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set</w:t>
      </w:r>
      <w:r w:rsidRPr="00567155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; }</w:t>
      </w:r>
    </w:p>
    <w:p w14:paraId="7D01F0AE" w14:textId="47C370FD" w:rsidR="00567155" w:rsidRPr="00567155" w:rsidRDefault="00567155" w:rsidP="007F4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67155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Pr="00567155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public</w:t>
      </w:r>
      <w:r w:rsidRPr="00567155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567155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double</w:t>
      </w:r>
      <w:r w:rsidRPr="00567155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PointsAverage { </w:t>
      </w:r>
      <w:r w:rsidRPr="00567155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get</w:t>
      </w:r>
      <w:r w:rsidRPr="00567155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; </w:t>
      </w:r>
      <w:r w:rsidRPr="00567155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set</w:t>
      </w:r>
      <w:r w:rsidRPr="00567155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; }</w:t>
      </w:r>
    </w:p>
    <w:p w14:paraId="48C6AEF9" w14:textId="6D831431" w:rsidR="0083527E" w:rsidRDefault="00567155" w:rsidP="007F4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spacing w:before="0" w:after="0"/>
        <w:ind w:left="360"/>
      </w:pPr>
      <w:r w:rsidRPr="0056715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6D9914" w14:textId="446DC599" w:rsidR="00A175E1" w:rsidRDefault="00D80FAB" w:rsidP="00567155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 xml:space="preserve">Modifiez l’action </w:t>
      </w:r>
      <w:r w:rsidRPr="00567155">
        <w:t xml:space="preserve">Details </w:t>
      </w:r>
      <w:r>
        <w:t>du controller</w:t>
      </w:r>
    </w:p>
    <w:p w14:paraId="228138E9" w14:textId="61929CDB" w:rsidR="00782FC7" w:rsidRPr="00782FC7" w:rsidRDefault="00782FC7" w:rsidP="0018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782FC7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27109C0" w14:textId="2159F4F1" w:rsidR="00782FC7" w:rsidRPr="00B77E23" w:rsidRDefault="007F462F" w:rsidP="0018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782FC7" w:rsidRPr="00B77E2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ZombieType = </w:t>
      </w:r>
      <w:r w:rsidR="00782FC7"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="00782FC7" w:rsidRPr="00B77E23">
        <w:rPr>
          <w:rFonts w:ascii="Cascadia Mono" w:hAnsi="Cascadia Mono" w:cs="Cascadia Mono"/>
          <w:color w:val="000000"/>
          <w:sz w:val="19"/>
          <w:szCs w:val="19"/>
          <w:lang w:val="en-CA"/>
        </w:rPr>
        <w:t>(),</w:t>
      </w:r>
    </w:p>
    <w:p w14:paraId="558FF30D" w14:textId="5238DA7D" w:rsidR="00782FC7" w:rsidRPr="007D7E9E" w:rsidRDefault="00782FC7" w:rsidP="0018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</w:pPr>
      <w:r w:rsidRPr="007D7E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ZombiesList = </w:t>
      </w:r>
      <w:r w:rsidRPr="00782FC7">
        <w:rPr>
          <w:rFonts w:ascii="Cascadia Mono" w:hAnsi="Cascadia Mono" w:cs="Cascadia Mono"/>
          <w:color w:val="000000"/>
          <w:sz w:val="19"/>
          <w:szCs w:val="19"/>
          <w:lang w:val="en-CA"/>
        </w:rPr>
        <w:t>_baseDonnees.Zombies.Where(z =&gt; z.ZombieTypeId == id)</w:t>
      </w:r>
      <w:r w:rsidRPr="007D7E9E">
        <w:rPr>
          <w:rFonts w:ascii="Cascadia Mono" w:hAnsi="Cascadia Mono" w:cs="Cascadia Mono"/>
          <w:color w:val="000000"/>
          <w:sz w:val="19"/>
          <w:szCs w:val="19"/>
          <w:lang w:val="en-US"/>
        </w:rPr>
        <w:t>.ToList()</w:t>
      </w:r>
      <w:r w:rsidRPr="007D7E9E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,</w:t>
      </w:r>
    </w:p>
    <w:p w14:paraId="0E6C0D92" w14:textId="721C50EC" w:rsidR="00782FC7" w:rsidRPr="00D05EF2" w:rsidRDefault="00782FC7" w:rsidP="0018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</w:pPr>
      <w:r w:rsidRPr="007D7E9E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 xml:space="preserve">    </w:t>
      </w:r>
      <w:r w:rsidRPr="00D05EF2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ZombiesCount = _baseDonnees.Zombies.Count(),</w:t>
      </w:r>
    </w:p>
    <w:p w14:paraId="62515754" w14:textId="4C37FAF4" w:rsidR="00782FC7" w:rsidRPr="00D05EF2" w:rsidRDefault="00782FC7" w:rsidP="0018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 xml:space="preserve">    PointsAverage = _baseDonnees.Zombies.Average(p =&gt; p.Point)</w:t>
      </w:r>
    </w:p>
    <w:p w14:paraId="659021AE" w14:textId="61B580E2" w:rsidR="00782FC7" w:rsidRPr="00D05EF2" w:rsidRDefault="00782FC7" w:rsidP="0018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97A3EAD" w14:textId="77777777" w:rsidR="007D7E9E" w:rsidRPr="00567155" w:rsidRDefault="00D80FAB" w:rsidP="007D7E9E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>Modifi</w:t>
      </w:r>
      <w:r w:rsidR="00567155">
        <w:t xml:space="preserve">ez la View </w:t>
      </w:r>
      <w:r w:rsidR="00567155" w:rsidRPr="00567155">
        <w:t>Details</w:t>
      </w:r>
    </w:p>
    <w:p w14:paraId="71C35D9E" w14:textId="77777777" w:rsidR="007D7E9E" w:rsidRPr="007D7E9E" w:rsidRDefault="007D7E9E" w:rsidP="007D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7E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@model </w:t>
      </w:r>
      <w:r w:rsidRPr="007D7E9E">
        <w:rPr>
          <w:rFonts w:ascii="Cascadia Mono" w:hAnsi="Cascadia Mono" w:cs="Cascadia Mono"/>
          <w:color w:val="2B91AF"/>
          <w:sz w:val="19"/>
          <w:szCs w:val="19"/>
          <w:lang w:val="en-US"/>
        </w:rPr>
        <w:t>ZombieTypeVM</w:t>
      </w:r>
    </w:p>
    <w:p w14:paraId="6EEB7061" w14:textId="77777777" w:rsidR="007D7E9E" w:rsidRPr="007D7E9E" w:rsidRDefault="007D7E9E" w:rsidP="007D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7E9E">
        <w:rPr>
          <w:rFonts w:ascii="Cascadia Mono" w:hAnsi="Cascadia Mono" w:cs="Cascadia Mono"/>
          <w:color w:val="000000"/>
          <w:sz w:val="19"/>
          <w:szCs w:val="19"/>
          <w:lang w:val="en-US"/>
        </w:rPr>
        <w:t>@{</w:t>
      </w:r>
    </w:p>
    <w:p w14:paraId="59432E5A" w14:textId="77777777" w:rsidR="007D7E9E" w:rsidRPr="007D7E9E" w:rsidRDefault="007D7E9E" w:rsidP="007D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7E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ViewData[</w:t>
      </w:r>
      <w:r w:rsidRPr="007D7E9E">
        <w:rPr>
          <w:rFonts w:ascii="Cascadia Mono" w:hAnsi="Cascadia Mono" w:cs="Cascadia Mono"/>
          <w:color w:val="A31515"/>
          <w:sz w:val="19"/>
          <w:szCs w:val="19"/>
          <w:lang w:val="en-US"/>
        </w:rPr>
        <w:t>"Title"</w:t>
      </w:r>
      <w:r w:rsidRPr="007D7E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7D7E9E">
        <w:rPr>
          <w:rFonts w:ascii="Cascadia Mono" w:hAnsi="Cascadia Mono" w:cs="Cascadia Mono"/>
          <w:color w:val="A31515"/>
          <w:sz w:val="19"/>
          <w:szCs w:val="19"/>
          <w:lang w:val="en-US"/>
        </w:rPr>
        <w:t>"Details"</w:t>
      </w:r>
      <w:r w:rsidRPr="007D7E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5608F1" w14:textId="77777777" w:rsidR="007D7E9E" w:rsidRPr="007D7E9E" w:rsidRDefault="007D7E9E" w:rsidP="007D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7E9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A1BBA6" w14:textId="77777777" w:rsidR="007D7E9E" w:rsidRPr="007D7E9E" w:rsidRDefault="007D7E9E" w:rsidP="007D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A8AEB1" w14:textId="77777777" w:rsidR="007D7E9E" w:rsidRPr="002E4763" w:rsidRDefault="007D7E9E" w:rsidP="007D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E476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2E4763">
        <w:rPr>
          <w:rFonts w:ascii="Cascadia Mono" w:hAnsi="Cascadia Mono" w:cs="Cascadia Mono"/>
          <w:color w:val="800000"/>
          <w:sz w:val="19"/>
          <w:szCs w:val="19"/>
          <w:lang w:val="en-CA"/>
        </w:rPr>
        <w:t>h1</w:t>
      </w:r>
      <w:r w:rsidRPr="002E476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  <w:r w:rsidRPr="002E4763">
        <w:rPr>
          <w:rFonts w:ascii="Cascadia Mono" w:hAnsi="Cascadia Mono" w:cs="Cascadia Mono"/>
          <w:color w:val="000000"/>
          <w:sz w:val="19"/>
          <w:szCs w:val="19"/>
          <w:lang w:val="en-CA"/>
        </w:rPr>
        <w:t>Type: @Model.ZombieType.TypeName</w:t>
      </w:r>
      <w:r w:rsidRPr="002E4763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2E4763">
        <w:rPr>
          <w:rFonts w:ascii="Cascadia Mono" w:hAnsi="Cascadia Mono" w:cs="Cascadia Mono"/>
          <w:color w:val="800000"/>
          <w:sz w:val="19"/>
          <w:szCs w:val="19"/>
          <w:lang w:val="en-CA"/>
        </w:rPr>
        <w:t>h1</w:t>
      </w:r>
      <w:r w:rsidRPr="002E476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39428402" w14:textId="77777777" w:rsidR="007D7E9E" w:rsidRPr="002E4763" w:rsidRDefault="007D7E9E" w:rsidP="007D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2E4763">
        <w:rPr>
          <w:rFonts w:ascii="Cascadia Mono" w:hAnsi="Cascadia Mono" w:cs="Cascadia Mono"/>
          <w:color w:val="0000FF"/>
          <w:sz w:val="19"/>
          <w:szCs w:val="19"/>
          <w:highlight w:val="green"/>
        </w:rPr>
        <w:t>&lt;</w:t>
      </w:r>
      <w:r w:rsidRPr="002E4763">
        <w:rPr>
          <w:rFonts w:ascii="Cascadia Mono" w:hAnsi="Cascadia Mono" w:cs="Cascadia Mono"/>
          <w:color w:val="800000"/>
          <w:sz w:val="19"/>
          <w:szCs w:val="19"/>
          <w:highlight w:val="green"/>
        </w:rPr>
        <w:t>h3</w:t>
      </w:r>
      <w:r w:rsidRPr="002E4763">
        <w:rPr>
          <w:rFonts w:ascii="Cascadia Mono" w:hAnsi="Cascadia Mono" w:cs="Cascadia Mono"/>
          <w:color w:val="0000FF"/>
          <w:sz w:val="19"/>
          <w:szCs w:val="19"/>
          <w:highlight w:val="green"/>
        </w:rPr>
        <w:t>&gt;</w:t>
      </w:r>
      <w:r w:rsidRPr="002E4763">
        <w:rPr>
          <w:rFonts w:ascii="Cascadia Mono" w:hAnsi="Cascadia Mono" w:cs="Cascadia Mono"/>
          <w:color w:val="000000"/>
          <w:sz w:val="19"/>
          <w:szCs w:val="19"/>
          <w:highlight w:val="green"/>
        </w:rPr>
        <w:t>Nombre de zombies: @Model.ZombiesCount</w:t>
      </w:r>
      <w:r w:rsidRPr="002E4763">
        <w:rPr>
          <w:rFonts w:ascii="Cascadia Mono" w:hAnsi="Cascadia Mono" w:cs="Cascadia Mono"/>
          <w:color w:val="0000FF"/>
          <w:sz w:val="19"/>
          <w:szCs w:val="19"/>
          <w:highlight w:val="green"/>
        </w:rPr>
        <w:t>&lt;/</w:t>
      </w:r>
      <w:r w:rsidRPr="002E4763">
        <w:rPr>
          <w:rFonts w:ascii="Cascadia Mono" w:hAnsi="Cascadia Mono" w:cs="Cascadia Mono"/>
          <w:color w:val="800000"/>
          <w:sz w:val="19"/>
          <w:szCs w:val="19"/>
          <w:highlight w:val="green"/>
        </w:rPr>
        <w:t>h3</w:t>
      </w:r>
      <w:r w:rsidRPr="002E4763">
        <w:rPr>
          <w:rFonts w:ascii="Cascadia Mono" w:hAnsi="Cascadia Mono" w:cs="Cascadia Mono"/>
          <w:color w:val="0000FF"/>
          <w:sz w:val="19"/>
          <w:szCs w:val="19"/>
          <w:highlight w:val="green"/>
        </w:rPr>
        <w:t>&gt;</w:t>
      </w:r>
    </w:p>
    <w:p w14:paraId="47CF140C" w14:textId="77777777" w:rsidR="007D7E9E" w:rsidRPr="002E4763" w:rsidRDefault="007D7E9E" w:rsidP="007D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E4763">
        <w:rPr>
          <w:rFonts w:ascii="Cascadia Mono" w:hAnsi="Cascadia Mono" w:cs="Cascadia Mono"/>
          <w:color w:val="0000FF"/>
          <w:sz w:val="19"/>
          <w:szCs w:val="19"/>
          <w:highlight w:val="green"/>
        </w:rPr>
        <w:t>&lt;</w:t>
      </w:r>
      <w:r w:rsidRPr="002E4763">
        <w:rPr>
          <w:rFonts w:ascii="Cascadia Mono" w:hAnsi="Cascadia Mono" w:cs="Cascadia Mono"/>
          <w:color w:val="800000"/>
          <w:sz w:val="19"/>
          <w:szCs w:val="19"/>
          <w:highlight w:val="green"/>
        </w:rPr>
        <w:t>h3</w:t>
      </w:r>
      <w:r w:rsidRPr="002E4763">
        <w:rPr>
          <w:rFonts w:ascii="Cascadia Mono" w:hAnsi="Cascadia Mono" w:cs="Cascadia Mono"/>
          <w:color w:val="0000FF"/>
          <w:sz w:val="19"/>
          <w:szCs w:val="19"/>
          <w:highlight w:val="green"/>
        </w:rPr>
        <w:t>&gt;</w:t>
      </w:r>
      <w:r w:rsidRPr="002E4763">
        <w:rPr>
          <w:rFonts w:ascii="Cascadia Mono" w:hAnsi="Cascadia Mono" w:cs="Cascadia Mono"/>
          <w:color w:val="000000"/>
          <w:sz w:val="19"/>
          <w:szCs w:val="19"/>
          <w:highlight w:val="green"/>
        </w:rPr>
        <w:t>Moyenne des points: @Model.PointsAverage</w:t>
      </w:r>
      <w:r w:rsidRPr="002E4763">
        <w:rPr>
          <w:rFonts w:ascii="Cascadia Mono" w:hAnsi="Cascadia Mono" w:cs="Cascadia Mono"/>
          <w:color w:val="0000FF"/>
          <w:sz w:val="19"/>
          <w:szCs w:val="19"/>
          <w:highlight w:val="green"/>
        </w:rPr>
        <w:t>&lt;/</w:t>
      </w:r>
      <w:r w:rsidRPr="002E4763">
        <w:rPr>
          <w:rFonts w:ascii="Cascadia Mono" w:hAnsi="Cascadia Mono" w:cs="Cascadia Mono"/>
          <w:color w:val="800000"/>
          <w:sz w:val="19"/>
          <w:szCs w:val="19"/>
          <w:highlight w:val="green"/>
        </w:rPr>
        <w:t>h3</w:t>
      </w:r>
      <w:r w:rsidRPr="002E4763">
        <w:rPr>
          <w:rFonts w:ascii="Cascadia Mono" w:hAnsi="Cascadia Mono" w:cs="Cascadia Mono"/>
          <w:color w:val="0000FF"/>
          <w:sz w:val="19"/>
          <w:szCs w:val="19"/>
          <w:highlight w:val="green"/>
        </w:rPr>
        <w:t>&gt;</w:t>
      </w:r>
    </w:p>
    <w:p w14:paraId="6E40E999" w14:textId="77777777" w:rsidR="007D7E9E" w:rsidRPr="002E4763" w:rsidRDefault="007D7E9E" w:rsidP="007D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E47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E4763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E4763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2E47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E4763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2E4763"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4B4E793C" w14:textId="77777777" w:rsidR="007D7E9E" w:rsidRPr="002E4763" w:rsidRDefault="007D7E9E" w:rsidP="007D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E4763">
        <w:rPr>
          <w:rFonts w:ascii="Cascadia Mono" w:hAnsi="Cascadia Mono" w:cs="Cascadia Mono"/>
          <w:color w:val="000000"/>
          <w:sz w:val="19"/>
          <w:szCs w:val="19"/>
        </w:rPr>
        <w:t>@*</w:t>
      </w:r>
      <w:r w:rsidRPr="002E4763">
        <w:rPr>
          <w:rFonts w:ascii="Cascadia Mono" w:hAnsi="Cascadia Mono" w:cs="Cascadia Mono"/>
          <w:color w:val="006400"/>
          <w:sz w:val="19"/>
          <w:szCs w:val="19"/>
        </w:rPr>
        <w:t xml:space="preserve">  POUR CHAQUE ZOMBIE:</w:t>
      </w:r>
      <w:r w:rsidRPr="002E4763">
        <w:rPr>
          <w:rFonts w:ascii="Cascadia Mono" w:hAnsi="Cascadia Mono" w:cs="Cascadia Mono"/>
          <w:color w:val="000000"/>
          <w:sz w:val="19"/>
          <w:szCs w:val="19"/>
        </w:rPr>
        <w:t>*@</w:t>
      </w:r>
    </w:p>
    <w:p w14:paraId="5D812C70" w14:textId="12D93287" w:rsidR="00D80FAB" w:rsidRDefault="007D7E9E" w:rsidP="00567155">
      <w:pPr>
        <w:pStyle w:val="Paragraphedeliste"/>
        <w:numPr>
          <w:ilvl w:val="0"/>
          <w:numId w:val="32"/>
        </w:numPr>
        <w:spacing w:before="0" w:after="160" w:line="259" w:lineRule="auto"/>
      </w:pPr>
      <w:r w:rsidRPr="007D7E9E">
        <w:rPr>
          <w:highlight w:val="yellow"/>
        </w:rPr>
        <w:t>ATTENTION :</w:t>
      </w:r>
      <w:r>
        <w:t xml:space="preserve"> Mais ça n’affiche pas le bon nombre de zombies, ni la bonne moyenne d’ailleurs… Trouvez une façon de corriger le problème!</w:t>
      </w:r>
    </w:p>
    <w:p w14:paraId="1FB10E00" w14:textId="77777777" w:rsidR="00BE0EBB" w:rsidRPr="00C96BB5" w:rsidRDefault="00BE0EBB" w:rsidP="00BE0EBB">
      <w:pPr>
        <w:pStyle w:val="Titre2"/>
      </w:pPr>
      <w:r w:rsidRPr="00C96BB5">
        <w:t xml:space="preserve">Commentaires et validation (Commit) des changements dans le code </w:t>
      </w:r>
    </w:p>
    <w:p w14:paraId="6672DE3B" w14:textId="77777777" w:rsidR="00BE0EBB" w:rsidRPr="00C96BB5" w:rsidRDefault="00BE0EBB" w:rsidP="00BE0EBB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C96BB5">
        <w:t>Dans Gitkraken, assurez-vous d'être dans le bon dossier/repo et sur la bonne branche</w:t>
      </w:r>
    </w:p>
    <w:p w14:paraId="5FC45B2B" w14:textId="77777777" w:rsidR="00BE0EBB" w:rsidRPr="00C96BB5" w:rsidRDefault="00BE0EBB" w:rsidP="00BE0EBB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C96BB5">
        <w:t xml:space="preserve">Cliquez sur </w:t>
      </w:r>
      <w:r w:rsidRPr="00C96BB5">
        <w:rPr>
          <w:b/>
          <w:bCs/>
        </w:rPr>
        <w:t>View changes</w:t>
      </w:r>
    </w:p>
    <w:p w14:paraId="0AEA6361" w14:textId="77777777" w:rsidR="00BE0EBB" w:rsidRPr="00C96BB5" w:rsidRDefault="00BE0EBB" w:rsidP="00BE0EBB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C96BB5">
        <w:t xml:space="preserve">Validez les modifications: cliquez sur </w:t>
      </w:r>
      <w:r w:rsidRPr="00C96BB5">
        <w:rPr>
          <w:b/>
          <w:bCs/>
        </w:rPr>
        <w:t>Stage all changes</w:t>
      </w:r>
    </w:p>
    <w:p w14:paraId="5CF34326" w14:textId="77777777" w:rsidR="00BE0EBB" w:rsidRPr="00C96BB5" w:rsidRDefault="00BE0EBB" w:rsidP="00BE0EBB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C96BB5">
        <w:t>Commentez en respectant les standards proposés (vous serez noté là-dessus):</w:t>
      </w:r>
    </w:p>
    <w:p w14:paraId="7B63EA82" w14:textId="15D99D57" w:rsidR="00BE0EBB" w:rsidRPr="00DE28C7" w:rsidRDefault="00BE0EBB" w:rsidP="00BE0EBB">
      <w:pPr>
        <w:pStyle w:val="Paragraphedeliste"/>
        <w:numPr>
          <w:ilvl w:val="1"/>
          <w:numId w:val="33"/>
        </w:numPr>
        <w:spacing w:before="0" w:after="160" w:line="259" w:lineRule="auto"/>
      </w:pPr>
      <w:r w:rsidRPr="00DE28C7">
        <w:rPr>
          <w:b/>
          <w:bCs/>
        </w:rPr>
        <w:t>Summary</w:t>
      </w:r>
      <w:r w:rsidRPr="00DE28C7">
        <w:t xml:space="preserve">: FCT </w:t>
      </w:r>
      <w:r w:rsidR="00DE28C7" w:rsidRPr="00DE28C7">
        <w:t>View Details ZombieType Nombre Zombie et Moyen</w:t>
      </w:r>
      <w:r w:rsidR="00DE28C7">
        <w:t>ne Points</w:t>
      </w:r>
    </w:p>
    <w:p w14:paraId="43287809" w14:textId="18F50E5B" w:rsidR="00BE0EBB" w:rsidRPr="00C96BB5" w:rsidRDefault="00BE0EBB" w:rsidP="00BE0EBB">
      <w:pPr>
        <w:pStyle w:val="Paragraphedeliste"/>
        <w:numPr>
          <w:ilvl w:val="1"/>
          <w:numId w:val="33"/>
        </w:numPr>
        <w:spacing w:before="0" w:after="160" w:line="259" w:lineRule="auto"/>
      </w:pPr>
      <w:r w:rsidRPr="00C96BB5">
        <w:rPr>
          <w:b/>
          <w:bCs/>
        </w:rPr>
        <w:t>Description</w:t>
      </w:r>
      <w:r w:rsidRPr="00C96BB5">
        <w:t xml:space="preserve">: Ajout </w:t>
      </w:r>
      <w:r w:rsidR="00DE28C7">
        <w:t xml:space="preserve">du nombre de zombies et la moyenne des points pour </w:t>
      </w:r>
      <w:r w:rsidR="00737D73">
        <w:t>le Type de zombie dans la View Details.</w:t>
      </w:r>
      <w:r w:rsidRPr="00C96BB5">
        <w:t>.</w:t>
      </w:r>
    </w:p>
    <w:p w14:paraId="0291C006" w14:textId="77777777" w:rsidR="00BE0EBB" w:rsidRPr="00C96BB5" w:rsidRDefault="00BE0EBB" w:rsidP="00BE0EBB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C96BB5">
        <w:t xml:space="preserve">Cliquez sur </w:t>
      </w:r>
      <w:r w:rsidRPr="00C96BB5">
        <w:rPr>
          <w:b/>
          <w:bCs/>
        </w:rPr>
        <w:t>Commit</w:t>
      </w:r>
    </w:p>
    <w:p w14:paraId="2C8055FC" w14:textId="77777777" w:rsidR="00BE0EBB" w:rsidRPr="00C96BB5" w:rsidRDefault="00BE0EBB" w:rsidP="00BE0EBB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C96BB5">
        <w:t>"Poussez" (</w:t>
      </w:r>
      <w:r w:rsidRPr="00C96BB5">
        <w:rPr>
          <w:b/>
          <w:bCs/>
        </w:rPr>
        <w:t>Push)</w:t>
      </w:r>
      <w:r w:rsidRPr="00C96BB5">
        <w:t xml:space="preserve"> les modifications sur le repo en ligne (</w:t>
      </w:r>
      <w:r w:rsidRPr="00C96BB5">
        <w:rPr>
          <w:b/>
          <w:bCs/>
        </w:rPr>
        <w:t>Remote).</w:t>
      </w:r>
      <w:r w:rsidRPr="00C96BB5">
        <w:t xml:space="preserve"> Cliquez sur </w:t>
      </w:r>
      <w:r w:rsidRPr="00C96BB5">
        <w:rPr>
          <w:noProof/>
        </w:rPr>
        <w:drawing>
          <wp:inline distT="0" distB="0" distL="0" distR="0" wp14:anchorId="22095A3F" wp14:editId="5BD7DC35">
            <wp:extent cx="232486" cy="311742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7A0B" w14:textId="77777777" w:rsidR="00BE0EBB" w:rsidRPr="00C96BB5" w:rsidRDefault="00BE0EBB" w:rsidP="00BE0EBB">
      <w:pPr>
        <w:pStyle w:val="Paragraphedeliste"/>
        <w:numPr>
          <w:ilvl w:val="0"/>
          <w:numId w:val="33"/>
        </w:numPr>
        <w:spacing w:before="0" w:after="160" w:line="259" w:lineRule="auto"/>
        <w:rPr>
          <w:u w:val="single"/>
        </w:rPr>
      </w:pPr>
      <w:r w:rsidRPr="00C96BB5">
        <w:t>C’est la fin de la fonction Zombie</w:t>
      </w:r>
    </w:p>
    <w:p w14:paraId="19A9CC25" w14:textId="22B4C063" w:rsidR="00BE0EBB" w:rsidRPr="00C96BB5" w:rsidRDefault="00BE0EBB" w:rsidP="00BE0EBB">
      <w:pPr>
        <w:pStyle w:val="Paragraphedeliste"/>
        <w:numPr>
          <w:ilvl w:val="0"/>
          <w:numId w:val="33"/>
        </w:numPr>
        <w:spacing w:before="0" w:after="160" w:line="259" w:lineRule="auto"/>
        <w:rPr>
          <w:u w:val="single"/>
        </w:rPr>
      </w:pPr>
      <w:r w:rsidRPr="00C96BB5">
        <w:t>Merge la branche</w:t>
      </w:r>
      <w:r w:rsidRPr="00C96BB5">
        <w:rPr>
          <w:u w:val="single"/>
        </w:rPr>
        <w:t xml:space="preserve"> </w:t>
      </w:r>
      <w:r w:rsidR="00943C90">
        <w:rPr>
          <w:b/>
          <w:bCs/>
          <w:u w:val="single"/>
        </w:rPr>
        <w:t>FCT_ZombieType_VM_Annotations</w:t>
      </w:r>
      <w:r w:rsidRPr="00C96BB5">
        <w:rPr>
          <w:b/>
          <w:bCs/>
          <w:u w:val="single"/>
        </w:rPr>
        <w:t xml:space="preserve"> </w:t>
      </w:r>
      <w:r w:rsidRPr="00C96BB5">
        <w:t xml:space="preserve">dans la branche </w:t>
      </w:r>
      <w:r w:rsidRPr="00C96BB5">
        <w:rPr>
          <w:b/>
          <w:bCs/>
          <w:u w:val="single"/>
        </w:rPr>
        <w:t>Main.</w:t>
      </w:r>
    </w:p>
    <w:p w14:paraId="0691BA9F" w14:textId="77777777" w:rsidR="00BE0EBB" w:rsidRDefault="00BE0EBB">
      <w:pPr>
        <w:rPr>
          <w:caps/>
          <w:color w:val="FFFFFF" w:themeColor="background1"/>
          <w:spacing w:val="15"/>
          <w:sz w:val="22"/>
          <w:szCs w:val="22"/>
        </w:rPr>
      </w:pPr>
    </w:p>
    <w:p w14:paraId="1F60C88A" w14:textId="77777777" w:rsidR="007D7E9E" w:rsidRDefault="007D7E9E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425D8038" w14:textId="657D9F9A" w:rsidR="00B71EA8" w:rsidRDefault="00B71EA8" w:rsidP="00B71EA8">
      <w:pPr>
        <w:pStyle w:val="Titre1"/>
      </w:pPr>
      <w:r>
        <w:lastRenderedPageBreak/>
        <w:t>Ajouter une armoirer</w:t>
      </w:r>
      <w:r w:rsidR="001B0254">
        <w:t>ie</w:t>
      </w:r>
    </w:p>
    <w:p w14:paraId="5CC3E631" w14:textId="77777777" w:rsidR="001B0254" w:rsidRPr="000C4172" w:rsidRDefault="001B0254" w:rsidP="001B0254">
      <w:pPr>
        <w:pStyle w:val="Titre2"/>
      </w:pPr>
      <w:r>
        <w:t>Création d’une branche pour la fonctionnalité</w:t>
      </w:r>
    </w:p>
    <w:p w14:paraId="6262BBF7" w14:textId="31FCB71A" w:rsidR="001B0254" w:rsidRPr="00B30A98" w:rsidRDefault="001B0254" w:rsidP="001B0254">
      <w:pPr>
        <w:pStyle w:val="Paragraphedeliste"/>
        <w:numPr>
          <w:ilvl w:val="0"/>
          <w:numId w:val="34"/>
        </w:numPr>
        <w:spacing w:before="0" w:after="160" w:line="259" w:lineRule="auto"/>
      </w:pPr>
      <w:r>
        <w:t xml:space="preserve">Créez une branche appelée </w:t>
      </w:r>
      <w:r>
        <w:rPr>
          <w:b/>
          <w:bCs/>
        </w:rPr>
        <w:t>FCT_Armo</w:t>
      </w:r>
      <w:r w:rsidR="006F2BCD">
        <w:rPr>
          <w:b/>
          <w:bCs/>
        </w:rPr>
        <w:t>ry</w:t>
      </w:r>
      <w:r>
        <w:rPr>
          <w:b/>
          <w:bCs/>
        </w:rPr>
        <w:t xml:space="preserve"> </w:t>
      </w:r>
    </w:p>
    <w:p w14:paraId="00D1EE97" w14:textId="77777777" w:rsidR="001B0254" w:rsidRPr="00B30A98" w:rsidRDefault="001B0254" w:rsidP="001B0254">
      <w:pPr>
        <w:pStyle w:val="Paragraphedeliste"/>
        <w:numPr>
          <w:ilvl w:val="0"/>
          <w:numId w:val="34"/>
        </w:numPr>
        <w:spacing w:before="0" w:after="160" w:line="259" w:lineRule="auto"/>
        <w:rPr>
          <w:highlight w:val="yellow"/>
        </w:rPr>
      </w:pPr>
      <w:r w:rsidRPr="00B30A98">
        <w:rPr>
          <w:highlight w:val="yellow"/>
        </w:rPr>
        <w:t xml:space="preserve">Assurez-vous d'être dans la branche </w:t>
      </w:r>
      <w:r>
        <w:rPr>
          <w:highlight w:val="yellow"/>
        </w:rPr>
        <w:t>que vous avez créée dans LOCAL</w:t>
      </w:r>
    </w:p>
    <w:p w14:paraId="10BAD400" w14:textId="77777777" w:rsidR="001B0254" w:rsidRDefault="001B0254" w:rsidP="001B0254"/>
    <w:p w14:paraId="6A63BFDE" w14:textId="502719C8" w:rsidR="001B0254" w:rsidRPr="000C4172" w:rsidRDefault="006F2BCD" w:rsidP="001B0254">
      <w:pPr>
        <w:pStyle w:val="Titre2"/>
      </w:pPr>
      <w:r>
        <w:t xml:space="preserve">Ajouter </w:t>
      </w:r>
      <w:r w:rsidR="00415C0D">
        <w:t>le menu</w:t>
      </w:r>
      <w:r w:rsidR="001B00D6">
        <w:t xml:space="preserve"> déroulant</w:t>
      </w:r>
    </w:p>
    <w:p w14:paraId="0FC49203" w14:textId="52574F58" w:rsidR="001B0254" w:rsidRDefault="001B00D6" w:rsidP="001B00D6">
      <w:pPr>
        <w:pStyle w:val="Paragraphedeliste"/>
        <w:numPr>
          <w:ilvl w:val="0"/>
          <w:numId w:val="35"/>
        </w:numPr>
        <w:spacing w:before="0" w:after="160" w:line="259" w:lineRule="auto"/>
      </w:pPr>
      <w:r>
        <w:t>Ouvrez le _Layout</w:t>
      </w:r>
    </w:p>
    <w:p w14:paraId="60DC6015" w14:textId="398E89E6" w:rsidR="001B00D6" w:rsidRPr="00486B07" w:rsidRDefault="001B00D6" w:rsidP="001B00D6">
      <w:pPr>
        <w:pStyle w:val="Paragraphedeliste"/>
        <w:numPr>
          <w:ilvl w:val="0"/>
          <w:numId w:val="35"/>
        </w:numPr>
        <w:spacing w:before="0" w:after="160" w:line="259" w:lineRule="auto"/>
      </w:pPr>
      <w:r>
        <w:t>Ajoutez le menu déroulant</w:t>
      </w:r>
      <w:r w:rsidR="006E2E70">
        <w:t xml:space="preserve"> </w:t>
      </w:r>
      <w:r w:rsidR="006E2E70">
        <w:rPr>
          <w:b/>
          <w:bCs/>
        </w:rPr>
        <w:t>Armory</w:t>
      </w:r>
      <w:r>
        <w:t xml:space="preserve"> et l’action </w:t>
      </w:r>
      <w:r w:rsidR="006E2E70">
        <w:rPr>
          <w:b/>
          <w:bCs/>
        </w:rPr>
        <w:t>Manage Weapons</w:t>
      </w:r>
    </w:p>
    <w:p w14:paraId="41BE5823" w14:textId="77777777" w:rsidR="00486B07" w:rsidRPr="00641291" w:rsidRDefault="00486B07" w:rsidP="0048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Pr="00641291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li</w:t>
      </w:r>
      <w:r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641291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="nav-item dropdown"&gt;</w:t>
      </w:r>
    </w:p>
    <w:p w14:paraId="3E4815A6" w14:textId="6C3E705F" w:rsidR="00486B07" w:rsidRPr="00641291" w:rsidRDefault="00641291" w:rsidP="0048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 xml:space="preserve">    </w:t>
      </w:r>
      <w:r w:rsidR="00486B07"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="00486B07" w:rsidRPr="00641291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a</w:t>
      </w:r>
      <w:r w:rsidR="00486B07"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486B07" w:rsidRPr="00641291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="00486B07"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="nav-link text-dark dropdown-toggle"</w:t>
      </w:r>
      <w:r w:rsidR="00486B07"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486B07" w:rsidRPr="00641291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href</w:t>
      </w:r>
      <w:r w:rsidR="00486B07"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="#"</w:t>
      </w:r>
      <w:r w:rsidR="00486B07"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486B07" w:rsidRPr="00641291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id</w:t>
      </w:r>
      <w:r w:rsidR="00486B07"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="navbarDropdown"</w:t>
      </w:r>
      <w:r w:rsidR="00486B07"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486B07" w:rsidRPr="00641291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role</w:t>
      </w:r>
      <w:r w:rsidR="00486B07"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="button"</w:t>
      </w:r>
      <w:r w:rsidR="00486B07"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486B07" w:rsidRPr="00641291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data-bs-toggle</w:t>
      </w:r>
      <w:r w:rsidR="00486B07"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</w:t>
      </w:r>
      <w:r w:rsidR="00486B07"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dropdown</w:t>
      </w:r>
      <w:r w:rsidR="00486B07"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"</w:t>
      </w:r>
      <w:r w:rsidR="00486B07"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486B07" w:rsidRPr="00641291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aria-expanded</w:t>
      </w:r>
      <w:r w:rsidR="00486B07"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="false"&gt;</w:t>
      </w:r>
    </w:p>
    <w:p w14:paraId="6E736076" w14:textId="5F7432D1" w:rsidR="00486B07" w:rsidRPr="00641291" w:rsidRDefault="00486B07" w:rsidP="0048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</w:pPr>
      <w:r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="00641291"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Armory</w:t>
      </w:r>
    </w:p>
    <w:p w14:paraId="5B4882EE" w14:textId="7DFB0FEF" w:rsidR="00486B07" w:rsidRPr="00641291" w:rsidRDefault="00486B07" w:rsidP="0048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</w:pPr>
      <w:r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 xml:space="preserve">    </w:t>
      </w: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US"/>
        </w:rPr>
        <w:t>&lt;/</w:t>
      </w:r>
      <w:r w:rsidRPr="00641291">
        <w:rPr>
          <w:rFonts w:ascii="Cascadia Mono" w:hAnsi="Cascadia Mono" w:cs="Cascadia Mono"/>
          <w:color w:val="800000"/>
          <w:sz w:val="19"/>
          <w:szCs w:val="19"/>
          <w:highlight w:val="green"/>
          <w:lang w:val="en-US"/>
        </w:rPr>
        <w:t>a</w:t>
      </w: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US"/>
        </w:rPr>
        <w:t>&gt;</w:t>
      </w:r>
    </w:p>
    <w:p w14:paraId="07D3CC3E" w14:textId="063C2039" w:rsidR="00486B07" w:rsidRPr="00641291" w:rsidRDefault="00486B07" w:rsidP="0048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Pr="00641291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ul</w:t>
      </w:r>
      <w:r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641291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="dropdown-menu"</w:t>
      </w:r>
      <w:r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641291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aria-labelledby</w:t>
      </w: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="navbarDropdown"&gt;</w:t>
      </w:r>
    </w:p>
    <w:p w14:paraId="634F0997" w14:textId="23304B21" w:rsidR="00486B07" w:rsidRPr="00641291" w:rsidRDefault="00486B07" w:rsidP="0048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    </w:t>
      </w: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Pr="00641291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li</w:t>
      </w: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&gt;&lt;</w:t>
      </w:r>
      <w:r w:rsidRPr="00641291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a</w:t>
      </w:r>
      <w:r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641291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="dropdown-item"</w:t>
      </w:r>
      <w:r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641291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asp-controller</w:t>
      </w: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="Weapon"</w:t>
      </w:r>
      <w:r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641291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asp-action</w:t>
      </w: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="Index"&gt;</w:t>
      </w:r>
      <w:r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Manage weapons</w:t>
      </w: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&lt;/</w:t>
      </w:r>
      <w:r w:rsidRPr="00641291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a</w:t>
      </w: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&gt;&lt;/</w:t>
      </w:r>
      <w:r w:rsidRPr="00641291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li</w:t>
      </w: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</w:t>
      </w:r>
      <w:r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                         </w:t>
      </w:r>
    </w:p>
    <w:p w14:paraId="6A2FBFFE" w14:textId="5EB2EC3F" w:rsidR="00486B07" w:rsidRPr="00641291" w:rsidRDefault="00486B07" w:rsidP="0048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</w:rPr>
        <w:t>&lt;/</w:t>
      </w:r>
      <w:r w:rsidRPr="00641291">
        <w:rPr>
          <w:rFonts w:ascii="Cascadia Mono" w:hAnsi="Cascadia Mono" w:cs="Cascadia Mono"/>
          <w:color w:val="800000"/>
          <w:sz w:val="19"/>
          <w:szCs w:val="19"/>
          <w:highlight w:val="green"/>
        </w:rPr>
        <w:t>ul</w:t>
      </w: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</w:rPr>
        <w:t>&gt;</w:t>
      </w:r>
    </w:p>
    <w:p w14:paraId="60FC5A1F" w14:textId="111E279F" w:rsidR="00486B07" w:rsidRDefault="00486B07" w:rsidP="0048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spacing w:before="0" w:after="160" w:line="259" w:lineRule="auto"/>
        <w:ind w:left="360"/>
      </w:pP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</w:rPr>
        <w:t>&lt;/</w:t>
      </w:r>
      <w:r w:rsidRPr="00641291">
        <w:rPr>
          <w:rFonts w:ascii="Cascadia Mono" w:hAnsi="Cascadia Mono" w:cs="Cascadia Mono"/>
          <w:color w:val="800000"/>
          <w:sz w:val="19"/>
          <w:szCs w:val="19"/>
          <w:highlight w:val="green"/>
        </w:rPr>
        <w:t>li</w:t>
      </w: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</w:rPr>
        <w:t>&gt;</w:t>
      </w:r>
    </w:p>
    <w:p w14:paraId="69613ADE" w14:textId="77777777" w:rsidR="00486B07" w:rsidRDefault="00486B07" w:rsidP="00486B07">
      <w:pPr>
        <w:spacing w:before="0" w:after="160" w:line="259" w:lineRule="auto"/>
      </w:pPr>
    </w:p>
    <w:p w14:paraId="3CAF10D7" w14:textId="34F269F8" w:rsidR="00BD5F0B" w:rsidRPr="000C4172" w:rsidRDefault="00BD5F0B" w:rsidP="00BD5F0B">
      <w:pPr>
        <w:pStyle w:val="Titre2"/>
      </w:pPr>
      <w:r>
        <w:t>Ajouter la classe Weapon</w:t>
      </w:r>
    </w:p>
    <w:p w14:paraId="11997138" w14:textId="2B3AD572" w:rsidR="00641291" w:rsidRDefault="00BD5F0B" w:rsidP="00641291">
      <w:pPr>
        <w:pStyle w:val="Paragraphedeliste"/>
        <w:numPr>
          <w:ilvl w:val="0"/>
          <w:numId w:val="25"/>
        </w:numPr>
      </w:pPr>
      <w:r>
        <w:t xml:space="preserve">Ajoutez la classe </w:t>
      </w:r>
      <w:r w:rsidRPr="00BD5F0B">
        <w:rPr>
          <w:b/>
          <w:bCs/>
        </w:rPr>
        <w:t>Weapon</w:t>
      </w:r>
      <w:r>
        <w:t xml:space="preserve"> ci-dessous</w:t>
      </w:r>
      <w:r w:rsidR="00641291">
        <w:t>.</w:t>
      </w:r>
    </w:p>
    <w:p w14:paraId="46992C9D" w14:textId="77777777" w:rsidR="00641291" w:rsidRPr="00840A61" w:rsidRDefault="00641291" w:rsidP="00641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840A61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840A6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840A61">
        <w:rPr>
          <w:rFonts w:ascii="Cascadia Mono" w:hAnsi="Cascadia Mono" w:cs="Cascadia Mono"/>
          <w:color w:val="0000FF"/>
          <w:sz w:val="19"/>
          <w:szCs w:val="19"/>
          <w:lang w:val="en-CA"/>
        </w:rPr>
        <w:t>class</w:t>
      </w:r>
      <w:r w:rsidRPr="00840A6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840A61">
        <w:rPr>
          <w:rFonts w:ascii="Cascadia Mono" w:hAnsi="Cascadia Mono" w:cs="Cascadia Mono"/>
          <w:color w:val="2B91AF"/>
          <w:sz w:val="19"/>
          <w:szCs w:val="19"/>
          <w:lang w:val="en-CA"/>
        </w:rPr>
        <w:t>Weapon</w:t>
      </w:r>
    </w:p>
    <w:p w14:paraId="7D515082" w14:textId="539B9058" w:rsidR="00641291" w:rsidRPr="00840A61" w:rsidRDefault="00641291" w:rsidP="00641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840A61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</w:p>
    <w:p w14:paraId="338A8463" w14:textId="4A8A3B2B" w:rsidR="00641291" w:rsidRPr="00017633" w:rsidRDefault="00641291" w:rsidP="00641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Name {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640598DD" w14:textId="4691C3C7" w:rsidR="00641291" w:rsidRPr="00017633" w:rsidRDefault="00641291" w:rsidP="00641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?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Description {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45C63A64" w14:textId="6986158C" w:rsidR="00641291" w:rsidRPr="00017633" w:rsidRDefault="00641291" w:rsidP="00641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decimal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Force {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76DC1800" w14:textId="12465F7C" w:rsidR="00641291" w:rsidRPr="00017633" w:rsidRDefault="00641291" w:rsidP="00641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decimal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Price {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7491BA73" w14:textId="3799573E" w:rsidR="00641291" w:rsidRPr="00017633" w:rsidRDefault="00641291" w:rsidP="00641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DateTime CreatedDate {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>; } = DateTime.Now;</w:t>
      </w:r>
    </w:p>
    <w:p w14:paraId="504BDA5E" w14:textId="6DB54B5F" w:rsidR="00641291" w:rsidRPr="00017633" w:rsidRDefault="00641291" w:rsidP="00641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?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Image {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09052477" w14:textId="0D5A6E9E" w:rsidR="00641291" w:rsidRPr="00017633" w:rsidRDefault="00641291" w:rsidP="00641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Qty {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25549451" w14:textId="293C0D97" w:rsidR="00641291" w:rsidRPr="00017633" w:rsidRDefault="00641291" w:rsidP="00641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QtyBought {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5231E43B" w14:textId="223A50BC" w:rsidR="00641291" w:rsidRDefault="00641291" w:rsidP="00641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spacing w:before="0" w:after="0"/>
        <w:ind w:left="360"/>
      </w:pPr>
      <w:r w:rsidRPr="0001763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A761A9" w14:textId="77777777" w:rsidR="00641291" w:rsidRDefault="00641291">
      <w:r>
        <w:br w:type="page"/>
      </w:r>
    </w:p>
    <w:p w14:paraId="1DB366DB" w14:textId="69E4FC13" w:rsidR="00840A61" w:rsidRDefault="00641291" w:rsidP="00840A61">
      <w:r>
        <w:lastRenderedPageBreak/>
        <w:t>Voici les contraintes pour propriétés de l</w:t>
      </w:r>
      <w:r w:rsidR="00840A61">
        <w:t xml:space="preserve">a classe Weapon: </w:t>
      </w:r>
    </w:p>
    <w:p w14:paraId="067D9FED" w14:textId="77777777" w:rsidR="00840A61" w:rsidRPr="006C0CAB" w:rsidRDefault="00840A61" w:rsidP="00840A61">
      <w:pPr>
        <w:pStyle w:val="Paragraphedeliste"/>
        <w:numPr>
          <w:ilvl w:val="0"/>
          <w:numId w:val="36"/>
        </w:numPr>
        <w:rPr>
          <w:lang w:val="en-CA"/>
        </w:rPr>
      </w:pPr>
      <w:r w:rsidRPr="006C0CAB">
        <w:rPr>
          <w:lang w:val="en-CA"/>
        </w:rPr>
        <w:t>Name (string, max 250, min 2, required)</w:t>
      </w:r>
    </w:p>
    <w:p w14:paraId="1C6CFBB3" w14:textId="5083EA14" w:rsidR="00840A61" w:rsidRPr="006C0CAB" w:rsidRDefault="00840A61" w:rsidP="00840A61">
      <w:pPr>
        <w:pStyle w:val="Paragraphedeliste"/>
        <w:numPr>
          <w:ilvl w:val="0"/>
          <w:numId w:val="36"/>
        </w:numPr>
        <w:rPr>
          <w:lang w:val="en-CA"/>
        </w:rPr>
      </w:pPr>
      <w:r w:rsidRPr="006C0CAB">
        <w:rPr>
          <w:lang w:val="en-CA"/>
        </w:rPr>
        <w:t xml:space="preserve">Description (string, max 2500, min 0, </w:t>
      </w:r>
      <w:r w:rsidR="00E309EA">
        <w:rPr>
          <w:lang w:val="en-CA"/>
        </w:rPr>
        <w:t xml:space="preserve">NOT required, </w:t>
      </w:r>
      <w:r>
        <w:rPr>
          <w:lang w:val="en-CA"/>
        </w:rPr>
        <w:t>multiline</w:t>
      </w:r>
      <w:r w:rsidRPr="006C0CAB">
        <w:rPr>
          <w:lang w:val="en-CA"/>
        </w:rPr>
        <w:t>)</w:t>
      </w:r>
    </w:p>
    <w:p w14:paraId="1C00C923" w14:textId="40CEA8B7" w:rsidR="00840A61" w:rsidRDefault="00CE2E5B" w:rsidP="00840A61">
      <w:pPr>
        <w:pStyle w:val="Paragraphedeliste"/>
        <w:numPr>
          <w:ilvl w:val="0"/>
          <w:numId w:val="36"/>
        </w:numPr>
      </w:pPr>
      <w:r>
        <w:t>Force</w:t>
      </w:r>
      <w:r w:rsidR="00840A61">
        <w:t xml:space="preserve"> (decimal, min 0</w:t>
      </w:r>
      <w:r w:rsidR="00E309EA">
        <w:t>, max 500</w:t>
      </w:r>
      <w:r w:rsidR="00840A61">
        <w:t>)</w:t>
      </w:r>
    </w:p>
    <w:p w14:paraId="172BCEB2" w14:textId="390B0C0F" w:rsidR="00840A61" w:rsidRDefault="00840A61" w:rsidP="00840A61">
      <w:pPr>
        <w:pStyle w:val="Paragraphedeliste"/>
        <w:numPr>
          <w:ilvl w:val="0"/>
          <w:numId w:val="36"/>
        </w:numPr>
        <w:rPr>
          <w:lang w:val="en-CA"/>
        </w:rPr>
      </w:pPr>
      <w:r w:rsidRPr="009760FE">
        <w:rPr>
          <w:lang w:val="en-CA"/>
        </w:rPr>
        <w:t>Price : decimal (min 0, max 100000</w:t>
      </w:r>
      <w:r w:rsidR="002D3865">
        <w:rPr>
          <w:lang w:val="en-CA"/>
        </w:rPr>
        <w:t>, Currency</w:t>
      </w:r>
      <w:r w:rsidRPr="009760FE">
        <w:rPr>
          <w:lang w:val="en-CA"/>
        </w:rPr>
        <w:t xml:space="preserve">) : </w:t>
      </w:r>
    </w:p>
    <w:p w14:paraId="55C7DB50" w14:textId="66DA2BF4" w:rsidR="002D3865" w:rsidRPr="009760FE" w:rsidRDefault="00840A61" w:rsidP="002D3865">
      <w:pPr>
        <w:pStyle w:val="Paragraphedeliste"/>
        <w:numPr>
          <w:ilvl w:val="1"/>
          <w:numId w:val="36"/>
        </w:numPr>
      </w:pPr>
      <w:r w:rsidRPr="00641291">
        <w:t xml:space="preserve">Message d’erreur doit être : The &lt;PRICE&gt; has to be between &lt;MINIMUM&gt; and &lt;MAXIMUM&gt; </w:t>
      </w:r>
      <w:r w:rsidR="00641291" w:rsidRPr="00641291">
        <w:t>(</w:t>
      </w:r>
      <w:r w:rsidRPr="009760FE">
        <w:t>Change</w:t>
      </w:r>
      <w:r w:rsidR="00641291">
        <w:t>z</w:t>
      </w:r>
      <w:r w:rsidRPr="009760FE">
        <w:t xml:space="preserve"> les </w:t>
      </w:r>
      <w:r w:rsidRPr="00641291">
        <w:rPr>
          <w:b/>
          <w:bCs/>
          <w:highlight w:val="yellow"/>
        </w:rPr>
        <w:t>&lt;lettres majuscules&gt;</w:t>
      </w:r>
      <w:r w:rsidRPr="009760FE">
        <w:t xml:space="preserve"> p</w:t>
      </w:r>
      <w:r>
        <w:t>ar les paramètres du message d’erreur</w:t>
      </w:r>
      <w:r w:rsidR="00641291">
        <w:t>)</w:t>
      </w:r>
    </w:p>
    <w:p w14:paraId="07D343BC" w14:textId="77777777" w:rsidR="00840A61" w:rsidRDefault="00840A61" w:rsidP="00840A61">
      <w:pPr>
        <w:pStyle w:val="Paragraphedeliste"/>
        <w:numPr>
          <w:ilvl w:val="0"/>
          <w:numId w:val="36"/>
        </w:numPr>
      </w:pPr>
      <w:r>
        <w:t>CreatedDate : DateTime</w:t>
      </w:r>
    </w:p>
    <w:p w14:paraId="261AA898" w14:textId="77777777" w:rsidR="00840A61" w:rsidRDefault="00840A61" w:rsidP="00840A61">
      <w:pPr>
        <w:pStyle w:val="Paragraphedeliste"/>
        <w:numPr>
          <w:ilvl w:val="0"/>
          <w:numId w:val="36"/>
        </w:numPr>
      </w:pPr>
      <w:r>
        <w:t>Image : ImageUrl</w:t>
      </w:r>
    </w:p>
    <w:p w14:paraId="67C28A43" w14:textId="77777777" w:rsidR="00840A61" w:rsidRDefault="00840A61" w:rsidP="00840A61">
      <w:pPr>
        <w:pStyle w:val="Paragraphedeliste"/>
        <w:numPr>
          <w:ilvl w:val="0"/>
          <w:numId w:val="36"/>
        </w:numPr>
      </w:pPr>
      <w:r>
        <w:t xml:space="preserve">Qty :int </w:t>
      </w:r>
    </w:p>
    <w:p w14:paraId="2D3F0B47" w14:textId="77777777" w:rsidR="00840A61" w:rsidRDefault="00840A61" w:rsidP="00840A61">
      <w:pPr>
        <w:pStyle w:val="Paragraphedeliste"/>
        <w:numPr>
          <w:ilvl w:val="0"/>
          <w:numId w:val="36"/>
        </w:numPr>
      </w:pPr>
      <w:r>
        <w:t>QtyBought :int</w:t>
      </w:r>
    </w:p>
    <w:p w14:paraId="70709BA7" w14:textId="77777777" w:rsidR="00641291" w:rsidRDefault="00840A61" w:rsidP="00641291">
      <w:pPr>
        <w:pStyle w:val="Paragraphedeliste"/>
        <w:numPr>
          <w:ilvl w:val="1"/>
          <w:numId w:val="36"/>
        </w:numPr>
      </w:pPr>
      <w:r>
        <w:t>Un Display name qui contient l’espace</w:t>
      </w:r>
    </w:p>
    <w:p w14:paraId="3156F509" w14:textId="77777777" w:rsidR="00641291" w:rsidRDefault="00641291" w:rsidP="00641291">
      <w:pPr>
        <w:pStyle w:val="Paragraphedeliste"/>
      </w:pPr>
    </w:p>
    <w:p w14:paraId="41F1219B" w14:textId="5ED2E3A2" w:rsidR="00641291" w:rsidRPr="002D3865" w:rsidRDefault="00641291" w:rsidP="00641291">
      <w:pPr>
        <w:pStyle w:val="Paragraphedeliste"/>
        <w:numPr>
          <w:ilvl w:val="0"/>
          <w:numId w:val="25"/>
        </w:numPr>
      </w:pPr>
      <w:r w:rsidRPr="002D3865">
        <w:t>Ajoutez les attributs appropriés</w:t>
      </w:r>
      <w:r w:rsidR="00F6208A">
        <w:t xml:space="preserve"> pour valider les champs</w:t>
      </w:r>
      <w:r w:rsidRPr="002D3865">
        <w:t xml:space="preserve"> :  </w:t>
      </w:r>
      <w:r w:rsidR="002D3865" w:rsidRPr="002D3865">
        <w:t>S</w:t>
      </w:r>
      <w:r w:rsidRPr="002D3865">
        <w:t>tring</w:t>
      </w:r>
      <w:r w:rsidR="002D3865" w:rsidRPr="002D3865">
        <w:t>L</w:t>
      </w:r>
      <w:r w:rsidRPr="002D3865">
        <w:t>ength</w:t>
      </w:r>
      <w:r w:rsidR="002D3865" w:rsidRPr="002D3865">
        <w:t xml:space="preserve">, </w:t>
      </w:r>
      <w:r w:rsidR="002D3865" w:rsidRPr="00F6208A">
        <w:t>Maxlength</w:t>
      </w:r>
      <w:r w:rsidRPr="002D3865">
        <w:t>, Range</w:t>
      </w:r>
    </w:p>
    <w:p w14:paraId="5AA317F7" w14:textId="77777777" w:rsidR="00641291" w:rsidRDefault="00641291" w:rsidP="00641291">
      <w:pPr>
        <w:pStyle w:val="Paragraphedeliste"/>
        <w:numPr>
          <w:ilvl w:val="0"/>
          <w:numId w:val="25"/>
        </w:numPr>
      </w:pPr>
      <w:r>
        <w:t xml:space="preserve">Mettez les Display Name sur (name, description et Image) pour avoir le préfixe Weapon’s </w:t>
      </w:r>
    </w:p>
    <w:p w14:paraId="3DDB44B5" w14:textId="77777777" w:rsidR="00641291" w:rsidRDefault="00641291" w:rsidP="00641291">
      <w:pPr>
        <w:pStyle w:val="Paragraphedeliste"/>
        <w:numPr>
          <w:ilvl w:val="1"/>
          <w:numId w:val="25"/>
        </w:numPr>
      </w:pPr>
      <w:r>
        <w:t xml:space="preserve">Ex. Weapon’s Name </w:t>
      </w:r>
    </w:p>
    <w:p w14:paraId="1FE7B5C3" w14:textId="77777777" w:rsidR="00641291" w:rsidRDefault="00641291" w:rsidP="00641291">
      <w:pPr>
        <w:pStyle w:val="Paragraphedeliste"/>
        <w:numPr>
          <w:ilvl w:val="0"/>
          <w:numId w:val="25"/>
        </w:numPr>
      </w:pPr>
      <w:r>
        <w:t xml:space="preserve">Mettez-les aussi sur les propriétés qui ont deux mots pour avoir l’espace. (ex. Qty Bought) </w:t>
      </w:r>
    </w:p>
    <w:p w14:paraId="5C8DC075" w14:textId="4CEDCF87" w:rsidR="005F4C6E" w:rsidRDefault="005F4C6E" w:rsidP="00641291">
      <w:pPr>
        <w:pStyle w:val="Paragraphedeliste"/>
        <w:numPr>
          <w:ilvl w:val="0"/>
          <w:numId w:val="25"/>
        </w:numPr>
      </w:pPr>
      <w:r>
        <w:t xml:space="preserve">Ajoutez une validation personnalisée à Weapon qui vérifie que la description est de plus de 3 mots (séparé par des espaces) s’il y en a une : </w:t>
      </w:r>
    </w:p>
    <w:p w14:paraId="59E07642" w14:textId="3BABA013" w:rsidR="00A374A3" w:rsidRPr="00A374A3" w:rsidRDefault="00A374A3" w:rsidP="005F4C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374A3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A374A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IEnumerable&lt;ValidationResult&gt; Validate(ValidationContext validationContext)</w:t>
      </w:r>
    </w:p>
    <w:p w14:paraId="1325AC3A" w14:textId="73912604" w:rsidR="00A374A3" w:rsidRPr="00A374A3" w:rsidRDefault="00A374A3" w:rsidP="005F4C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374A3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</w:p>
    <w:p w14:paraId="4E90C707" w14:textId="02122A63" w:rsidR="00A374A3" w:rsidRPr="005C71DE" w:rsidRDefault="002D3865" w:rsidP="005F4C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 xml:space="preserve">    </w:t>
      </w:r>
      <w:r w:rsidR="00A374A3" w:rsidRPr="005C71DE">
        <w:rPr>
          <w:rFonts w:ascii="Cascadia Mono" w:hAnsi="Cascadia Mono" w:cs="Cascadia Mono"/>
          <w:color w:val="0000FF"/>
          <w:sz w:val="19"/>
          <w:szCs w:val="19"/>
          <w:lang w:val="en-CA"/>
        </w:rPr>
        <w:t>var</w:t>
      </w:r>
      <w:r w:rsidR="00A374A3" w:rsidRPr="005C71DE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item = validationContext.ObjectInstance </w:t>
      </w:r>
      <w:r w:rsidR="00A374A3" w:rsidRPr="005C71DE">
        <w:rPr>
          <w:rFonts w:ascii="Cascadia Mono" w:hAnsi="Cascadia Mono" w:cs="Cascadia Mono"/>
          <w:color w:val="0000FF"/>
          <w:sz w:val="19"/>
          <w:szCs w:val="19"/>
          <w:lang w:val="en-CA"/>
        </w:rPr>
        <w:t>as</w:t>
      </w:r>
      <w:r w:rsidR="00A374A3" w:rsidRPr="005C71DE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Weapon;</w:t>
      </w:r>
    </w:p>
    <w:p w14:paraId="23302B17" w14:textId="74E61C1A" w:rsidR="00A374A3" w:rsidRPr="00AD1371" w:rsidRDefault="00A374A3" w:rsidP="005F4C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AD1371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(item == </w:t>
      </w:r>
      <w:r w:rsidRPr="00AD1371">
        <w:rPr>
          <w:rFonts w:ascii="Cascadia Mono" w:hAnsi="Cascadia Mono" w:cs="Cascadia Mono"/>
          <w:color w:val="0000FF"/>
          <w:sz w:val="19"/>
          <w:szCs w:val="19"/>
          <w:lang w:val="en-CA"/>
        </w:rPr>
        <w:t>null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) </w:t>
      </w:r>
      <w:r w:rsidRPr="00AD1371">
        <w:rPr>
          <w:rFonts w:ascii="Cascadia Mono" w:hAnsi="Cascadia Mono" w:cs="Cascadia Mono"/>
          <w:color w:val="0000FF"/>
          <w:sz w:val="19"/>
          <w:szCs w:val="19"/>
          <w:lang w:val="en-CA"/>
        </w:rPr>
        <w:t>yield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AD1371">
        <w:rPr>
          <w:rFonts w:ascii="Cascadia Mono" w:hAnsi="Cascadia Mono" w:cs="Cascadia Mono"/>
          <w:color w:val="0000FF"/>
          <w:sz w:val="19"/>
          <w:szCs w:val="19"/>
          <w:lang w:val="en-CA"/>
        </w:rPr>
        <w:t>break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</w:p>
    <w:p w14:paraId="09F1D924" w14:textId="714B6CEB" w:rsidR="00A374A3" w:rsidRPr="00AD1371" w:rsidRDefault="00A374A3" w:rsidP="005F4C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AD1371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r w:rsidRPr="00AD1371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.IsNullOrWhiteSpace(item.Description)) </w:t>
      </w:r>
      <w:r w:rsidRPr="00AD1371">
        <w:rPr>
          <w:rFonts w:ascii="Cascadia Mono" w:hAnsi="Cascadia Mono" w:cs="Cascadia Mono"/>
          <w:color w:val="0000FF"/>
          <w:sz w:val="19"/>
          <w:szCs w:val="19"/>
          <w:lang w:val="en-CA"/>
        </w:rPr>
        <w:t>yield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AD1371">
        <w:rPr>
          <w:rFonts w:ascii="Cascadia Mono" w:hAnsi="Cascadia Mono" w:cs="Cascadia Mono"/>
          <w:color w:val="0000FF"/>
          <w:sz w:val="19"/>
          <w:szCs w:val="19"/>
          <w:lang w:val="en-CA"/>
        </w:rPr>
        <w:t>break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</w:p>
    <w:p w14:paraId="1E23EE01" w14:textId="5860345D" w:rsidR="00A374A3" w:rsidRPr="00AD1371" w:rsidRDefault="00A374A3" w:rsidP="005F4C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AD1371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>(item.Description.Split(</w:t>
      </w:r>
      <w:r w:rsidRPr="00AD1371">
        <w:rPr>
          <w:rFonts w:ascii="Cascadia Mono" w:hAnsi="Cascadia Mono" w:cs="Cascadia Mono"/>
          <w:color w:val="A31515"/>
          <w:sz w:val="19"/>
          <w:szCs w:val="19"/>
          <w:lang w:val="en-CA"/>
        </w:rPr>
        <w:t>" "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>).Length &lt;= 3)</w:t>
      </w:r>
    </w:p>
    <w:p w14:paraId="636E717B" w14:textId="186CF4BA" w:rsidR="00A374A3" w:rsidRPr="00AD1371" w:rsidRDefault="00A374A3" w:rsidP="005F4C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="002D386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AD1371">
        <w:rPr>
          <w:rFonts w:ascii="Cascadia Mono" w:hAnsi="Cascadia Mono" w:cs="Cascadia Mono"/>
          <w:color w:val="0000FF"/>
          <w:sz w:val="19"/>
          <w:szCs w:val="19"/>
          <w:lang w:val="en-CA"/>
        </w:rPr>
        <w:t>yield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AD1371"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AD1371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ValidationResult(</w:t>
      </w:r>
      <w:r w:rsidRPr="00AD1371">
        <w:rPr>
          <w:rFonts w:ascii="Cascadia Mono" w:hAnsi="Cascadia Mono" w:cs="Cascadia Mono"/>
          <w:color w:val="A31515"/>
          <w:sz w:val="19"/>
          <w:szCs w:val="19"/>
          <w:lang w:val="en-CA"/>
        </w:rPr>
        <w:t>"Description needs to have more than 3 words please."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r w:rsidRPr="00AD1371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[] { </w:t>
      </w:r>
      <w:r w:rsidRPr="00AD1371">
        <w:rPr>
          <w:rFonts w:ascii="Cascadia Mono" w:hAnsi="Cascadia Mono" w:cs="Cascadia Mono"/>
          <w:color w:val="A31515"/>
          <w:sz w:val="19"/>
          <w:szCs w:val="19"/>
          <w:lang w:val="en-CA"/>
        </w:rPr>
        <w:t>"Description"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});</w:t>
      </w:r>
    </w:p>
    <w:p w14:paraId="439B1C0A" w14:textId="42921601" w:rsidR="00A374A3" w:rsidRDefault="00A374A3" w:rsidP="005F4C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D137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8F8998" w14:textId="77777777" w:rsidR="00A374A3" w:rsidRDefault="00A374A3" w:rsidP="00A374A3">
      <w:pPr>
        <w:ind w:left="4253"/>
        <w:jc w:val="right"/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D1371">
        <w:rPr>
          <w:rFonts w:ascii="Cascadia Mono" w:hAnsi="Cascadia Mono" w:cs="Cascadia Mono"/>
          <w:color w:val="000000"/>
          <w:sz w:val="19"/>
          <w:szCs w:val="19"/>
          <w:highlight w:val="yellow"/>
        </w:rPr>
        <w:t>Notez que yield veut dire qu’il y a une énumération.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Au lieu d’envoyer la liste au complet, on le renvoie morceau par morceau.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br/>
        <w:t>y</w:t>
      </w:r>
      <w:r w:rsidRPr="00AD1371">
        <w:rPr>
          <w:rFonts w:ascii="Cascadia Mono" w:hAnsi="Cascadia Mono" w:cs="Cascadia Mono"/>
          <w:color w:val="000000"/>
          <w:sz w:val="19"/>
          <w:szCs w:val="19"/>
          <w:highlight w:val="yellow"/>
        </w:rPr>
        <w:t>ield break arrête l’énumération</w:t>
      </w:r>
    </w:p>
    <w:p w14:paraId="48CC90BE" w14:textId="288DEE6D" w:rsidR="00B77E23" w:rsidRPr="00B77E23" w:rsidRDefault="00B77E23" w:rsidP="00A374A3">
      <w:pPr>
        <w:pStyle w:val="Paragraphedeliste"/>
        <w:numPr>
          <w:ilvl w:val="0"/>
          <w:numId w:val="25"/>
        </w:numPr>
      </w:pPr>
      <w:r>
        <w:t xml:space="preserve">Une fois que vous avez ajoutez la méthode Validate à </w:t>
      </w:r>
      <w:bookmarkStart w:id="1" w:name="_Hlk136365074"/>
      <w:r>
        <w:t>la classe Weapon, il faut également que</w:t>
      </w:r>
      <w:bookmarkEnd w:id="1"/>
      <w:r>
        <w:t xml:space="preserve"> cette classe implémente l’interface </w:t>
      </w:r>
      <w:r w:rsidRPr="00641291">
        <w:rPr>
          <w:rFonts w:ascii="Cascadia Mono" w:hAnsi="Cascadia Mono" w:cs="Cascadia Mono"/>
          <w:color w:val="000000"/>
          <w:sz w:val="19"/>
          <w:szCs w:val="19"/>
        </w:rPr>
        <w:t>IValidatableObject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77E23">
        <w:rPr>
          <w:rFonts w:cs="Cascadia Mono"/>
          <w:color w:val="000000"/>
        </w:rPr>
        <w:t xml:space="preserve">pour que </w:t>
      </w:r>
      <w:r>
        <w:rPr>
          <w:rFonts w:cs="Cascadia Mono"/>
          <w:color w:val="000000"/>
        </w:rPr>
        <w:t>le framework</w:t>
      </w:r>
      <w:r w:rsidRPr="00B77E23">
        <w:rPr>
          <w:rFonts w:cs="Cascadia Mono"/>
          <w:color w:val="000000"/>
        </w:rPr>
        <w:t xml:space="preserve"> sache que Weapon doit être validé.</w:t>
      </w:r>
    </w:p>
    <w:p w14:paraId="0D9E5D85" w14:textId="5A3F487C" w:rsidR="00A374A3" w:rsidRDefault="00A374A3" w:rsidP="00A374A3">
      <w:pPr>
        <w:pStyle w:val="Paragraphedeliste"/>
        <w:numPr>
          <w:ilvl w:val="0"/>
          <w:numId w:val="25"/>
        </w:numPr>
      </w:pPr>
      <w:r>
        <w:t xml:space="preserve">Ajoutez le DataType </w:t>
      </w:r>
      <w:r w:rsidR="00F6208A">
        <w:t>D</w:t>
      </w:r>
      <w:r>
        <w:t>ate</w:t>
      </w:r>
      <w:r w:rsidR="00F6208A">
        <w:t>T</w:t>
      </w:r>
      <w:r>
        <w:t>ime, ImageUrl, Multiline</w:t>
      </w:r>
      <w:r w:rsidR="00F6208A">
        <w:t xml:space="preserve"> et Currency</w:t>
      </w:r>
      <w:r>
        <w:t xml:space="preserve"> pour les champs correspondants.   </w:t>
      </w:r>
    </w:p>
    <w:p w14:paraId="1361D2C5" w14:textId="77777777" w:rsidR="00D01790" w:rsidRDefault="00D01790">
      <w:pPr>
        <w:rPr>
          <w:caps/>
          <w:spacing w:val="15"/>
        </w:rPr>
      </w:pPr>
      <w:r>
        <w:br w:type="page"/>
      </w:r>
    </w:p>
    <w:p w14:paraId="2BF67C55" w14:textId="0F88EFBD" w:rsidR="008636BA" w:rsidRPr="000C4172" w:rsidRDefault="008636BA" w:rsidP="008636BA">
      <w:pPr>
        <w:pStyle w:val="Titre2"/>
      </w:pPr>
      <w:r>
        <w:lastRenderedPageBreak/>
        <w:t>Ajouter le controller Weapon</w:t>
      </w:r>
    </w:p>
    <w:p w14:paraId="2ADF9062" w14:textId="7910D00B" w:rsidR="00D01790" w:rsidRPr="00EA6DE2" w:rsidRDefault="00D01790" w:rsidP="00D01790">
      <w:pPr>
        <w:pStyle w:val="Paragraphedeliste"/>
        <w:numPr>
          <w:ilvl w:val="0"/>
          <w:numId w:val="37"/>
        </w:numPr>
      </w:pPr>
      <w:r>
        <w:t>Ajouter le contrôleur pour les Weapons avec les actions</w:t>
      </w:r>
      <w:r w:rsidR="00A174BC">
        <w:t xml:space="preserve"> Index et Create</w:t>
      </w:r>
      <w:r w:rsidR="009A0DCD">
        <w:t>, ne retournant que la View pour l’instant.</w:t>
      </w:r>
      <w:r>
        <w:t xml:space="preserve"> </w:t>
      </w:r>
    </w:p>
    <w:p w14:paraId="5DB2B7A5" w14:textId="77777777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A6DE2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EA6DE2">
        <w:rPr>
          <w:rFonts w:ascii="Cascadia Mono" w:hAnsi="Cascadia Mono" w:cs="Cascadia Mono"/>
          <w:color w:val="0000FF"/>
          <w:sz w:val="19"/>
          <w:szCs w:val="19"/>
          <w:lang w:val="en-CA"/>
        </w:rPr>
        <w:t>class</w:t>
      </w: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EA6DE2">
        <w:rPr>
          <w:rFonts w:ascii="Cascadia Mono" w:hAnsi="Cascadia Mono" w:cs="Cascadia Mono"/>
          <w:color w:val="2B91AF"/>
          <w:sz w:val="19"/>
          <w:szCs w:val="19"/>
          <w:lang w:val="en-CA"/>
        </w:rPr>
        <w:t>WeaponController</w:t>
      </w: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: Controller</w:t>
      </w:r>
    </w:p>
    <w:p w14:paraId="2C3C300D" w14:textId="453ABE38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</w:p>
    <w:p w14:paraId="1C0C26E9" w14:textId="08F8D35C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EA6DE2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IActionResult Index()</w:t>
      </w:r>
    </w:p>
    <w:p w14:paraId="193D775D" w14:textId="2F2B5FF1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{</w:t>
      </w:r>
    </w:p>
    <w:p w14:paraId="6618DF88" w14:textId="7A1786D0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EA6DE2"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View();</w:t>
      </w:r>
    </w:p>
    <w:p w14:paraId="63445FD0" w14:textId="60249528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}</w:t>
      </w:r>
    </w:p>
    <w:p w14:paraId="511C8E9F" w14:textId="77777777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4F983E5B" w14:textId="5642CC01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EA6DE2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IActionResult Create() { </w:t>
      </w:r>
    </w:p>
    <w:p w14:paraId="1E9D05AC" w14:textId="5D320F82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EA6DE2"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View();</w:t>
      </w:r>
    </w:p>
    <w:p w14:paraId="08EF5E72" w14:textId="09E12177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}</w:t>
      </w:r>
    </w:p>
    <w:p w14:paraId="6206EF6A" w14:textId="77777777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3F1B9198" w14:textId="47A52980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[HttpPost]</w:t>
      </w:r>
    </w:p>
    <w:p w14:paraId="1FAD5720" w14:textId="4B0CCCA4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EA6DE2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IActionResult Create(Weapon weapon)</w:t>
      </w:r>
    </w:p>
    <w:p w14:paraId="57F43779" w14:textId="2ECAE99B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{</w:t>
      </w:r>
    </w:p>
    <w:p w14:paraId="4F00F66C" w14:textId="065DCC7F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EA6DE2"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View();</w:t>
      </w:r>
    </w:p>
    <w:p w14:paraId="72FA626D" w14:textId="621D15AA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}</w:t>
      </w:r>
    </w:p>
    <w:p w14:paraId="41C5AA66" w14:textId="0356E49A" w:rsidR="00D01790" w:rsidRPr="003419D3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rPr>
          <w:lang w:val="en-CA"/>
        </w:rPr>
      </w:pPr>
      <w:r w:rsidRPr="003419D3">
        <w:rPr>
          <w:rFonts w:ascii="Cascadia Mono" w:hAnsi="Cascadia Mono" w:cs="Cascadia Mono"/>
          <w:color w:val="000000"/>
          <w:sz w:val="19"/>
          <w:szCs w:val="19"/>
          <w:lang w:val="en-CA"/>
        </w:rPr>
        <w:t>}</w:t>
      </w:r>
    </w:p>
    <w:p w14:paraId="6BA0707E" w14:textId="60ED050F" w:rsidR="00EF62B5" w:rsidRPr="003419D3" w:rsidRDefault="00EF62B5" w:rsidP="00EF62B5">
      <w:pPr>
        <w:pStyle w:val="Titre2"/>
        <w:rPr>
          <w:lang w:val="en-CA"/>
        </w:rPr>
      </w:pPr>
      <w:r w:rsidRPr="003419D3">
        <w:rPr>
          <w:lang w:val="en-CA"/>
        </w:rPr>
        <w:t>Ajouter le</w:t>
      </w:r>
      <w:r w:rsidR="003419D3" w:rsidRPr="003419D3">
        <w:rPr>
          <w:lang w:val="en-CA"/>
        </w:rPr>
        <w:t>s Views</w:t>
      </w:r>
      <w:r w:rsidRPr="003419D3">
        <w:rPr>
          <w:lang w:val="en-CA"/>
        </w:rPr>
        <w:t xml:space="preserve"> controller Weapon</w:t>
      </w:r>
    </w:p>
    <w:p w14:paraId="30E34676" w14:textId="77777777" w:rsidR="00EF62B5" w:rsidRDefault="00EF62B5" w:rsidP="00EF62B5">
      <w:pPr>
        <w:pStyle w:val="Paragraphedeliste"/>
        <w:numPr>
          <w:ilvl w:val="0"/>
          <w:numId w:val="25"/>
        </w:numPr>
      </w:pPr>
      <w:r>
        <w:t xml:space="preserve">Ajouter les vues générées de liste et de création pour Weapon. </w:t>
      </w:r>
    </w:p>
    <w:p w14:paraId="1A12E361" w14:textId="77777777" w:rsidR="00EF62B5" w:rsidRDefault="00EF62B5" w:rsidP="00EF62B5">
      <w:pPr>
        <w:pStyle w:val="Paragraphedeliste"/>
        <w:numPr>
          <w:ilvl w:val="1"/>
          <w:numId w:val="25"/>
        </w:numPr>
      </w:pPr>
      <w:r>
        <w:t xml:space="preserve">Sur la méthode du contrôleur, faites : clic droit &gt; Ajoutez une vue &gt; Vue Razor &gt; </w:t>
      </w:r>
    </w:p>
    <w:p w14:paraId="61A9B0CA" w14:textId="77777777" w:rsidR="00EF62B5" w:rsidRDefault="00EF62B5" w:rsidP="00EF62B5">
      <w:pPr>
        <w:ind w:left="1080"/>
      </w:pPr>
      <w:r w:rsidRPr="00EE6F80">
        <w:rPr>
          <w:noProof/>
        </w:rPr>
        <w:drawing>
          <wp:inline distT="0" distB="0" distL="0" distR="0" wp14:anchorId="0953FF19" wp14:editId="125DE10D">
            <wp:extent cx="3115340" cy="2031422"/>
            <wp:effectExtent l="0" t="0" r="8890" b="6985"/>
            <wp:docPr id="16" name="Image 16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, capture d’écran, nombre, Polic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9183" cy="203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2A32" w14:textId="77777777" w:rsidR="00EF62B5" w:rsidRDefault="00EF62B5" w:rsidP="00EF62B5">
      <w:pPr>
        <w:ind w:left="1080"/>
      </w:pPr>
      <w:r w:rsidRPr="00EE6F80">
        <w:rPr>
          <w:noProof/>
        </w:rPr>
        <w:drawing>
          <wp:inline distT="0" distB="0" distL="0" distR="0" wp14:anchorId="76E4F023" wp14:editId="44A0BEAB">
            <wp:extent cx="2977116" cy="1923437"/>
            <wp:effectExtent l="0" t="0" r="0" b="635"/>
            <wp:docPr id="17" name="Image 17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, capture d’écran, nombre, Polic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8632" cy="192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F336" w14:textId="23C176B2" w:rsidR="00FD60CB" w:rsidRDefault="00FD60CB" w:rsidP="00FD60CB">
      <w:pPr>
        <w:pStyle w:val="Titre2"/>
      </w:pPr>
      <w:r>
        <w:lastRenderedPageBreak/>
        <w:t>Ajouter des Seeds de données pour Weapons</w:t>
      </w:r>
    </w:p>
    <w:p w14:paraId="7D3F8811" w14:textId="77777777" w:rsidR="00EF62B5" w:rsidRPr="00DA11F6" w:rsidRDefault="00EF62B5" w:rsidP="00EA67D6">
      <w:pPr>
        <w:pStyle w:val="Paragraphedeliste"/>
        <w:numPr>
          <w:ilvl w:val="0"/>
          <w:numId w:val="40"/>
        </w:numPr>
      </w:pPr>
      <w:r>
        <w:t>Ajoutez 2 Weapon de base dans l’entrepôt de données.</w:t>
      </w:r>
    </w:p>
    <w:p w14:paraId="0C5E381F" w14:textId="41B49D74" w:rsidR="00C764FD" w:rsidRPr="00D05EF2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EF2">
        <w:rPr>
          <w:rFonts w:ascii="Cascadia Mono" w:hAnsi="Cascadia Mono" w:cs="Cascadia Mono"/>
          <w:color w:val="2B91AF"/>
          <w:sz w:val="19"/>
          <w:szCs w:val="19"/>
          <w:lang w:val="en-US"/>
        </w:rPr>
        <w:t>BaseDonnees</w:t>
      </w:r>
    </w:p>
    <w:p w14:paraId="159BA7D3" w14:textId="614B7FFC" w:rsidR="00C764FD" w:rsidRPr="00D05EF2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D5A148" w14:textId="6AD330A8" w:rsidR="00C764FD" w:rsidRPr="00C764FD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C764FD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List&lt;ZombieType&gt; ZombieTypes { </w:t>
      </w:r>
      <w:r w:rsidRPr="00C764FD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C764FD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63990F29" w14:textId="0D06F9FD" w:rsidR="00C764FD" w:rsidRPr="00C764FD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C764FD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List&lt;Zombie&gt; Zombies { </w:t>
      </w:r>
      <w:r w:rsidRPr="00C764FD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C764FD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01E78718" w14:textId="534C9F55" w:rsidR="00C764FD" w:rsidRPr="00C764FD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C764F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public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List&lt;Weapon&gt; Weapons { </w:t>
      </w:r>
      <w:r w:rsidRPr="00C764F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get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; </w:t>
      </w:r>
      <w:r w:rsidRPr="00C764F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set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; }</w:t>
      </w:r>
    </w:p>
    <w:p w14:paraId="2A36461D" w14:textId="77777777" w:rsidR="00C764FD" w:rsidRPr="00C764FD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7F2C8852" w14:textId="1CDFDFCF" w:rsidR="00C764FD" w:rsidRPr="00D05EF2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57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05EF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05E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5EF2">
        <w:rPr>
          <w:rFonts w:ascii="Cascadia Mono" w:hAnsi="Cascadia Mono" w:cs="Cascadia Mono"/>
          <w:color w:val="2B91AF"/>
          <w:sz w:val="19"/>
          <w:szCs w:val="19"/>
        </w:rPr>
        <w:t>BaseDonnees</w:t>
      </w:r>
      <w:r w:rsidRPr="00D05EF2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A76B510" w14:textId="1051C045" w:rsidR="00C764FD" w:rsidRPr="00D05EF2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91FFDE0" w14:textId="44D4C10A" w:rsidR="00C764FD" w:rsidRPr="00D05EF2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05EF2">
        <w:rPr>
          <w:rFonts w:ascii="Cascadia Mono" w:hAnsi="Cascadia Mono" w:cs="Cascadia Mono"/>
          <w:color w:val="008000"/>
          <w:sz w:val="19"/>
          <w:szCs w:val="19"/>
        </w:rPr>
        <w:t>//Initialiser des listes vides</w:t>
      </w:r>
    </w:p>
    <w:p w14:paraId="6B5B4F44" w14:textId="2A5020DE" w:rsidR="00C764FD" w:rsidRPr="00C764FD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5763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Zombies = </w:t>
      </w:r>
      <w:r w:rsidRPr="00C764FD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List&lt;Zombie&gt;();</w:t>
      </w:r>
    </w:p>
    <w:p w14:paraId="28FCDC31" w14:textId="1F7103B6" w:rsidR="00C764FD" w:rsidRPr="00C764FD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ZombieTypes = </w:t>
      </w:r>
      <w:r w:rsidRPr="00C764FD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List&lt;ZombieType&gt;();</w:t>
      </w:r>
    </w:p>
    <w:p w14:paraId="0797FA47" w14:textId="3BAC51E3" w:rsidR="00C764FD" w:rsidRPr="00C764FD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Weapons = </w:t>
      </w:r>
      <w:r w:rsidRPr="00C764F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new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List&lt;Weapon&gt;();</w:t>
      </w:r>
    </w:p>
    <w:p w14:paraId="6C692B4A" w14:textId="77777777" w:rsidR="00C764FD" w:rsidRPr="00C764FD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3F3BD5C2" w14:textId="5CCE514C" w:rsidR="00C764FD" w:rsidRPr="00D05EF2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>…</w:t>
      </w:r>
    </w:p>
    <w:p w14:paraId="75845A93" w14:textId="581258C4" w:rsidR="00C764FD" w:rsidRPr="00A57639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7639">
        <w:rPr>
          <w:rFonts w:ascii="Cascadia Mono" w:hAnsi="Cascadia Mono" w:cs="Cascadia Mono"/>
          <w:color w:val="008000"/>
          <w:sz w:val="19"/>
          <w:szCs w:val="19"/>
          <w:lang w:val="en-US"/>
        </w:rPr>
        <w:t>//Remplir la liste des Weapons</w:t>
      </w:r>
    </w:p>
    <w:p w14:paraId="7193B734" w14:textId="4D1DB9F3" w:rsidR="00C764FD" w:rsidRPr="00C764FD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F62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Weapons.Add(</w:t>
      </w:r>
      <w:r w:rsidRPr="00C764F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new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Weapon() { Name = </w:t>
      </w:r>
      <w:r w:rsidRPr="00C764FD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>"Leopold"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, Description = </w:t>
      </w:r>
      <w:r w:rsidRPr="00C764FD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>"This is to cut your friendly zombies"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, Force = 200, Image = </w:t>
      </w:r>
      <w:r w:rsidRPr="00C764FD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>"https://i.ibb.co/y5nCnXT/dagger-gfce31e967-1920.png"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, Price = 421, Qty = 21, QtyBought = 3, CreatedDate = </w:t>
      </w:r>
      <w:r w:rsidRPr="00C764F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new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DateTime(1999, 01, 1) });</w:t>
      </w:r>
    </w:p>
    <w:p w14:paraId="4AE84532" w14:textId="087378F8" w:rsidR="00C764FD" w:rsidRPr="00C764FD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    Weapons.Add(</w:t>
      </w:r>
      <w:r w:rsidRPr="00C764F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new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Weapon() { Name = </w:t>
      </w:r>
      <w:r w:rsidRPr="00C764FD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>"Master Shield"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, Description = </w:t>
      </w:r>
      <w:r w:rsidRPr="00C764FD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>"An awesome Stainless Steel Shield"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, Force = 10, Image = </w:t>
      </w:r>
      <w:r w:rsidRPr="00C764FD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>"https://publicdomainvectors.org/photos/Shield-ClassicMedieval1.png"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, Price = 500, Qty = 30, QtyBought = 1, CreatedDate = </w:t>
      </w:r>
      <w:r w:rsidRPr="00C764F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new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DateTime(1999, 01, 1) });</w:t>
      </w:r>
    </w:p>
    <w:p w14:paraId="4BB35A04" w14:textId="77777777" w:rsidR="00C764FD" w:rsidRPr="00C764FD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0F50FC14" w14:textId="1BF28651" w:rsidR="00EF62B5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spacing w:before="0" w:after="160" w:line="259" w:lineRule="auto"/>
        <w:ind w:left="360"/>
      </w:pP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C764FD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6AF3F0" w14:textId="4CBF1E84" w:rsidR="009F5846" w:rsidRDefault="009F5846" w:rsidP="009F5846">
      <w:pPr>
        <w:pStyle w:val="Titre2"/>
      </w:pPr>
      <w:r>
        <w:t>Compléter le WeaponController et les views</w:t>
      </w:r>
    </w:p>
    <w:p w14:paraId="621D1B06" w14:textId="6E29FB48" w:rsidR="009F5846" w:rsidRDefault="005E14CE" w:rsidP="009F5846">
      <w:pPr>
        <w:pStyle w:val="Paragraphedeliste"/>
        <w:numPr>
          <w:ilvl w:val="0"/>
          <w:numId w:val="41"/>
        </w:numPr>
      </w:pPr>
      <w:r w:rsidRPr="005E14CE">
        <w:rPr>
          <w:highlight w:val="yellow"/>
        </w:rPr>
        <w:t>Le tout n’est pas encore fonctionnel.</w:t>
      </w:r>
      <w:r>
        <w:t xml:space="preserve"> </w:t>
      </w:r>
      <w:r w:rsidR="00482E7F">
        <w:t xml:space="preserve">Complétez les actions du </w:t>
      </w:r>
      <w:r w:rsidR="00243C3A">
        <w:t>contrôleur</w:t>
      </w:r>
      <w:r w:rsidR="00482E7F">
        <w:t xml:space="preserve"> et les Views</w:t>
      </w:r>
      <w:r w:rsidR="00DD1638">
        <w:t xml:space="preserve"> en suivant les informations ci-dessous.</w:t>
      </w:r>
    </w:p>
    <w:p w14:paraId="1953FB1D" w14:textId="3009537F" w:rsidR="00DD1638" w:rsidRDefault="002C1EAC" w:rsidP="00DD1638">
      <w:pPr>
        <w:ind w:left="360"/>
      </w:pPr>
      <w:r w:rsidRPr="002C1EAC">
        <w:rPr>
          <w:noProof/>
        </w:rPr>
        <w:drawing>
          <wp:inline distT="0" distB="0" distL="0" distR="0" wp14:anchorId="70D5096C" wp14:editId="28E24504">
            <wp:extent cx="6404610" cy="1536700"/>
            <wp:effectExtent l="0" t="0" r="0" b="6350"/>
            <wp:docPr id="4" name="Image 4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apture d’écran, Polic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4952" w14:textId="06CDDA0C" w:rsidR="00DD1638" w:rsidRDefault="002C1EAC" w:rsidP="009D6B6D">
      <w:pPr>
        <w:ind w:left="360"/>
      </w:pPr>
      <w:r w:rsidRPr="002C1EAC">
        <w:rPr>
          <w:noProof/>
        </w:rPr>
        <w:lastRenderedPageBreak/>
        <w:drawing>
          <wp:inline distT="0" distB="0" distL="0" distR="0" wp14:anchorId="2232A327" wp14:editId="4F17AC93">
            <wp:extent cx="2837262" cy="4223982"/>
            <wp:effectExtent l="0" t="0" r="1270" b="5715"/>
            <wp:docPr id="15" name="Image 15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, capture d’écran, nombre, Polic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4368" cy="423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463E" w14:textId="43D51B6E" w:rsidR="00DD1638" w:rsidRDefault="009D6B6D" w:rsidP="009D6B6D">
      <w:pPr>
        <w:ind w:left="360"/>
      </w:pPr>
      <w:r w:rsidRPr="009D6B6D">
        <w:rPr>
          <w:b/>
          <w:bCs/>
        </w:rPr>
        <w:t>NOTE</w:t>
      </w:r>
      <w:r>
        <w:t xml:space="preserve"> : </w:t>
      </w:r>
      <w:r w:rsidR="00DD1638">
        <w:t xml:space="preserve">Le blanc a été fait en ajoutant la classe bg-white et shadow </w:t>
      </w:r>
    </w:p>
    <w:p w14:paraId="57ED93EF" w14:textId="77777777" w:rsidR="00DD1638" w:rsidRDefault="00DD1638" w:rsidP="009D6B6D">
      <w:pPr>
        <w:ind w:left="360"/>
      </w:pPr>
      <w:r w:rsidRPr="00D708CF">
        <w:rPr>
          <w:noProof/>
        </w:rPr>
        <w:drawing>
          <wp:inline distT="0" distB="0" distL="0" distR="0" wp14:anchorId="07F6A693" wp14:editId="1C61116C">
            <wp:extent cx="4344006" cy="1228896"/>
            <wp:effectExtent l="0" t="0" r="0" b="9525"/>
            <wp:docPr id="23" name="Image 23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Une image contenant texte, capture d’écran, ligne, Polic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28BE" w14:textId="0E2401A5" w:rsidR="00DD1638" w:rsidRDefault="00AF34B8" w:rsidP="009D6B6D">
      <w:pPr>
        <w:ind w:left="360"/>
      </w:pPr>
      <w:r w:rsidRPr="00D708CF">
        <w:rPr>
          <w:noProof/>
        </w:rPr>
        <w:drawing>
          <wp:inline distT="0" distB="0" distL="0" distR="0" wp14:anchorId="165FBF08" wp14:editId="72305033">
            <wp:extent cx="5612130" cy="1362075"/>
            <wp:effectExtent l="0" t="0" r="7620" b="9525"/>
            <wp:docPr id="24" name="Image 24" descr="Une image contenant texte, Police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exte, Police, ligne, Tracé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7BF4" w14:textId="526B80FC" w:rsidR="005E14CE" w:rsidRPr="005E14CE" w:rsidRDefault="005E14CE" w:rsidP="005E14CE">
      <w:pPr>
        <w:pStyle w:val="Paragraphedeliste"/>
        <w:numPr>
          <w:ilvl w:val="0"/>
          <w:numId w:val="41"/>
        </w:numPr>
      </w:pPr>
      <w:r w:rsidRPr="005E14CE">
        <w:t xml:space="preserve">Assurez-vous de pouvoir </w:t>
      </w:r>
      <w:r w:rsidR="002C1EAC">
        <w:t xml:space="preserve">afficher les </w:t>
      </w:r>
      <w:r w:rsidRPr="005E14CE">
        <w:rPr>
          <w:b/>
          <w:bCs/>
        </w:rPr>
        <w:t>Weapon</w:t>
      </w:r>
      <w:r w:rsidRPr="005E14CE">
        <w:t xml:space="preserve"> et </w:t>
      </w:r>
      <w:r w:rsidR="002C1EAC">
        <w:t>en créer de nouveaux</w:t>
      </w:r>
      <w:r w:rsidRPr="005E14CE">
        <w:t>.</w:t>
      </w:r>
    </w:p>
    <w:p w14:paraId="79AA14EB" w14:textId="77777777" w:rsidR="005E14CE" w:rsidRDefault="005E14CE" w:rsidP="009D6B6D">
      <w:pPr>
        <w:ind w:left="360"/>
      </w:pPr>
    </w:p>
    <w:p w14:paraId="463E5168" w14:textId="48B6AF02" w:rsidR="00481CD6" w:rsidRPr="00AF34B8" w:rsidRDefault="00481CD6" w:rsidP="00481CD6">
      <w:pPr>
        <w:pStyle w:val="Titre2"/>
      </w:pPr>
      <w:r w:rsidRPr="00AF34B8">
        <w:lastRenderedPageBreak/>
        <w:t xml:space="preserve">Commentaires et validation (Commit) des changements dans le code </w:t>
      </w:r>
    </w:p>
    <w:p w14:paraId="5FC5EC0E" w14:textId="77777777" w:rsidR="00481CD6" w:rsidRPr="00AF34B8" w:rsidRDefault="00481CD6" w:rsidP="00BE0EBB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AF34B8">
        <w:t>Dans Gitkraken, assurez-vous d'être dans le bon dossier/repo et sur la bonne branche</w:t>
      </w:r>
    </w:p>
    <w:p w14:paraId="46FDB6CB" w14:textId="77777777" w:rsidR="00481CD6" w:rsidRPr="00AF34B8" w:rsidRDefault="00481CD6" w:rsidP="00BE0EBB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AF34B8">
        <w:t xml:space="preserve">Cliquez sur </w:t>
      </w:r>
      <w:r w:rsidRPr="00AF34B8">
        <w:rPr>
          <w:b/>
          <w:bCs/>
        </w:rPr>
        <w:t>View changes</w:t>
      </w:r>
    </w:p>
    <w:p w14:paraId="0E5A5E32" w14:textId="0922CF8A" w:rsidR="00481CD6" w:rsidRPr="00AF34B8" w:rsidRDefault="00481CD6" w:rsidP="00BE0EBB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AF34B8">
        <w:t xml:space="preserve">Validez </w:t>
      </w:r>
      <w:r w:rsidR="00E71E85" w:rsidRPr="00AF34B8">
        <w:t>les modifications</w:t>
      </w:r>
      <w:r w:rsidRPr="00AF34B8">
        <w:t xml:space="preserve">: cliquez sur </w:t>
      </w:r>
      <w:r w:rsidRPr="00AF34B8">
        <w:rPr>
          <w:b/>
          <w:bCs/>
        </w:rPr>
        <w:t>Stage all changes</w:t>
      </w:r>
    </w:p>
    <w:p w14:paraId="3BDC4C7A" w14:textId="77777777" w:rsidR="00481CD6" w:rsidRPr="00AF34B8" w:rsidRDefault="00481CD6" w:rsidP="00BE0EBB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AF34B8">
        <w:t>Commentez en respectant les standards proposés (vous serez noté là-dessus):</w:t>
      </w:r>
    </w:p>
    <w:p w14:paraId="0D6EB386" w14:textId="56569601" w:rsidR="00481CD6" w:rsidRPr="00AF34B8" w:rsidRDefault="00481CD6" w:rsidP="00BE0EBB">
      <w:pPr>
        <w:pStyle w:val="Paragraphedeliste"/>
        <w:numPr>
          <w:ilvl w:val="1"/>
          <w:numId w:val="33"/>
        </w:numPr>
        <w:spacing w:before="0" w:after="160" w:line="259" w:lineRule="auto"/>
        <w:rPr>
          <w:lang w:val="en-US"/>
        </w:rPr>
      </w:pPr>
      <w:r w:rsidRPr="00AF34B8">
        <w:rPr>
          <w:b/>
          <w:bCs/>
          <w:lang w:val="en-US"/>
        </w:rPr>
        <w:t>Summary</w:t>
      </w:r>
      <w:r w:rsidRPr="00AF34B8">
        <w:rPr>
          <w:lang w:val="en-US"/>
        </w:rPr>
        <w:t xml:space="preserve">: FCT </w:t>
      </w:r>
      <w:r w:rsidR="00AF34B8">
        <w:rPr>
          <w:lang w:val="en-US"/>
        </w:rPr>
        <w:t>Weapon Index et Create</w:t>
      </w:r>
    </w:p>
    <w:p w14:paraId="6AE9CEEE" w14:textId="59C0D4D7" w:rsidR="00481CD6" w:rsidRPr="00AF34B8" w:rsidRDefault="00481CD6" w:rsidP="00BE0EBB">
      <w:pPr>
        <w:pStyle w:val="Paragraphedeliste"/>
        <w:numPr>
          <w:ilvl w:val="1"/>
          <w:numId w:val="33"/>
        </w:numPr>
        <w:spacing w:before="0" w:after="160" w:line="259" w:lineRule="auto"/>
      </w:pPr>
      <w:r w:rsidRPr="00AF34B8">
        <w:rPr>
          <w:b/>
          <w:bCs/>
        </w:rPr>
        <w:t>Description</w:t>
      </w:r>
      <w:r w:rsidRPr="00AF34B8">
        <w:t xml:space="preserve">: </w:t>
      </w:r>
      <w:r w:rsidR="00DC08D9">
        <w:t>Maintenant possible de voir la liste de Weapons et d’en a</w:t>
      </w:r>
      <w:r w:rsidRPr="00AF34B8">
        <w:t>jout</w:t>
      </w:r>
      <w:r w:rsidR="00DC08D9">
        <w:t>er</w:t>
      </w:r>
      <w:r w:rsidRPr="00AF34B8">
        <w:t>.</w:t>
      </w:r>
    </w:p>
    <w:p w14:paraId="26B46398" w14:textId="77777777" w:rsidR="00481CD6" w:rsidRPr="00AF34B8" w:rsidRDefault="00481CD6" w:rsidP="00BE0EBB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AF34B8">
        <w:t xml:space="preserve">Cliquez sur </w:t>
      </w:r>
      <w:r w:rsidRPr="00AF34B8">
        <w:rPr>
          <w:b/>
          <w:bCs/>
        </w:rPr>
        <w:t>Commit</w:t>
      </w:r>
    </w:p>
    <w:p w14:paraId="2AAB76A5" w14:textId="4B4953F4" w:rsidR="00481CD6" w:rsidRPr="00AF34B8" w:rsidRDefault="00481CD6" w:rsidP="00BE0EBB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AF34B8">
        <w:t xml:space="preserve">"Poussez" </w:t>
      </w:r>
      <w:r w:rsidR="00E71E85" w:rsidRPr="00AF34B8">
        <w:t>(</w:t>
      </w:r>
      <w:r w:rsidRPr="00AF34B8">
        <w:rPr>
          <w:b/>
          <w:bCs/>
        </w:rPr>
        <w:t>Push</w:t>
      </w:r>
      <w:r w:rsidR="00E71E85" w:rsidRPr="00AF34B8">
        <w:rPr>
          <w:b/>
          <w:bCs/>
        </w:rPr>
        <w:t>)</w:t>
      </w:r>
      <w:r w:rsidRPr="00AF34B8">
        <w:t xml:space="preserve"> les modifications sur le repo en ligne </w:t>
      </w:r>
      <w:r w:rsidR="00E71E85" w:rsidRPr="00AF34B8">
        <w:t>(</w:t>
      </w:r>
      <w:r w:rsidRPr="00AF34B8">
        <w:rPr>
          <w:b/>
          <w:bCs/>
        </w:rPr>
        <w:t>Remote</w:t>
      </w:r>
      <w:r w:rsidR="00E71E85" w:rsidRPr="00AF34B8">
        <w:rPr>
          <w:b/>
          <w:bCs/>
        </w:rPr>
        <w:t>).</w:t>
      </w:r>
      <w:r w:rsidRPr="00AF34B8">
        <w:t xml:space="preserve"> </w:t>
      </w:r>
      <w:r w:rsidR="00E71E85" w:rsidRPr="00AF34B8">
        <w:t>C</w:t>
      </w:r>
      <w:r w:rsidRPr="00AF34B8">
        <w:t xml:space="preserve">liquez sur </w:t>
      </w:r>
      <w:r w:rsidRPr="00AF34B8">
        <w:rPr>
          <w:noProof/>
        </w:rPr>
        <w:drawing>
          <wp:inline distT="0" distB="0" distL="0" distR="0" wp14:anchorId="0EF36A4A" wp14:editId="2B416443">
            <wp:extent cx="232486" cy="31174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10D3" w14:textId="2592A710" w:rsidR="00481CD6" w:rsidRPr="00AF34B8" w:rsidRDefault="00912467" w:rsidP="00BE0EBB">
      <w:pPr>
        <w:pStyle w:val="Paragraphedeliste"/>
        <w:numPr>
          <w:ilvl w:val="0"/>
          <w:numId w:val="33"/>
        </w:numPr>
        <w:spacing w:before="0" w:after="160" w:line="259" w:lineRule="auto"/>
        <w:rPr>
          <w:u w:val="single"/>
        </w:rPr>
      </w:pPr>
      <w:r w:rsidRPr="00AF34B8">
        <w:t>Merge</w:t>
      </w:r>
      <w:r w:rsidR="00E71E85" w:rsidRPr="00AF34B8">
        <w:t xml:space="preserve"> la branche</w:t>
      </w:r>
      <w:r w:rsidR="00DC08D9">
        <w:t xml:space="preserve"> </w:t>
      </w:r>
      <w:r w:rsidRPr="00DC08D9">
        <w:rPr>
          <w:b/>
          <w:bCs/>
        </w:rPr>
        <w:t>FCT</w:t>
      </w:r>
      <w:r w:rsidR="00DC08D9">
        <w:rPr>
          <w:b/>
          <w:bCs/>
        </w:rPr>
        <w:t>_</w:t>
      </w:r>
      <w:r w:rsidR="00112391" w:rsidRPr="00DC08D9">
        <w:rPr>
          <w:b/>
          <w:bCs/>
        </w:rPr>
        <w:t>Armory</w:t>
      </w:r>
      <w:r w:rsidR="00DC08D9">
        <w:rPr>
          <w:b/>
          <w:bCs/>
        </w:rPr>
        <w:t xml:space="preserve"> </w:t>
      </w:r>
      <w:r w:rsidR="00E71E85" w:rsidRPr="00AF34B8">
        <w:t xml:space="preserve">dans la branche </w:t>
      </w:r>
      <w:r w:rsidRPr="00DC08D9">
        <w:rPr>
          <w:b/>
          <w:bCs/>
        </w:rPr>
        <w:t>Main</w:t>
      </w:r>
      <w:r w:rsidR="00E71E85" w:rsidRPr="00AF34B8">
        <w:rPr>
          <w:b/>
          <w:bCs/>
          <w:u w:val="single"/>
        </w:rPr>
        <w:t>.</w:t>
      </w:r>
    </w:p>
    <w:p w14:paraId="38424221" w14:textId="77777777" w:rsidR="00A2672C" w:rsidRPr="00DC08D9" w:rsidRDefault="00A2672C" w:rsidP="00E71E85">
      <w:pPr>
        <w:spacing w:before="0" w:after="160" w:line="259" w:lineRule="auto"/>
        <w:rPr>
          <w:b/>
          <w:bCs/>
          <w:sz w:val="24"/>
          <w:szCs w:val="24"/>
        </w:rPr>
      </w:pPr>
    </w:p>
    <w:p w14:paraId="61DC27B0" w14:textId="5958A1C1" w:rsidR="00E71E85" w:rsidRPr="007F462F" w:rsidRDefault="00E71E85" w:rsidP="00E71E85">
      <w:pPr>
        <w:spacing w:before="0" w:after="160" w:line="259" w:lineRule="auto"/>
        <w:rPr>
          <w:b/>
          <w:bCs/>
          <w:sz w:val="24"/>
          <w:szCs w:val="24"/>
        </w:rPr>
      </w:pPr>
      <w:r w:rsidRPr="00A2672C">
        <w:rPr>
          <w:b/>
          <w:bCs/>
          <w:sz w:val="24"/>
          <w:szCs w:val="24"/>
          <w:lang w:val="en-CA"/>
        </w:rPr>
        <w:t>Fin du laboratoire</w:t>
      </w:r>
      <w:r w:rsidR="00A2672C" w:rsidRPr="00A2672C">
        <w:rPr>
          <w:b/>
          <w:bCs/>
          <w:sz w:val="24"/>
          <w:szCs w:val="24"/>
          <w:lang w:val="en-CA"/>
        </w:rPr>
        <w:t>!</w:t>
      </w:r>
    </w:p>
    <w:sectPr w:rsidR="00E71E85" w:rsidRPr="007F462F" w:rsidSect="009B3CF9">
      <w:headerReference w:type="default" r:id="rId25"/>
      <w:footerReference w:type="default" r:id="rId26"/>
      <w:pgSz w:w="12240" w:h="15840" w:code="1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614BB" w14:textId="77777777" w:rsidR="000F5FAD" w:rsidRDefault="000F5FAD" w:rsidP="000440BA">
      <w:r>
        <w:separator/>
      </w:r>
    </w:p>
  </w:endnote>
  <w:endnote w:type="continuationSeparator" w:id="0">
    <w:p w14:paraId="224BC16C" w14:textId="77777777" w:rsidR="000F5FAD" w:rsidRDefault="000F5FAD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1792D" w14:textId="1E2E4295" w:rsidR="000440BA" w:rsidRDefault="00BE635F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 xml:space="preserve">Mathieu Briau, </w:t>
    </w:r>
    <w:r w:rsidR="00497FB0">
      <w:t>Valérie Turgeon</w:t>
    </w:r>
    <w:r w:rsidR="00C85F5F">
      <w:t xml:space="preserve"> </w:t>
    </w:r>
    <w:r w:rsidR="00C64FCE">
      <w:t>et Thierry Giroux Veilleux</w:t>
    </w:r>
    <w:r w:rsidR="00497FB0">
      <w:tab/>
    </w:r>
    <w:r w:rsidR="00497FB0"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8492C" w14:textId="77777777" w:rsidR="000F5FAD" w:rsidRDefault="000F5FAD" w:rsidP="000440BA">
      <w:r>
        <w:separator/>
      </w:r>
    </w:p>
  </w:footnote>
  <w:footnote w:type="continuationSeparator" w:id="0">
    <w:p w14:paraId="117D84C2" w14:textId="77777777" w:rsidR="000F5FAD" w:rsidRDefault="000F5FAD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641EB" w14:textId="4B3F5EE5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420-3W6 Programmation Web transactionnelle</w:t>
    </w:r>
    <w:r>
      <w:tab/>
    </w:r>
    <w:r>
      <w:tab/>
    </w:r>
    <w:r w:rsidR="00EE28AB">
      <w:t>séance 01</w:t>
    </w:r>
    <w:r w:rsidR="00FA3FEC">
      <w:t>.</w:t>
    </w:r>
    <w:r w:rsidR="00A90792">
      <w:t>2</w:t>
    </w:r>
    <w:r w:rsidR="00EE28AB">
      <w:t xml:space="preserve"> </w:t>
    </w:r>
    <w:r>
      <w:t>Laboratoire</w:t>
    </w:r>
    <w:r w:rsidR="007D29BF">
      <w:t xml:space="preserve"> </w:t>
    </w:r>
    <w:r w:rsidR="00A90792">
      <w:t>1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270C"/>
    <w:multiLevelType w:val="hybridMultilevel"/>
    <w:tmpl w:val="E96C5C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70ADF"/>
    <w:multiLevelType w:val="hybridMultilevel"/>
    <w:tmpl w:val="696CE3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972742"/>
    <w:multiLevelType w:val="hybridMultilevel"/>
    <w:tmpl w:val="433A7F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131551"/>
    <w:multiLevelType w:val="hybridMultilevel"/>
    <w:tmpl w:val="33EAFFB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7802D2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A0C9B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271F8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F71624"/>
    <w:multiLevelType w:val="hybridMultilevel"/>
    <w:tmpl w:val="FC563A2A"/>
    <w:lvl w:ilvl="0" w:tplc="FFFFFFF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954311"/>
    <w:multiLevelType w:val="hybridMultilevel"/>
    <w:tmpl w:val="814A65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A35BEB"/>
    <w:multiLevelType w:val="hybridMultilevel"/>
    <w:tmpl w:val="C8947B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E363F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312782"/>
    <w:multiLevelType w:val="hybridMultilevel"/>
    <w:tmpl w:val="2D4C0D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A24C3C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20004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012BC"/>
    <w:multiLevelType w:val="hybridMultilevel"/>
    <w:tmpl w:val="C374DD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87FFA"/>
    <w:multiLevelType w:val="hybridMultilevel"/>
    <w:tmpl w:val="2D4C0D4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543B2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334D8B"/>
    <w:multiLevelType w:val="hybridMultilevel"/>
    <w:tmpl w:val="E96C5C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EC0681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8A7897"/>
    <w:multiLevelType w:val="hybridMultilevel"/>
    <w:tmpl w:val="6E08BA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B610DA"/>
    <w:multiLevelType w:val="hybridMultilevel"/>
    <w:tmpl w:val="81644F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275C02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417932"/>
    <w:multiLevelType w:val="hybridMultilevel"/>
    <w:tmpl w:val="814A65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B77A43"/>
    <w:multiLevelType w:val="hybridMultilevel"/>
    <w:tmpl w:val="946A38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56F4B"/>
    <w:multiLevelType w:val="hybridMultilevel"/>
    <w:tmpl w:val="09F0B9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135103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DF4D34"/>
    <w:multiLevelType w:val="hybridMultilevel"/>
    <w:tmpl w:val="6D4EDF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770D4D"/>
    <w:multiLevelType w:val="hybridMultilevel"/>
    <w:tmpl w:val="814A65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523E99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DC17A7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DA33C6"/>
    <w:multiLevelType w:val="hybridMultilevel"/>
    <w:tmpl w:val="16AA00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B379A3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37455D"/>
    <w:multiLevelType w:val="hybridMultilevel"/>
    <w:tmpl w:val="C8947B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6A9D4EF6"/>
    <w:multiLevelType w:val="hybridMultilevel"/>
    <w:tmpl w:val="FC563A2A"/>
    <w:lvl w:ilvl="0" w:tplc="36BAFF18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6410F7"/>
    <w:multiLevelType w:val="hybridMultilevel"/>
    <w:tmpl w:val="00A625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B47420"/>
    <w:multiLevelType w:val="hybridMultilevel"/>
    <w:tmpl w:val="619864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ED71F6"/>
    <w:multiLevelType w:val="hybridMultilevel"/>
    <w:tmpl w:val="34D2DF2C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47E4B53"/>
    <w:multiLevelType w:val="hybridMultilevel"/>
    <w:tmpl w:val="E96C5C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C51C1C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593E9B"/>
    <w:multiLevelType w:val="hybridMultilevel"/>
    <w:tmpl w:val="09F0B9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341423">
    <w:abstractNumId w:val="33"/>
    <w:lvlOverride w:ilvl="0">
      <w:startOverride w:val="1"/>
    </w:lvlOverride>
  </w:num>
  <w:num w:numId="2" w16cid:durableId="1249072923">
    <w:abstractNumId w:val="3"/>
  </w:num>
  <w:num w:numId="3" w16cid:durableId="1426615459">
    <w:abstractNumId w:val="39"/>
  </w:num>
  <w:num w:numId="4" w16cid:durableId="903831020">
    <w:abstractNumId w:val="16"/>
  </w:num>
  <w:num w:numId="5" w16cid:durableId="1126117731">
    <w:abstractNumId w:val="5"/>
  </w:num>
  <w:num w:numId="6" w16cid:durableId="1705716334">
    <w:abstractNumId w:val="36"/>
  </w:num>
  <w:num w:numId="7" w16cid:durableId="1665085087">
    <w:abstractNumId w:val="12"/>
  </w:num>
  <w:num w:numId="8" w16cid:durableId="1410880064">
    <w:abstractNumId w:val="10"/>
  </w:num>
  <w:num w:numId="9" w16cid:durableId="975792179">
    <w:abstractNumId w:val="2"/>
  </w:num>
  <w:num w:numId="10" w16cid:durableId="115297878">
    <w:abstractNumId w:val="29"/>
  </w:num>
  <w:num w:numId="11" w16cid:durableId="905451750">
    <w:abstractNumId w:val="13"/>
  </w:num>
  <w:num w:numId="12" w16cid:durableId="994840774">
    <w:abstractNumId w:val="28"/>
  </w:num>
  <w:num w:numId="13" w16cid:durableId="150410904">
    <w:abstractNumId w:val="6"/>
  </w:num>
  <w:num w:numId="14" w16cid:durableId="551581647">
    <w:abstractNumId w:val="25"/>
  </w:num>
  <w:num w:numId="15" w16cid:durableId="780758241">
    <w:abstractNumId w:val="1"/>
  </w:num>
  <w:num w:numId="16" w16cid:durableId="915434015">
    <w:abstractNumId w:val="0"/>
  </w:num>
  <w:num w:numId="17" w16cid:durableId="53623774">
    <w:abstractNumId w:val="17"/>
  </w:num>
  <w:num w:numId="18" w16cid:durableId="1034576244">
    <w:abstractNumId w:val="18"/>
  </w:num>
  <w:num w:numId="19" w16cid:durableId="931938860">
    <w:abstractNumId w:val="31"/>
  </w:num>
  <w:num w:numId="20" w16cid:durableId="2115710949">
    <w:abstractNumId w:val="30"/>
  </w:num>
  <w:num w:numId="21" w16cid:durableId="1819346417">
    <w:abstractNumId w:val="15"/>
  </w:num>
  <w:num w:numId="22" w16cid:durableId="821432404">
    <w:abstractNumId w:val="37"/>
  </w:num>
  <w:num w:numId="23" w16cid:durableId="1868256159">
    <w:abstractNumId w:val="11"/>
  </w:num>
  <w:num w:numId="24" w16cid:durableId="54163227">
    <w:abstractNumId w:val="9"/>
  </w:num>
  <w:num w:numId="25" w16cid:durableId="1593511335">
    <w:abstractNumId w:val="22"/>
  </w:num>
  <w:num w:numId="26" w16cid:durableId="480387948">
    <w:abstractNumId w:val="23"/>
  </w:num>
  <w:num w:numId="27" w16cid:durableId="182478819">
    <w:abstractNumId w:val="40"/>
  </w:num>
  <w:num w:numId="28" w16cid:durableId="2084183320">
    <w:abstractNumId w:val="26"/>
  </w:num>
  <w:num w:numId="29" w16cid:durableId="1810705658">
    <w:abstractNumId w:val="20"/>
  </w:num>
  <w:num w:numId="30" w16cid:durableId="1056590438">
    <w:abstractNumId w:val="35"/>
  </w:num>
  <w:num w:numId="31" w16cid:durableId="1498492843">
    <w:abstractNumId w:val="4"/>
  </w:num>
  <w:num w:numId="32" w16cid:durableId="1813018439">
    <w:abstractNumId w:val="24"/>
  </w:num>
  <w:num w:numId="33" w16cid:durableId="297031608">
    <w:abstractNumId w:val="21"/>
  </w:num>
  <w:num w:numId="34" w16cid:durableId="2099133499">
    <w:abstractNumId w:val="38"/>
  </w:num>
  <w:num w:numId="35" w16cid:durableId="834879954">
    <w:abstractNumId w:val="32"/>
  </w:num>
  <w:num w:numId="36" w16cid:durableId="1419868394">
    <w:abstractNumId w:val="14"/>
  </w:num>
  <w:num w:numId="37" w16cid:durableId="116920251">
    <w:abstractNumId w:val="19"/>
  </w:num>
  <w:num w:numId="38" w16cid:durableId="2069452608">
    <w:abstractNumId w:val="34"/>
  </w:num>
  <w:num w:numId="39" w16cid:durableId="579025901">
    <w:abstractNumId w:val="7"/>
  </w:num>
  <w:num w:numId="40" w16cid:durableId="2088844907">
    <w:abstractNumId w:val="27"/>
  </w:num>
  <w:num w:numId="41" w16cid:durableId="852065292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defaultTabStop w:val="708"/>
  <w:hyphenationZone w:val="425"/>
  <w:noPunctuationKerning/>
  <w:characterSpacingControl w:val="doNotCompress"/>
  <w:hdrShapeDefaults>
    <o:shapedefaults v:ext="edit" spidmax="2050">
      <o:colormru v:ext="edit" colors="#ebf9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01AE1"/>
    <w:rsid w:val="00007599"/>
    <w:rsid w:val="00010224"/>
    <w:rsid w:val="00012188"/>
    <w:rsid w:val="00013D63"/>
    <w:rsid w:val="00022377"/>
    <w:rsid w:val="00022D71"/>
    <w:rsid w:val="000301CA"/>
    <w:rsid w:val="00031279"/>
    <w:rsid w:val="00034531"/>
    <w:rsid w:val="00034FC6"/>
    <w:rsid w:val="00036CA5"/>
    <w:rsid w:val="00040226"/>
    <w:rsid w:val="00041C39"/>
    <w:rsid w:val="000440BA"/>
    <w:rsid w:val="0006090B"/>
    <w:rsid w:val="000634F2"/>
    <w:rsid w:val="00072148"/>
    <w:rsid w:val="00073479"/>
    <w:rsid w:val="00073AD4"/>
    <w:rsid w:val="00081591"/>
    <w:rsid w:val="0008663C"/>
    <w:rsid w:val="000904C4"/>
    <w:rsid w:val="000931B3"/>
    <w:rsid w:val="000A0FE2"/>
    <w:rsid w:val="000B0CA2"/>
    <w:rsid w:val="000B3153"/>
    <w:rsid w:val="000C18D0"/>
    <w:rsid w:val="000C74CA"/>
    <w:rsid w:val="000D7830"/>
    <w:rsid w:val="000E247A"/>
    <w:rsid w:val="000E4792"/>
    <w:rsid w:val="000E51AA"/>
    <w:rsid w:val="000E72CA"/>
    <w:rsid w:val="000E7516"/>
    <w:rsid w:val="000F0EB2"/>
    <w:rsid w:val="000F34A1"/>
    <w:rsid w:val="000F5204"/>
    <w:rsid w:val="000F55FC"/>
    <w:rsid w:val="000F5FAD"/>
    <w:rsid w:val="000F68B8"/>
    <w:rsid w:val="000F6C0D"/>
    <w:rsid w:val="00103113"/>
    <w:rsid w:val="00112391"/>
    <w:rsid w:val="00113955"/>
    <w:rsid w:val="00114162"/>
    <w:rsid w:val="00114ABC"/>
    <w:rsid w:val="00115829"/>
    <w:rsid w:val="00120007"/>
    <w:rsid w:val="00122454"/>
    <w:rsid w:val="00123AC0"/>
    <w:rsid w:val="001253B8"/>
    <w:rsid w:val="00145D1A"/>
    <w:rsid w:val="0015214C"/>
    <w:rsid w:val="001634E0"/>
    <w:rsid w:val="00164878"/>
    <w:rsid w:val="001704D5"/>
    <w:rsid w:val="00185B53"/>
    <w:rsid w:val="00187CA4"/>
    <w:rsid w:val="001948E6"/>
    <w:rsid w:val="00195EDD"/>
    <w:rsid w:val="001B00D6"/>
    <w:rsid w:val="001B0254"/>
    <w:rsid w:val="001B109B"/>
    <w:rsid w:val="001C44A3"/>
    <w:rsid w:val="001C779D"/>
    <w:rsid w:val="001D2881"/>
    <w:rsid w:val="001E4EA4"/>
    <w:rsid w:val="001F0788"/>
    <w:rsid w:val="001F0B5A"/>
    <w:rsid w:val="001F7A73"/>
    <w:rsid w:val="0020383C"/>
    <w:rsid w:val="00217BF2"/>
    <w:rsid w:val="002271E1"/>
    <w:rsid w:val="002302A6"/>
    <w:rsid w:val="00234C76"/>
    <w:rsid w:val="00240186"/>
    <w:rsid w:val="00242229"/>
    <w:rsid w:val="00243C3A"/>
    <w:rsid w:val="00245FD3"/>
    <w:rsid w:val="00246D2A"/>
    <w:rsid w:val="00251B07"/>
    <w:rsid w:val="00257E6C"/>
    <w:rsid w:val="002609FF"/>
    <w:rsid w:val="0026794D"/>
    <w:rsid w:val="002829D0"/>
    <w:rsid w:val="00294642"/>
    <w:rsid w:val="002A01E6"/>
    <w:rsid w:val="002A113C"/>
    <w:rsid w:val="002A50FB"/>
    <w:rsid w:val="002B7941"/>
    <w:rsid w:val="002B7DA4"/>
    <w:rsid w:val="002C1EAC"/>
    <w:rsid w:val="002D01AB"/>
    <w:rsid w:val="002D3865"/>
    <w:rsid w:val="002E055A"/>
    <w:rsid w:val="002E19E4"/>
    <w:rsid w:val="002E4763"/>
    <w:rsid w:val="002E749C"/>
    <w:rsid w:val="002F2380"/>
    <w:rsid w:val="002F7840"/>
    <w:rsid w:val="00300BB8"/>
    <w:rsid w:val="00304432"/>
    <w:rsid w:val="00304B6F"/>
    <w:rsid w:val="00322A1C"/>
    <w:rsid w:val="00322B48"/>
    <w:rsid w:val="00324609"/>
    <w:rsid w:val="00325BE4"/>
    <w:rsid w:val="003266D8"/>
    <w:rsid w:val="00326C0A"/>
    <w:rsid w:val="00332BD3"/>
    <w:rsid w:val="00335FF3"/>
    <w:rsid w:val="003419D3"/>
    <w:rsid w:val="003436FA"/>
    <w:rsid w:val="003451C3"/>
    <w:rsid w:val="00346BE1"/>
    <w:rsid w:val="00346C7A"/>
    <w:rsid w:val="00352258"/>
    <w:rsid w:val="00354ED2"/>
    <w:rsid w:val="0035758F"/>
    <w:rsid w:val="00361A83"/>
    <w:rsid w:val="00362148"/>
    <w:rsid w:val="00374B4A"/>
    <w:rsid w:val="00382B2C"/>
    <w:rsid w:val="00394B4B"/>
    <w:rsid w:val="00396777"/>
    <w:rsid w:val="003A0825"/>
    <w:rsid w:val="003A2661"/>
    <w:rsid w:val="003A361B"/>
    <w:rsid w:val="003B09DB"/>
    <w:rsid w:val="003B2A8F"/>
    <w:rsid w:val="003B4C01"/>
    <w:rsid w:val="003B7122"/>
    <w:rsid w:val="003C4773"/>
    <w:rsid w:val="003C780B"/>
    <w:rsid w:val="003D53AC"/>
    <w:rsid w:val="003E076C"/>
    <w:rsid w:val="003F00D8"/>
    <w:rsid w:val="003F1BDE"/>
    <w:rsid w:val="003F672A"/>
    <w:rsid w:val="00410273"/>
    <w:rsid w:val="00415C0D"/>
    <w:rsid w:val="004163C3"/>
    <w:rsid w:val="00421B7E"/>
    <w:rsid w:val="00422562"/>
    <w:rsid w:val="00450A71"/>
    <w:rsid w:val="00452B9E"/>
    <w:rsid w:val="00461D3D"/>
    <w:rsid w:val="004716F3"/>
    <w:rsid w:val="00474950"/>
    <w:rsid w:val="004808F9"/>
    <w:rsid w:val="00481CD6"/>
    <w:rsid w:val="00482E7F"/>
    <w:rsid w:val="00483307"/>
    <w:rsid w:val="0048643D"/>
    <w:rsid w:val="00486B07"/>
    <w:rsid w:val="00490383"/>
    <w:rsid w:val="004929D2"/>
    <w:rsid w:val="00492A2F"/>
    <w:rsid w:val="00497FB0"/>
    <w:rsid w:val="004A03D9"/>
    <w:rsid w:val="004A0896"/>
    <w:rsid w:val="004B7895"/>
    <w:rsid w:val="004D01BB"/>
    <w:rsid w:val="004E3662"/>
    <w:rsid w:val="004E6C15"/>
    <w:rsid w:val="004F1645"/>
    <w:rsid w:val="004F1D61"/>
    <w:rsid w:val="005034F0"/>
    <w:rsid w:val="00505F12"/>
    <w:rsid w:val="0051029D"/>
    <w:rsid w:val="00511D41"/>
    <w:rsid w:val="0051500C"/>
    <w:rsid w:val="005237B7"/>
    <w:rsid w:val="0052787A"/>
    <w:rsid w:val="00536D1B"/>
    <w:rsid w:val="00543968"/>
    <w:rsid w:val="00543FB3"/>
    <w:rsid w:val="00545EE0"/>
    <w:rsid w:val="00546BE3"/>
    <w:rsid w:val="0055226F"/>
    <w:rsid w:val="005540A3"/>
    <w:rsid w:val="00555CF3"/>
    <w:rsid w:val="00556254"/>
    <w:rsid w:val="00560CDE"/>
    <w:rsid w:val="00565AEE"/>
    <w:rsid w:val="005663E9"/>
    <w:rsid w:val="00566EA4"/>
    <w:rsid w:val="00567155"/>
    <w:rsid w:val="00573238"/>
    <w:rsid w:val="0057775F"/>
    <w:rsid w:val="0058265C"/>
    <w:rsid w:val="0058521E"/>
    <w:rsid w:val="00592634"/>
    <w:rsid w:val="005939C8"/>
    <w:rsid w:val="0059409A"/>
    <w:rsid w:val="00594895"/>
    <w:rsid w:val="00594934"/>
    <w:rsid w:val="00595064"/>
    <w:rsid w:val="0059508E"/>
    <w:rsid w:val="00596979"/>
    <w:rsid w:val="005A036A"/>
    <w:rsid w:val="005A0E4E"/>
    <w:rsid w:val="005A38C4"/>
    <w:rsid w:val="005A6A33"/>
    <w:rsid w:val="005B0D3C"/>
    <w:rsid w:val="005B53A8"/>
    <w:rsid w:val="005B6BE9"/>
    <w:rsid w:val="005B6CA4"/>
    <w:rsid w:val="005C4EE8"/>
    <w:rsid w:val="005D1A3E"/>
    <w:rsid w:val="005D2792"/>
    <w:rsid w:val="005D3AD5"/>
    <w:rsid w:val="005E14CE"/>
    <w:rsid w:val="005F4C6E"/>
    <w:rsid w:val="005F50AC"/>
    <w:rsid w:val="005F5A0D"/>
    <w:rsid w:val="005F782B"/>
    <w:rsid w:val="006058A9"/>
    <w:rsid w:val="0061163D"/>
    <w:rsid w:val="00612B8C"/>
    <w:rsid w:val="00625624"/>
    <w:rsid w:val="0063248F"/>
    <w:rsid w:val="00635CC1"/>
    <w:rsid w:val="00636DB5"/>
    <w:rsid w:val="00641291"/>
    <w:rsid w:val="00646A99"/>
    <w:rsid w:val="00647ADB"/>
    <w:rsid w:val="00650244"/>
    <w:rsid w:val="00652DB1"/>
    <w:rsid w:val="00653762"/>
    <w:rsid w:val="00663943"/>
    <w:rsid w:val="00664BDE"/>
    <w:rsid w:val="00680CAC"/>
    <w:rsid w:val="00680FA2"/>
    <w:rsid w:val="0069709B"/>
    <w:rsid w:val="006A165F"/>
    <w:rsid w:val="006A2179"/>
    <w:rsid w:val="006A36EC"/>
    <w:rsid w:val="006A681F"/>
    <w:rsid w:val="006B1078"/>
    <w:rsid w:val="006B4D87"/>
    <w:rsid w:val="006C3CF7"/>
    <w:rsid w:val="006C5EBA"/>
    <w:rsid w:val="006D1A06"/>
    <w:rsid w:val="006D1D07"/>
    <w:rsid w:val="006D22D1"/>
    <w:rsid w:val="006D45F4"/>
    <w:rsid w:val="006D6D2B"/>
    <w:rsid w:val="006D7375"/>
    <w:rsid w:val="006E2E70"/>
    <w:rsid w:val="006E4404"/>
    <w:rsid w:val="006E50B9"/>
    <w:rsid w:val="006E535E"/>
    <w:rsid w:val="006E7617"/>
    <w:rsid w:val="006F2BCD"/>
    <w:rsid w:val="006F4B7F"/>
    <w:rsid w:val="006F643A"/>
    <w:rsid w:val="007008BE"/>
    <w:rsid w:val="0070328E"/>
    <w:rsid w:val="00707E7F"/>
    <w:rsid w:val="00715A0A"/>
    <w:rsid w:val="00715EAE"/>
    <w:rsid w:val="007236B2"/>
    <w:rsid w:val="00734888"/>
    <w:rsid w:val="007351F2"/>
    <w:rsid w:val="007358AA"/>
    <w:rsid w:val="00737D73"/>
    <w:rsid w:val="00741DE1"/>
    <w:rsid w:val="007522F8"/>
    <w:rsid w:val="007544F2"/>
    <w:rsid w:val="00755A64"/>
    <w:rsid w:val="00756F4E"/>
    <w:rsid w:val="00764A1A"/>
    <w:rsid w:val="00765BB4"/>
    <w:rsid w:val="00776F3C"/>
    <w:rsid w:val="00782FC7"/>
    <w:rsid w:val="00790B3C"/>
    <w:rsid w:val="00795C72"/>
    <w:rsid w:val="007A163B"/>
    <w:rsid w:val="007A6C0C"/>
    <w:rsid w:val="007A7BBE"/>
    <w:rsid w:val="007C1D14"/>
    <w:rsid w:val="007D29BF"/>
    <w:rsid w:val="007D3E77"/>
    <w:rsid w:val="007D4CBC"/>
    <w:rsid w:val="007D7E9E"/>
    <w:rsid w:val="007E3FBE"/>
    <w:rsid w:val="007E5B2E"/>
    <w:rsid w:val="007E7532"/>
    <w:rsid w:val="007F0702"/>
    <w:rsid w:val="007F0E66"/>
    <w:rsid w:val="007F462F"/>
    <w:rsid w:val="0080385D"/>
    <w:rsid w:val="00822DAA"/>
    <w:rsid w:val="00824242"/>
    <w:rsid w:val="008262B4"/>
    <w:rsid w:val="00834B8F"/>
    <w:rsid w:val="0083527E"/>
    <w:rsid w:val="00840A61"/>
    <w:rsid w:val="00850182"/>
    <w:rsid w:val="008550C0"/>
    <w:rsid w:val="0085714A"/>
    <w:rsid w:val="00857EF2"/>
    <w:rsid w:val="00861F5C"/>
    <w:rsid w:val="008636BA"/>
    <w:rsid w:val="00876978"/>
    <w:rsid w:val="0088388F"/>
    <w:rsid w:val="008A2985"/>
    <w:rsid w:val="008A7602"/>
    <w:rsid w:val="008B2C2E"/>
    <w:rsid w:val="008B766C"/>
    <w:rsid w:val="008C46A8"/>
    <w:rsid w:val="008C7292"/>
    <w:rsid w:val="008D36B1"/>
    <w:rsid w:val="008D46E8"/>
    <w:rsid w:val="008D7989"/>
    <w:rsid w:val="008E02EA"/>
    <w:rsid w:val="008E73D1"/>
    <w:rsid w:val="008F7894"/>
    <w:rsid w:val="00902E53"/>
    <w:rsid w:val="00912467"/>
    <w:rsid w:val="00914FBD"/>
    <w:rsid w:val="00920839"/>
    <w:rsid w:val="00923F50"/>
    <w:rsid w:val="009257A1"/>
    <w:rsid w:val="00926DDC"/>
    <w:rsid w:val="0092711E"/>
    <w:rsid w:val="0092776F"/>
    <w:rsid w:val="0093041E"/>
    <w:rsid w:val="00942B1D"/>
    <w:rsid w:val="00943C90"/>
    <w:rsid w:val="00957B5F"/>
    <w:rsid w:val="00970D7A"/>
    <w:rsid w:val="0097198C"/>
    <w:rsid w:val="00974D5C"/>
    <w:rsid w:val="00977518"/>
    <w:rsid w:val="00980C57"/>
    <w:rsid w:val="00982F43"/>
    <w:rsid w:val="009830A1"/>
    <w:rsid w:val="00983875"/>
    <w:rsid w:val="009A0DCD"/>
    <w:rsid w:val="009A1B27"/>
    <w:rsid w:val="009A3CBA"/>
    <w:rsid w:val="009A5F99"/>
    <w:rsid w:val="009B01EA"/>
    <w:rsid w:val="009B0B45"/>
    <w:rsid w:val="009B1CEA"/>
    <w:rsid w:val="009B3CF9"/>
    <w:rsid w:val="009B56FB"/>
    <w:rsid w:val="009B6B47"/>
    <w:rsid w:val="009C6BA0"/>
    <w:rsid w:val="009D1263"/>
    <w:rsid w:val="009D6B6D"/>
    <w:rsid w:val="009D74DB"/>
    <w:rsid w:val="009E2ABE"/>
    <w:rsid w:val="009E2B18"/>
    <w:rsid w:val="009F5846"/>
    <w:rsid w:val="00A0206F"/>
    <w:rsid w:val="00A024AC"/>
    <w:rsid w:val="00A0625B"/>
    <w:rsid w:val="00A06E63"/>
    <w:rsid w:val="00A07E5F"/>
    <w:rsid w:val="00A123E9"/>
    <w:rsid w:val="00A140A3"/>
    <w:rsid w:val="00A15C3C"/>
    <w:rsid w:val="00A174BC"/>
    <w:rsid w:val="00A175E1"/>
    <w:rsid w:val="00A17DC7"/>
    <w:rsid w:val="00A2672C"/>
    <w:rsid w:val="00A27506"/>
    <w:rsid w:val="00A315D4"/>
    <w:rsid w:val="00A34EE3"/>
    <w:rsid w:val="00A374A3"/>
    <w:rsid w:val="00A37C30"/>
    <w:rsid w:val="00A448D2"/>
    <w:rsid w:val="00A510B1"/>
    <w:rsid w:val="00A57639"/>
    <w:rsid w:val="00A57C8D"/>
    <w:rsid w:val="00A657DC"/>
    <w:rsid w:val="00A66DA9"/>
    <w:rsid w:val="00A70AB9"/>
    <w:rsid w:val="00A71782"/>
    <w:rsid w:val="00A73F68"/>
    <w:rsid w:val="00A77521"/>
    <w:rsid w:val="00A777FB"/>
    <w:rsid w:val="00A814C3"/>
    <w:rsid w:val="00A83688"/>
    <w:rsid w:val="00A841B8"/>
    <w:rsid w:val="00A84AAF"/>
    <w:rsid w:val="00A867C1"/>
    <w:rsid w:val="00A87542"/>
    <w:rsid w:val="00A90792"/>
    <w:rsid w:val="00A90F0E"/>
    <w:rsid w:val="00A94858"/>
    <w:rsid w:val="00AA3DDC"/>
    <w:rsid w:val="00AB3256"/>
    <w:rsid w:val="00AB32CB"/>
    <w:rsid w:val="00AB5311"/>
    <w:rsid w:val="00AB7A08"/>
    <w:rsid w:val="00AC0EFD"/>
    <w:rsid w:val="00AC61CC"/>
    <w:rsid w:val="00AC7665"/>
    <w:rsid w:val="00AD213B"/>
    <w:rsid w:val="00AD54CA"/>
    <w:rsid w:val="00AD7EDD"/>
    <w:rsid w:val="00AF34B8"/>
    <w:rsid w:val="00B02C17"/>
    <w:rsid w:val="00B11A3D"/>
    <w:rsid w:val="00B12F05"/>
    <w:rsid w:val="00B13D76"/>
    <w:rsid w:val="00B1415A"/>
    <w:rsid w:val="00B16402"/>
    <w:rsid w:val="00B271DC"/>
    <w:rsid w:val="00B324D9"/>
    <w:rsid w:val="00B36ED9"/>
    <w:rsid w:val="00B402D6"/>
    <w:rsid w:val="00B43CEA"/>
    <w:rsid w:val="00B43FDE"/>
    <w:rsid w:val="00B44041"/>
    <w:rsid w:val="00B60B84"/>
    <w:rsid w:val="00B635A5"/>
    <w:rsid w:val="00B67076"/>
    <w:rsid w:val="00B71EA8"/>
    <w:rsid w:val="00B74478"/>
    <w:rsid w:val="00B762B1"/>
    <w:rsid w:val="00B77E23"/>
    <w:rsid w:val="00B84308"/>
    <w:rsid w:val="00B877AF"/>
    <w:rsid w:val="00B92A69"/>
    <w:rsid w:val="00B94281"/>
    <w:rsid w:val="00B947D5"/>
    <w:rsid w:val="00BA5431"/>
    <w:rsid w:val="00BB21CB"/>
    <w:rsid w:val="00BB299C"/>
    <w:rsid w:val="00BB2F81"/>
    <w:rsid w:val="00BB312F"/>
    <w:rsid w:val="00BB39D8"/>
    <w:rsid w:val="00BB437A"/>
    <w:rsid w:val="00BB76BD"/>
    <w:rsid w:val="00BC303D"/>
    <w:rsid w:val="00BD0D88"/>
    <w:rsid w:val="00BD5F0B"/>
    <w:rsid w:val="00BE0EBB"/>
    <w:rsid w:val="00BE2E51"/>
    <w:rsid w:val="00BE635F"/>
    <w:rsid w:val="00BE6EBB"/>
    <w:rsid w:val="00BF2096"/>
    <w:rsid w:val="00BF6051"/>
    <w:rsid w:val="00C05596"/>
    <w:rsid w:val="00C07B05"/>
    <w:rsid w:val="00C10BEA"/>
    <w:rsid w:val="00C1589E"/>
    <w:rsid w:val="00C15B5C"/>
    <w:rsid w:val="00C238E8"/>
    <w:rsid w:val="00C249DA"/>
    <w:rsid w:val="00C24FA8"/>
    <w:rsid w:val="00C27F81"/>
    <w:rsid w:val="00C31C2E"/>
    <w:rsid w:val="00C4322F"/>
    <w:rsid w:val="00C47237"/>
    <w:rsid w:val="00C52A93"/>
    <w:rsid w:val="00C54201"/>
    <w:rsid w:val="00C64FCE"/>
    <w:rsid w:val="00C66749"/>
    <w:rsid w:val="00C668EA"/>
    <w:rsid w:val="00C70A3F"/>
    <w:rsid w:val="00C710E1"/>
    <w:rsid w:val="00C720F6"/>
    <w:rsid w:val="00C727ED"/>
    <w:rsid w:val="00C75850"/>
    <w:rsid w:val="00C764FD"/>
    <w:rsid w:val="00C82359"/>
    <w:rsid w:val="00C82EE4"/>
    <w:rsid w:val="00C85F5F"/>
    <w:rsid w:val="00C905E5"/>
    <w:rsid w:val="00C940C0"/>
    <w:rsid w:val="00C96BB5"/>
    <w:rsid w:val="00CA16DD"/>
    <w:rsid w:val="00CB1CC2"/>
    <w:rsid w:val="00CC4939"/>
    <w:rsid w:val="00CC4DE5"/>
    <w:rsid w:val="00CC4F9D"/>
    <w:rsid w:val="00CC5D0C"/>
    <w:rsid w:val="00CC5DDB"/>
    <w:rsid w:val="00CD098C"/>
    <w:rsid w:val="00CD4ECB"/>
    <w:rsid w:val="00CD4F37"/>
    <w:rsid w:val="00CE2E5B"/>
    <w:rsid w:val="00CE3AB1"/>
    <w:rsid w:val="00CE57EF"/>
    <w:rsid w:val="00CF09F2"/>
    <w:rsid w:val="00D01790"/>
    <w:rsid w:val="00D05EF2"/>
    <w:rsid w:val="00D109CC"/>
    <w:rsid w:val="00D10A9E"/>
    <w:rsid w:val="00D22D66"/>
    <w:rsid w:val="00D2351F"/>
    <w:rsid w:val="00D26CE9"/>
    <w:rsid w:val="00D33AF8"/>
    <w:rsid w:val="00D6283D"/>
    <w:rsid w:val="00D631B1"/>
    <w:rsid w:val="00D67689"/>
    <w:rsid w:val="00D70685"/>
    <w:rsid w:val="00D73934"/>
    <w:rsid w:val="00D73A07"/>
    <w:rsid w:val="00D7602A"/>
    <w:rsid w:val="00D80FAB"/>
    <w:rsid w:val="00D81875"/>
    <w:rsid w:val="00D85C87"/>
    <w:rsid w:val="00D87368"/>
    <w:rsid w:val="00DA6EB3"/>
    <w:rsid w:val="00DC08D9"/>
    <w:rsid w:val="00DC377F"/>
    <w:rsid w:val="00DC44D2"/>
    <w:rsid w:val="00DD0ABC"/>
    <w:rsid w:val="00DD161B"/>
    <w:rsid w:val="00DD1638"/>
    <w:rsid w:val="00DD22D0"/>
    <w:rsid w:val="00DD2FA9"/>
    <w:rsid w:val="00DD4AD1"/>
    <w:rsid w:val="00DE0DD1"/>
    <w:rsid w:val="00DE19C4"/>
    <w:rsid w:val="00DE28C7"/>
    <w:rsid w:val="00DE7046"/>
    <w:rsid w:val="00DF6445"/>
    <w:rsid w:val="00DF64F9"/>
    <w:rsid w:val="00DF7021"/>
    <w:rsid w:val="00E04CBD"/>
    <w:rsid w:val="00E10CC3"/>
    <w:rsid w:val="00E22008"/>
    <w:rsid w:val="00E221E5"/>
    <w:rsid w:val="00E26F56"/>
    <w:rsid w:val="00E309EA"/>
    <w:rsid w:val="00E35F65"/>
    <w:rsid w:val="00E36052"/>
    <w:rsid w:val="00E478F5"/>
    <w:rsid w:val="00E527B2"/>
    <w:rsid w:val="00E62BB3"/>
    <w:rsid w:val="00E67115"/>
    <w:rsid w:val="00E71E85"/>
    <w:rsid w:val="00E7443C"/>
    <w:rsid w:val="00E75EE4"/>
    <w:rsid w:val="00EA1A1C"/>
    <w:rsid w:val="00EA1A7F"/>
    <w:rsid w:val="00EA67D6"/>
    <w:rsid w:val="00EB0815"/>
    <w:rsid w:val="00EB50C7"/>
    <w:rsid w:val="00EB5B7F"/>
    <w:rsid w:val="00EC09D4"/>
    <w:rsid w:val="00EC14E2"/>
    <w:rsid w:val="00EC2D89"/>
    <w:rsid w:val="00EC4846"/>
    <w:rsid w:val="00ED0E67"/>
    <w:rsid w:val="00ED4BCF"/>
    <w:rsid w:val="00ED58FD"/>
    <w:rsid w:val="00EE02BC"/>
    <w:rsid w:val="00EE28AB"/>
    <w:rsid w:val="00EF0745"/>
    <w:rsid w:val="00EF4F2A"/>
    <w:rsid w:val="00EF5C1B"/>
    <w:rsid w:val="00EF62B5"/>
    <w:rsid w:val="00F14EDA"/>
    <w:rsid w:val="00F158F5"/>
    <w:rsid w:val="00F15BF3"/>
    <w:rsid w:val="00F210FC"/>
    <w:rsid w:val="00F23A0A"/>
    <w:rsid w:val="00F32981"/>
    <w:rsid w:val="00F34107"/>
    <w:rsid w:val="00F41860"/>
    <w:rsid w:val="00F46218"/>
    <w:rsid w:val="00F47CF5"/>
    <w:rsid w:val="00F50DC2"/>
    <w:rsid w:val="00F565F6"/>
    <w:rsid w:val="00F6208A"/>
    <w:rsid w:val="00F76E56"/>
    <w:rsid w:val="00F77051"/>
    <w:rsid w:val="00F8076B"/>
    <w:rsid w:val="00F81923"/>
    <w:rsid w:val="00F933D4"/>
    <w:rsid w:val="00F94669"/>
    <w:rsid w:val="00FA0D0B"/>
    <w:rsid w:val="00FA1C6A"/>
    <w:rsid w:val="00FA245A"/>
    <w:rsid w:val="00FA3D20"/>
    <w:rsid w:val="00FA3FEC"/>
    <w:rsid w:val="00FB1D20"/>
    <w:rsid w:val="00FB77C3"/>
    <w:rsid w:val="00FC08CC"/>
    <w:rsid w:val="00FC71FC"/>
    <w:rsid w:val="00FC7370"/>
    <w:rsid w:val="00FD60CB"/>
    <w:rsid w:val="00FF3542"/>
    <w:rsid w:val="00FF4BAD"/>
    <w:rsid w:val="00FF5D83"/>
    <w:rsid w:val="00FF6EA0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ebf9ff"/>
    </o:shapedefaults>
    <o:shapelayout v:ext="edit">
      <o:idmap v:ext="edit" data="2"/>
    </o:shapelayout>
  </w:shapeDefaults>
  <w:decimalSymbol w:val=","/>
  <w:listSeparator w:val=";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7FB0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7E7F0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18AB3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497FB0"/>
    <w:rPr>
      <w:caps/>
      <w:color w:val="20445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30678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30678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30678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30678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30678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204458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18AB3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204458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204458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18AB3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18AB3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F59E00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D109CC"/>
    <w:rPr>
      <w:color w:val="B2B2B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905E5"/>
    <w:rPr>
      <w:color w:val="605E5C"/>
      <w:shd w:val="clear" w:color="auto" w:fill="E1DFDD"/>
    </w:rPr>
  </w:style>
  <w:style w:type="paragraph" w:styleId="TM1">
    <w:name w:val="toc 1"/>
    <w:basedOn w:val="Normal"/>
    <w:next w:val="Normal"/>
    <w:autoRedefine/>
    <w:uiPriority w:val="39"/>
    <w:unhideWhenUsed/>
    <w:rsid w:val="00C64FC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64FCE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C64FCE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ocalhost:NNNN/zombie/create" TargetMode="External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Palissad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5DC8B6-1F73-4844-8DA8-B484D55D7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278</TotalTime>
  <Pages>23</Pages>
  <Words>4474</Words>
  <Characters>24609</Characters>
  <Application>Microsoft Office Word</Application>
  <DocSecurity>0</DocSecurity>
  <Lines>205</Lines>
  <Paragraphs>58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mathieu.briau</dc:creator>
  <cp:keywords/>
  <dc:description/>
  <cp:lastModifiedBy>Briau Mathieu</cp:lastModifiedBy>
  <cp:revision>31</cp:revision>
  <dcterms:created xsi:type="dcterms:W3CDTF">2023-05-26T14:53:00Z</dcterms:created>
  <dcterms:modified xsi:type="dcterms:W3CDTF">2023-08-31T18:09:00Z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